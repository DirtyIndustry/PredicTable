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E46011" w14:textId="77777777" w:rsidR="00810932" w:rsidRDefault="00810932">
      <w:pPr>
        <w:spacing w:line="800" w:lineRule="exact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海洋环境预报</w:t>
      </w:r>
    </w:p>
    <w:p w14:paraId="7B4660B0" w14:textId="77777777" w:rsidR="00810932" w:rsidRDefault="00810932">
      <w:pPr>
        <w:spacing w:line="720" w:lineRule="auto"/>
        <w:jc w:val="center"/>
        <w:rPr>
          <w:sz w:val="30"/>
        </w:rPr>
      </w:pPr>
      <w:r>
        <w:rPr>
          <w:rFonts w:hint="eastAsia"/>
          <w:sz w:val="30"/>
        </w:rPr>
        <w:t>（</w:t>
      </w:r>
      <w:r w:rsidR="00560334">
        <w:rPr>
          <w:rFonts w:hint="eastAsia"/>
          <w:sz w:val="30"/>
        </w:rPr>
        <w:t>海上丝绸之路</w:t>
      </w:r>
      <w:r>
        <w:rPr>
          <w:rFonts w:hint="eastAsia"/>
          <w:sz w:val="30"/>
        </w:rPr>
        <w:t>专项预报）</w:t>
      </w:r>
    </w:p>
    <w:p w14:paraId="55F82B15" w14:textId="77777777" w:rsidR="00100006" w:rsidRDefault="00810932" w:rsidP="00100006">
      <w:pPr>
        <w:spacing w:line="5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5"/>
        <w:gridCol w:w="3585"/>
      </w:tblGrid>
      <w:tr w:rsidR="00100006" w14:paraId="4197671C" w14:textId="77777777" w:rsidTr="00D65563">
        <w:trPr>
          <w:trHeight w:val="339"/>
        </w:trPr>
        <w:tc>
          <w:tcPr>
            <w:tcW w:w="5675" w:type="dxa"/>
            <w:vAlign w:val="bottom"/>
            <w:hideMark/>
          </w:tcPr>
          <w:p w14:paraId="2C99BB3E" w14:textId="2BFC77EA" w:rsidR="00100006" w:rsidRDefault="00100006" w:rsidP="00283806">
            <w:pPr>
              <w:spacing w:line="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发布单位：</w:t>
            </w:r>
            <w:bookmarkStart w:id="0" w:name="FRELEASEUNIT"/>
            <w:bookmarkEnd w:id="0"/>
            <w:r w:rsidR="00DA5E6E" w:rsidRPr="00DA5E6E">
              <w:rPr>
                <w:rFonts w:ascii="宋体" w:hAnsi="宋体"/>
                <w:sz w:val="28"/>
              </w:rPr>
              <w:t>{FRELEASEUNIT}</w:t>
            </w:r>
          </w:p>
        </w:tc>
        <w:tc>
          <w:tcPr>
            <w:tcW w:w="3585" w:type="dxa"/>
            <w:vAlign w:val="bottom"/>
            <w:hideMark/>
          </w:tcPr>
          <w:p w14:paraId="20B1019B" w14:textId="112EE4EB" w:rsidR="00100006" w:rsidRDefault="00E07F7D" w:rsidP="00283806">
            <w:pPr>
              <w:spacing w:line="0" w:lineRule="atLeast"/>
              <w:rPr>
                <w:rFonts w:ascii="Arial" w:eastAsia="Arial" w:hAnsi="Arial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预报值班</w:t>
            </w:r>
            <w:r w:rsidR="00100006">
              <w:rPr>
                <w:rFonts w:ascii="宋体" w:hAnsi="宋体" w:hint="eastAsia"/>
                <w:sz w:val="28"/>
              </w:rPr>
              <w:t>：</w:t>
            </w:r>
            <w:bookmarkStart w:id="1" w:name="FZHIBANTEL"/>
            <w:bookmarkEnd w:id="1"/>
            <w:r w:rsidR="00DA5E6E" w:rsidRPr="00DA5E6E">
              <w:rPr>
                <w:rFonts w:ascii="宋体" w:hAnsi="宋体"/>
                <w:sz w:val="28"/>
              </w:rPr>
              <w:t>{ZHIBANTEL}</w:t>
            </w:r>
          </w:p>
        </w:tc>
      </w:tr>
      <w:tr w:rsidR="00100006" w14:paraId="3EE8262C" w14:textId="77777777" w:rsidTr="00D65563">
        <w:trPr>
          <w:trHeight w:val="320"/>
        </w:trPr>
        <w:tc>
          <w:tcPr>
            <w:tcW w:w="5675" w:type="dxa"/>
            <w:vAlign w:val="bottom"/>
            <w:hideMark/>
          </w:tcPr>
          <w:p w14:paraId="685B61CE" w14:textId="6D1FD56D" w:rsidR="00100006" w:rsidRDefault="00100006" w:rsidP="00283806">
            <w:pPr>
              <w:spacing w:line="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发布时间：</w:t>
            </w:r>
            <w:bookmarkStart w:id="2" w:name="PUBLISHTIME"/>
            <w:bookmarkEnd w:id="2"/>
            <w:r w:rsidR="00DA5E6E" w:rsidRPr="00DA5E6E">
              <w:rPr>
                <w:rFonts w:ascii="宋体" w:hAnsi="宋体" w:hint="eastAsia"/>
                <w:sz w:val="28"/>
              </w:rPr>
              <w:t>{</w:t>
            </w:r>
            <w:proofErr w:type="spellStart"/>
            <w:r w:rsidR="00DA5E6E" w:rsidRPr="00DA5E6E">
              <w:rPr>
                <w:rFonts w:ascii="宋体" w:hAnsi="宋体" w:hint="eastAsia"/>
                <w:sz w:val="28"/>
              </w:rPr>
              <w:t>yyyy</w:t>
            </w:r>
            <w:proofErr w:type="spellEnd"/>
            <w:r w:rsidR="00DA5E6E" w:rsidRPr="00DA5E6E">
              <w:rPr>
                <w:rFonts w:ascii="宋体" w:hAnsi="宋体" w:hint="eastAsia"/>
                <w:sz w:val="28"/>
              </w:rPr>
              <w:t>年MM月dd日}10时</w:t>
            </w:r>
          </w:p>
        </w:tc>
        <w:tc>
          <w:tcPr>
            <w:tcW w:w="3585" w:type="dxa"/>
            <w:vAlign w:val="bottom"/>
            <w:hideMark/>
          </w:tcPr>
          <w:p w14:paraId="14C4045D" w14:textId="40266796" w:rsidR="00100006" w:rsidRDefault="00E07F7D" w:rsidP="00283806">
            <w:pPr>
              <w:spacing w:line="0" w:lineRule="atLeast"/>
              <w:rPr>
                <w:rFonts w:ascii="Arial" w:eastAsia="Arial" w:hAnsi="Arial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预报发送</w:t>
            </w:r>
            <w:r w:rsidR="00100006">
              <w:rPr>
                <w:rFonts w:ascii="宋体" w:hAnsi="宋体" w:hint="eastAsia"/>
                <w:sz w:val="28"/>
              </w:rPr>
              <w:t>：</w:t>
            </w:r>
            <w:bookmarkStart w:id="3" w:name="FSENDTEL"/>
            <w:bookmarkEnd w:id="3"/>
            <w:r w:rsidR="00DA5E6E" w:rsidRPr="00DA5E6E">
              <w:rPr>
                <w:rFonts w:ascii="宋体" w:hAnsi="宋体"/>
                <w:sz w:val="28"/>
              </w:rPr>
              <w:t>{SENDTEL}</w:t>
            </w:r>
          </w:p>
        </w:tc>
      </w:tr>
    </w:tbl>
    <w:p w14:paraId="6B0D3D46" w14:textId="77777777" w:rsidR="00810932" w:rsidRDefault="00810932">
      <w:pPr>
        <w:spacing w:line="500" w:lineRule="exact"/>
        <w:ind w:right="42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第1页共1页</w:t>
      </w:r>
    </w:p>
    <w:p w14:paraId="75F497B8" w14:textId="76002A9C" w:rsidR="00810932" w:rsidRDefault="00A471BE" w:rsidP="00560334">
      <w:pPr>
        <w:rPr>
          <w:sz w:val="24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AD3A3F" wp14:editId="45FC2ABB">
                <wp:simplePos x="0" y="0"/>
                <wp:positionH relativeFrom="column">
                  <wp:posOffset>-66675</wp:posOffset>
                </wp:positionH>
                <wp:positionV relativeFrom="paragraph">
                  <wp:posOffset>38100</wp:posOffset>
                </wp:positionV>
                <wp:extent cx="6200775" cy="0"/>
                <wp:effectExtent l="0" t="0" r="0" b="0"/>
                <wp:wrapSquare wrapText="bothSides"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2745E" id="Line 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3pt" to="48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O4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">
                <w10:wrap type="square"/>
              </v:line>
            </w:pict>
          </mc:Fallback>
        </mc:AlternateContent>
      </w:r>
    </w:p>
    <w:p w14:paraId="436D6042" w14:textId="77777777" w:rsidR="00810932" w:rsidRDefault="0073210A">
      <w:pPr>
        <w:jc w:val="center"/>
        <w:rPr>
          <w:sz w:val="28"/>
        </w:rPr>
      </w:pPr>
      <w:r>
        <w:rPr>
          <w:rFonts w:hint="eastAsia"/>
          <w:sz w:val="28"/>
        </w:rPr>
        <w:t>港口</w:t>
      </w:r>
      <w:r w:rsidR="00810932">
        <w:rPr>
          <w:rFonts w:hint="eastAsia"/>
          <w:sz w:val="28"/>
        </w:rPr>
        <w:t>风、浪预报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3"/>
        <w:gridCol w:w="1452"/>
        <w:gridCol w:w="1998"/>
        <w:gridCol w:w="1842"/>
        <w:gridCol w:w="1701"/>
        <w:gridCol w:w="1701"/>
      </w:tblGrid>
      <w:tr w:rsidR="00C23C8F" w14:paraId="20B05ED9" w14:textId="77777777" w:rsidTr="00C23C8F">
        <w:trPr>
          <w:trHeight w:val="345"/>
        </w:trPr>
        <w:tc>
          <w:tcPr>
            <w:tcW w:w="1053" w:type="dxa"/>
            <w:vAlign w:val="center"/>
          </w:tcPr>
          <w:p w14:paraId="5612ABE7" w14:textId="77777777" w:rsidR="00C23C8F" w:rsidRDefault="00C23C8F" w:rsidP="00C23C8F">
            <w:pPr>
              <w:jc w:val="center"/>
            </w:pPr>
            <w:r>
              <w:rPr>
                <w:rFonts w:hint="eastAsia"/>
              </w:rPr>
              <w:t>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口</w:t>
            </w:r>
          </w:p>
        </w:tc>
        <w:tc>
          <w:tcPr>
            <w:tcW w:w="1452" w:type="dxa"/>
            <w:vAlign w:val="center"/>
          </w:tcPr>
          <w:p w14:paraId="25599449" w14:textId="77777777" w:rsidR="00C23C8F" w:rsidRDefault="00C23C8F">
            <w:pPr>
              <w:spacing w:line="500" w:lineRule="exact"/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1998" w:type="dxa"/>
            <w:vAlign w:val="center"/>
          </w:tcPr>
          <w:p w14:paraId="789A866A" w14:textId="77777777" w:rsidR="00C23C8F" w:rsidRDefault="00C23C8F">
            <w:pPr>
              <w:spacing w:line="500" w:lineRule="exact"/>
              <w:jc w:val="center"/>
            </w:pPr>
            <w:r>
              <w:rPr>
                <w:rFonts w:hint="eastAsia"/>
              </w:rPr>
              <w:t>波高（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1842" w:type="dxa"/>
            <w:vAlign w:val="center"/>
          </w:tcPr>
          <w:p w14:paraId="5B237ECD" w14:textId="77777777" w:rsidR="00C23C8F" w:rsidRDefault="00C23C8F">
            <w:pPr>
              <w:spacing w:line="500" w:lineRule="exact"/>
              <w:jc w:val="center"/>
            </w:pPr>
            <w:r>
              <w:rPr>
                <w:rFonts w:hint="eastAsia"/>
              </w:rPr>
              <w:t>波向（方位）</w:t>
            </w:r>
          </w:p>
        </w:tc>
        <w:tc>
          <w:tcPr>
            <w:tcW w:w="1701" w:type="dxa"/>
            <w:vAlign w:val="center"/>
          </w:tcPr>
          <w:p w14:paraId="7BC466B2" w14:textId="77777777" w:rsidR="00C23C8F" w:rsidRDefault="00C23C8F">
            <w:pPr>
              <w:spacing w:line="500" w:lineRule="exact"/>
              <w:jc w:val="center"/>
            </w:pPr>
            <w:r>
              <w:rPr>
                <w:rFonts w:hint="eastAsia"/>
              </w:rPr>
              <w:t>风向（方位）</w:t>
            </w:r>
          </w:p>
        </w:tc>
        <w:tc>
          <w:tcPr>
            <w:tcW w:w="1701" w:type="dxa"/>
            <w:vAlign w:val="center"/>
          </w:tcPr>
          <w:p w14:paraId="38A4ADE8" w14:textId="77777777" w:rsidR="00C23C8F" w:rsidRDefault="00C23C8F">
            <w:pPr>
              <w:spacing w:line="500" w:lineRule="exact"/>
              <w:jc w:val="center"/>
            </w:pPr>
            <w:r>
              <w:rPr>
                <w:rFonts w:hint="eastAsia"/>
              </w:rPr>
              <w:t>风力（级）</w:t>
            </w:r>
          </w:p>
        </w:tc>
      </w:tr>
      <w:tr w:rsidR="00C23C8F" w14:paraId="03D5A8F1" w14:textId="77777777" w:rsidTr="00C23C8F">
        <w:trPr>
          <w:cantSplit/>
          <w:trHeight w:val="346"/>
        </w:trPr>
        <w:tc>
          <w:tcPr>
            <w:tcW w:w="1053" w:type="dxa"/>
            <w:vMerge w:val="restart"/>
            <w:vAlign w:val="center"/>
          </w:tcPr>
          <w:p w14:paraId="29335BD6" w14:textId="77777777" w:rsidR="00C23C8F" w:rsidRDefault="00C23C8F">
            <w:pPr>
              <w:jc w:val="center"/>
              <w:rPr>
                <w:sz w:val="28"/>
              </w:rPr>
            </w:pPr>
            <w:r>
              <w:rPr>
                <w:rFonts w:hint="eastAsia"/>
              </w:rPr>
              <w:t>青岛港</w:t>
            </w:r>
          </w:p>
        </w:tc>
        <w:tc>
          <w:tcPr>
            <w:tcW w:w="1452" w:type="dxa"/>
            <w:vAlign w:val="center"/>
          </w:tcPr>
          <w:p w14:paraId="3256F2A4" w14:textId="479698C9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4" w:name="FORECASTDATEFL1"/>
            <w:bookmarkEnd w:id="4"/>
            <w:commentRangeStart w:id="5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998" w:type="dxa"/>
            <w:vAlign w:val="center"/>
          </w:tcPr>
          <w:p w14:paraId="4CA74582" w14:textId="79B057E4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6" w:name="YRBHWWFWAVEHEIGHT1"/>
            <w:bookmarkEnd w:id="6"/>
            <w:commentRangeStart w:id="7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7"/>
            <w:r w:rsidR="00AD4ED1">
              <w:rPr>
                <w:rStyle w:val="CommentReference"/>
              </w:rPr>
              <w:commentReference w:id="7"/>
            </w:r>
          </w:p>
        </w:tc>
        <w:tc>
          <w:tcPr>
            <w:tcW w:w="1842" w:type="dxa"/>
            <w:vAlign w:val="center"/>
          </w:tcPr>
          <w:p w14:paraId="48227474" w14:textId="7D28D0BE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8" w:name="YRBHWWFWAVEDIR1"/>
            <w:bookmarkEnd w:id="8"/>
            <w:commentRangeStart w:id="9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9"/>
            <w:r w:rsidR="00AD4ED1">
              <w:rPr>
                <w:rStyle w:val="CommentReference"/>
              </w:rPr>
              <w:commentReference w:id="9"/>
            </w:r>
          </w:p>
        </w:tc>
        <w:tc>
          <w:tcPr>
            <w:tcW w:w="1701" w:type="dxa"/>
            <w:vAlign w:val="center"/>
          </w:tcPr>
          <w:p w14:paraId="6CDA5304" w14:textId="21DD003D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0" w:name="YRBHWWFFLOWDIR1"/>
            <w:bookmarkEnd w:id="10"/>
            <w:commentRangeStart w:id="11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1"/>
            <w:r w:rsidR="00AD4ED1">
              <w:rPr>
                <w:rStyle w:val="CommentReference"/>
              </w:rPr>
              <w:commentReference w:id="11"/>
            </w:r>
          </w:p>
        </w:tc>
        <w:tc>
          <w:tcPr>
            <w:tcW w:w="1701" w:type="dxa"/>
            <w:vAlign w:val="center"/>
          </w:tcPr>
          <w:p w14:paraId="0EAFA83B" w14:textId="365ED756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2" w:name="YRBHWWFFLOWLEVEL1"/>
            <w:bookmarkEnd w:id="12"/>
            <w:commentRangeStart w:id="13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3"/>
            <w:r w:rsidR="00AD4ED1">
              <w:rPr>
                <w:rStyle w:val="CommentReference"/>
              </w:rPr>
              <w:commentReference w:id="13"/>
            </w:r>
          </w:p>
        </w:tc>
      </w:tr>
      <w:tr w:rsidR="00C23C8F" w14:paraId="0C4BB8FD" w14:textId="77777777" w:rsidTr="00C23C8F">
        <w:trPr>
          <w:cantSplit/>
          <w:trHeight w:val="346"/>
        </w:trPr>
        <w:tc>
          <w:tcPr>
            <w:tcW w:w="1053" w:type="dxa"/>
            <w:vMerge/>
            <w:vAlign w:val="center"/>
          </w:tcPr>
          <w:p w14:paraId="36BEE04C" w14:textId="77777777" w:rsidR="00C23C8F" w:rsidRDefault="00C23C8F">
            <w:pPr>
              <w:rPr>
                <w:sz w:val="28"/>
              </w:rPr>
            </w:pPr>
          </w:p>
        </w:tc>
        <w:tc>
          <w:tcPr>
            <w:tcW w:w="1452" w:type="dxa"/>
            <w:vAlign w:val="center"/>
          </w:tcPr>
          <w:p w14:paraId="53AF86AB" w14:textId="6F77DA67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4" w:name="FORECASTDATEFL2"/>
            <w:bookmarkEnd w:id="14"/>
            <w:commentRangeStart w:id="15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5"/>
            <w:r w:rsidR="00AD4ED1">
              <w:rPr>
                <w:rStyle w:val="CommentReference"/>
              </w:rPr>
              <w:commentReference w:id="15"/>
            </w:r>
          </w:p>
        </w:tc>
        <w:tc>
          <w:tcPr>
            <w:tcW w:w="1998" w:type="dxa"/>
            <w:vAlign w:val="center"/>
          </w:tcPr>
          <w:p w14:paraId="0FCE3DC4" w14:textId="64028B4A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6" w:name="YRBHWWFWAVEHEIGHT2"/>
            <w:bookmarkEnd w:id="16"/>
            <w:commentRangeStart w:id="17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7"/>
            <w:r w:rsidR="00AD4ED1">
              <w:rPr>
                <w:rStyle w:val="CommentReference"/>
              </w:rPr>
              <w:commentReference w:id="17"/>
            </w:r>
          </w:p>
        </w:tc>
        <w:tc>
          <w:tcPr>
            <w:tcW w:w="1842" w:type="dxa"/>
            <w:vAlign w:val="center"/>
          </w:tcPr>
          <w:p w14:paraId="76245467" w14:textId="413F95A7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8" w:name="YRBHWWFWAVEDIR2"/>
            <w:bookmarkEnd w:id="18"/>
            <w:commentRangeStart w:id="19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9"/>
            <w:r w:rsidR="00AD4ED1">
              <w:rPr>
                <w:rStyle w:val="CommentReference"/>
              </w:rPr>
              <w:commentReference w:id="19"/>
            </w:r>
          </w:p>
        </w:tc>
        <w:tc>
          <w:tcPr>
            <w:tcW w:w="1701" w:type="dxa"/>
            <w:vAlign w:val="center"/>
          </w:tcPr>
          <w:p w14:paraId="6AC6E934" w14:textId="3F5CF585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0" w:name="YRBHWWFFLOWDIR2"/>
            <w:bookmarkEnd w:id="20"/>
            <w:commentRangeStart w:id="21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1"/>
            <w:r w:rsidR="00AD4ED1">
              <w:rPr>
                <w:rStyle w:val="CommentReference"/>
              </w:rPr>
              <w:commentReference w:id="21"/>
            </w:r>
          </w:p>
        </w:tc>
        <w:tc>
          <w:tcPr>
            <w:tcW w:w="1701" w:type="dxa"/>
            <w:vAlign w:val="center"/>
          </w:tcPr>
          <w:p w14:paraId="6BED5E68" w14:textId="6C43BE97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2" w:name="YRBHWWFFLOWLEVEL2"/>
            <w:bookmarkEnd w:id="22"/>
            <w:commentRangeStart w:id="23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3"/>
            <w:r w:rsidR="00AD4ED1">
              <w:rPr>
                <w:rStyle w:val="CommentReference"/>
              </w:rPr>
              <w:commentReference w:id="23"/>
            </w:r>
          </w:p>
        </w:tc>
      </w:tr>
      <w:tr w:rsidR="00C23C8F" w14:paraId="55CB184F" w14:textId="77777777" w:rsidTr="00C23C8F">
        <w:trPr>
          <w:cantSplit/>
          <w:trHeight w:val="345"/>
        </w:trPr>
        <w:tc>
          <w:tcPr>
            <w:tcW w:w="1053" w:type="dxa"/>
            <w:vMerge/>
            <w:vAlign w:val="center"/>
          </w:tcPr>
          <w:p w14:paraId="50048977" w14:textId="77777777" w:rsidR="00C23C8F" w:rsidRDefault="00C23C8F">
            <w:pPr>
              <w:rPr>
                <w:sz w:val="28"/>
              </w:rPr>
            </w:pPr>
          </w:p>
        </w:tc>
        <w:tc>
          <w:tcPr>
            <w:tcW w:w="1452" w:type="dxa"/>
            <w:vAlign w:val="center"/>
          </w:tcPr>
          <w:p w14:paraId="591A85FA" w14:textId="0E3DEBC3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4" w:name="FORECASTDATEFL3"/>
            <w:bookmarkEnd w:id="24"/>
            <w:commentRangeStart w:id="25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5"/>
            <w:r w:rsidR="00AD4ED1">
              <w:rPr>
                <w:rStyle w:val="CommentReference"/>
              </w:rPr>
              <w:commentReference w:id="25"/>
            </w:r>
          </w:p>
        </w:tc>
        <w:tc>
          <w:tcPr>
            <w:tcW w:w="1998" w:type="dxa"/>
            <w:vAlign w:val="center"/>
          </w:tcPr>
          <w:p w14:paraId="6992A94D" w14:textId="62AA9E56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6" w:name="YRBHWWFWAVEHEIGHT3"/>
            <w:bookmarkEnd w:id="26"/>
            <w:commentRangeStart w:id="27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7"/>
            <w:r w:rsidR="00AD4ED1">
              <w:rPr>
                <w:rStyle w:val="CommentReference"/>
              </w:rPr>
              <w:commentReference w:id="27"/>
            </w:r>
          </w:p>
        </w:tc>
        <w:tc>
          <w:tcPr>
            <w:tcW w:w="1842" w:type="dxa"/>
            <w:vAlign w:val="center"/>
          </w:tcPr>
          <w:p w14:paraId="3A75D4E0" w14:textId="19C02D22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8" w:name="YRBHWWFWAVEDIR3"/>
            <w:bookmarkEnd w:id="28"/>
            <w:commentRangeStart w:id="29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9"/>
            <w:r w:rsidR="00AD4ED1">
              <w:rPr>
                <w:rStyle w:val="CommentReference"/>
              </w:rPr>
              <w:commentReference w:id="29"/>
            </w:r>
          </w:p>
        </w:tc>
        <w:tc>
          <w:tcPr>
            <w:tcW w:w="1701" w:type="dxa"/>
            <w:vAlign w:val="center"/>
          </w:tcPr>
          <w:p w14:paraId="55747069" w14:textId="2C1FC11D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30" w:name="YRBHWWFFLOWDIR3"/>
            <w:bookmarkEnd w:id="30"/>
            <w:commentRangeStart w:id="31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31"/>
            <w:r w:rsidR="00AD4ED1">
              <w:rPr>
                <w:rStyle w:val="CommentReference"/>
              </w:rPr>
              <w:commentReference w:id="31"/>
            </w:r>
          </w:p>
        </w:tc>
        <w:tc>
          <w:tcPr>
            <w:tcW w:w="1701" w:type="dxa"/>
            <w:vAlign w:val="center"/>
          </w:tcPr>
          <w:p w14:paraId="6F096095" w14:textId="29DFB71C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32" w:name="YRBHWWFFLOWLEVEL3"/>
            <w:bookmarkEnd w:id="32"/>
            <w:commentRangeStart w:id="33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33"/>
            <w:r w:rsidR="00AD4ED1">
              <w:rPr>
                <w:rStyle w:val="CommentReference"/>
              </w:rPr>
              <w:commentReference w:id="33"/>
            </w:r>
          </w:p>
        </w:tc>
      </w:tr>
      <w:tr w:rsidR="00C23C8F" w14:paraId="0EFF8606" w14:textId="77777777" w:rsidTr="00C23C8F">
        <w:trPr>
          <w:cantSplit/>
          <w:trHeight w:val="346"/>
        </w:trPr>
        <w:tc>
          <w:tcPr>
            <w:tcW w:w="1053" w:type="dxa"/>
            <w:vMerge w:val="restart"/>
            <w:vAlign w:val="center"/>
          </w:tcPr>
          <w:p w14:paraId="6B7062FE" w14:textId="77777777" w:rsidR="00C23C8F" w:rsidRDefault="00C23C8F">
            <w:pPr>
              <w:jc w:val="center"/>
            </w:pPr>
            <w:r>
              <w:rPr>
                <w:rFonts w:hint="eastAsia"/>
              </w:rPr>
              <w:t>潍坊港</w:t>
            </w:r>
          </w:p>
        </w:tc>
        <w:tc>
          <w:tcPr>
            <w:tcW w:w="1452" w:type="dxa"/>
            <w:vAlign w:val="center"/>
          </w:tcPr>
          <w:p w14:paraId="51929160" w14:textId="3CA57F78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34" w:name="FORECASTDATEFL4"/>
            <w:bookmarkEnd w:id="34"/>
            <w:commentRangeStart w:id="35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35"/>
            <w:r w:rsidR="00AD4ED1">
              <w:rPr>
                <w:rStyle w:val="CommentReference"/>
              </w:rPr>
              <w:commentReference w:id="35"/>
            </w:r>
          </w:p>
        </w:tc>
        <w:tc>
          <w:tcPr>
            <w:tcW w:w="1998" w:type="dxa"/>
            <w:vAlign w:val="center"/>
          </w:tcPr>
          <w:p w14:paraId="7EDFE750" w14:textId="6CAA6D3C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36" w:name="YRBHWWFWAVEHEIGHT4"/>
            <w:bookmarkEnd w:id="36"/>
            <w:commentRangeStart w:id="37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37"/>
            <w:r w:rsidR="00AD4ED1">
              <w:rPr>
                <w:rStyle w:val="CommentReference"/>
              </w:rPr>
              <w:commentReference w:id="37"/>
            </w:r>
          </w:p>
        </w:tc>
        <w:tc>
          <w:tcPr>
            <w:tcW w:w="1842" w:type="dxa"/>
            <w:vAlign w:val="center"/>
          </w:tcPr>
          <w:p w14:paraId="6EB9E74A" w14:textId="6CC0A5B3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38" w:name="YRBHWWFWAVEDIR4"/>
            <w:bookmarkEnd w:id="38"/>
            <w:commentRangeStart w:id="39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39"/>
            <w:r w:rsidR="00AD4ED1">
              <w:rPr>
                <w:rStyle w:val="CommentReference"/>
              </w:rPr>
              <w:commentReference w:id="39"/>
            </w:r>
          </w:p>
        </w:tc>
        <w:tc>
          <w:tcPr>
            <w:tcW w:w="1701" w:type="dxa"/>
            <w:vAlign w:val="center"/>
          </w:tcPr>
          <w:p w14:paraId="6CEAEC34" w14:textId="7AA4DAE0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40" w:name="YRBHWWFFLOWDIR4"/>
            <w:bookmarkEnd w:id="40"/>
            <w:commentRangeStart w:id="41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41"/>
            <w:r w:rsidR="00AD4ED1">
              <w:rPr>
                <w:rStyle w:val="CommentReference"/>
              </w:rPr>
              <w:commentReference w:id="41"/>
            </w:r>
          </w:p>
        </w:tc>
        <w:tc>
          <w:tcPr>
            <w:tcW w:w="1701" w:type="dxa"/>
            <w:vAlign w:val="center"/>
          </w:tcPr>
          <w:p w14:paraId="0B747D81" w14:textId="40642AFB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42" w:name="YRBHWWFFLOWLEVEL4"/>
            <w:bookmarkEnd w:id="42"/>
            <w:commentRangeStart w:id="43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43"/>
            <w:r w:rsidR="00AD4ED1">
              <w:rPr>
                <w:rStyle w:val="CommentReference"/>
              </w:rPr>
              <w:commentReference w:id="43"/>
            </w:r>
          </w:p>
        </w:tc>
      </w:tr>
      <w:tr w:rsidR="00C23C8F" w14:paraId="76E598D6" w14:textId="77777777" w:rsidTr="00C23C8F">
        <w:trPr>
          <w:cantSplit/>
          <w:trHeight w:val="346"/>
        </w:trPr>
        <w:tc>
          <w:tcPr>
            <w:tcW w:w="1053" w:type="dxa"/>
            <w:vMerge/>
          </w:tcPr>
          <w:p w14:paraId="7BC54494" w14:textId="77777777" w:rsidR="00C23C8F" w:rsidRDefault="00C23C8F">
            <w:pPr>
              <w:rPr>
                <w:sz w:val="28"/>
              </w:rPr>
            </w:pPr>
          </w:p>
        </w:tc>
        <w:tc>
          <w:tcPr>
            <w:tcW w:w="1452" w:type="dxa"/>
          </w:tcPr>
          <w:p w14:paraId="59E4EF01" w14:textId="2594FAB8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44" w:name="FORECASTDATEFL5"/>
            <w:bookmarkEnd w:id="44"/>
            <w:commentRangeStart w:id="45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45"/>
            <w:r w:rsidR="00AD4ED1">
              <w:rPr>
                <w:rStyle w:val="CommentReference"/>
              </w:rPr>
              <w:commentReference w:id="45"/>
            </w:r>
          </w:p>
        </w:tc>
        <w:tc>
          <w:tcPr>
            <w:tcW w:w="1998" w:type="dxa"/>
          </w:tcPr>
          <w:p w14:paraId="3EB1E257" w14:textId="145CECDA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46" w:name="YRBHWWFWAVEHEIGHT5"/>
            <w:bookmarkEnd w:id="46"/>
            <w:commentRangeStart w:id="47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47"/>
            <w:r w:rsidR="00AD4ED1">
              <w:rPr>
                <w:rStyle w:val="CommentReference"/>
              </w:rPr>
              <w:commentReference w:id="47"/>
            </w:r>
          </w:p>
        </w:tc>
        <w:tc>
          <w:tcPr>
            <w:tcW w:w="1842" w:type="dxa"/>
          </w:tcPr>
          <w:p w14:paraId="4944E970" w14:textId="55438C8B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48" w:name="YRBHWWFWAVEDIR5"/>
            <w:bookmarkEnd w:id="48"/>
            <w:commentRangeStart w:id="49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49"/>
            <w:r w:rsidR="00AD4ED1">
              <w:rPr>
                <w:rStyle w:val="CommentReference"/>
              </w:rPr>
              <w:commentReference w:id="49"/>
            </w:r>
          </w:p>
        </w:tc>
        <w:tc>
          <w:tcPr>
            <w:tcW w:w="1701" w:type="dxa"/>
          </w:tcPr>
          <w:p w14:paraId="73BC529D" w14:textId="2C07B07C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50" w:name="YRBHWWFFLOWDIR5"/>
            <w:bookmarkEnd w:id="50"/>
            <w:commentRangeStart w:id="51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51"/>
            <w:r w:rsidR="00AD4ED1">
              <w:rPr>
                <w:rStyle w:val="CommentReference"/>
              </w:rPr>
              <w:commentReference w:id="51"/>
            </w:r>
          </w:p>
        </w:tc>
        <w:tc>
          <w:tcPr>
            <w:tcW w:w="1701" w:type="dxa"/>
          </w:tcPr>
          <w:p w14:paraId="1ABA4494" w14:textId="040A1F74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52" w:name="YRBHWWFFLOWLEVEL5"/>
            <w:bookmarkEnd w:id="52"/>
            <w:commentRangeStart w:id="53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53"/>
            <w:r w:rsidR="00AD4ED1">
              <w:rPr>
                <w:rStyle w:val="CommentReference"/>
              </w:rPr>
              <w:commentReference w:id="53"/>
            </w:r>
          </w:p>
        </w:tc>
      </w:tr>
      <w:tr w:rsidR="00C23C8F" w14:paraId="2B292005" w14:textId="77777777" w:rsidTr="00C23C8F">
        <w:trPr>
          <w:cantSplit/>
          <w:trHeight w:val="346"/>
        </w:trPr>
        <w:tc>
          <w:tcPr>
            <w:tcW w:w="1053" w:type="dxa"/>
            <w:vMerge/>
          </w:tcPr>
          <w:p w14:paraId="612536FC" w14:textId="77777777" w:rsidR="00C23C8F" w:rsidRDefault="00C23C8F">
            <w:pPr>
              <w:rPr>
                <w:sz w:val="28"/>
              </w:rPr>
            </w:pPr>
          </w:p>
        </w:tc>
        <w:tc>
          <w:tcPr>
            <w:tcW w:w="1452" w:type="dxa"/>
          </w:tcPr>
          <w:p w14:paraId="6BBB5B74" w14:textId="367C7E7B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54" w:name="FORECASTDATEFL6"/>
            <w:bookmarkEnd w:id="54"/>
            <w:commentRangeStart w:id="55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55"/>
            <w:r w:rsidR="00AD4ED1">
              <w:rPr>
                <w:rStyle w:val="CommentReference"/>
              </w:rPr>
              <w:commentReference w:id="55"/>
            </w:r>
          </w:p>
        </w:tc>
        <w:tc>
          <w:tcPr>
            <w:tcW w:w="1998" w:type="dxa"/>
          </w:tcPr>
          <w:p w14:paraId="0DB05F4A" w14:textId="7F79D424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56" w:name="YRBHWWFWAVEHEIGHT6"/>
            <w:bookmarkEnd w:id="56"/>
            <w:commentRangeStart w:id="57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57"/>
            <w:r w:rsidR="00AD4ED1">
              <w:rPr>
                <w:rStyle w:val="CommentReference"/>
              </w:rPr>
              <w:commentReference w:id="57"/>
            </w:r>
          </w:p>
        </w:tc>
        <w:tc>
          <w:tcPr>
            <w:tcW w:w="1842" w:type="dxa"/>
          </w:tcPr>
          <w:p w14:paraId="42444DF5" w14:textId="2D70C3BE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58" w:name="YRBHWWFWAVEDIR6"/>
            <w:bookmarkEnd w:id="58"/>
            <w:commentRangeStart w:id="59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59"/>
            <w:r w:rsidR="00AD4ED1">
              <w:rPr>
                <w:rStyle w:val="CommentReference"/>
              </w:rPr>
              <w:commentReference w:id="59"/>
            </w:r>
          </w:p>
        </w:tc>
        <w:tc>
          <w:tcPr>
            <w:tcW w:w="1701" w:type="dxa"/>
          </w:tcPr>
          <w:p w14:paraId="516F930F" w14:textId="0401B181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60" w:name="YRBHWWFFLOWDIR6"/>
            <w:bookmarkEnd w:id="60"/>
            <w:commentRangeStart w:id="61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61"/>
            <w:r w:rsidR="00AD4ED1">
              <w:rPr>
                <w:rStyle w:val="CommentReference"/>
              </w:rPr>
              <w:commentReference w:id="61"/>
            </w:r>
          </w:p>
        </w:tc>
        <w:tc>
          <w:tcPr>
            <w:tcW w:w="1701" w:type="dxa"/>
          </w:tcPr>
          <w:p w14:paraId="4069853C" w14:textId="462A05AF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62" w:name="YRBHWWFFLOWLEVEL6"/>
            <w:bookmarkEnd w:id="62"/>
            <w:commentRangeStart w:id="63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63"/>
            <w:r w:rsidR="00AD4ED1">
              <w:rPr>
                <w:rStyle w:val="CommentReference"/>
              </w:rPr>
              <w:commentReference w:id="63"/>
            </w:r>
          </w:p>
        </w:tc>
      </w:tr>
      <w:tr w:rsidR="00C23C8F" w14:paraId="4C50219F" w14:textId="77777777" w:rsidTr="00C23C8F">
        <w:trPr>
          <w:cantSplit/>
          <w:trHeight w:val="346"/>
        </w:trPr>
        <w:tc>
          <w:tcPr>
            <w:tcW w:w="1053" w:type="dxa"/>
            <w:vMerge w:val="restart"/>
            <w:vAlign w:val="center"/>
          </w:tcPr>
          <w:p w14:paraId="63BE35C2" w14:textId="77777777" w:rsidR="00C23C8F" w:rsidRPr="00C23C8F" w:rsidRDefault="00C23C8F" w:rsidP="00C23C8F">
            <w:pPr>
              <w:jc w:val="center"/>
            </w:pPr>
            <w:r w:rsidRPr="00C23C8F">
              <w:rPr>
                <w:rFonts w:hint="eastAsia"/>
              </w:rPr>
              <w:t>营口港</w:t>
            </w:r>
          </w:p>
        </w:tc>
        <w:tc>
          <w:tcPr>
            <w:tcW w:w="1452" w:type="dxa"/>
          </w:tcPr>
          <w:p w14:paraId="13213A6E" w14:textId="0808378F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64" w:name="FORECASTDATEFL7"/>
            <w:bookmarkEnd w:id="64"/>
            <w:commentRangeStart w:id="65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65"/>
            <w:r w:rsidR="00AD4ED1">
              <w:rPr>
                <w:rStyle w:val="CommentReference"/>
              </w:rPr>
              <w:commentReference w:id="65"/>
            </w:r>
          </w:p>
        </w:tc>
        <w:tc>
          <w:tcPr>
            <w:tcW w:w="1998" w:type="dxa"/>
          </w:tcPr>
          <w:p w14:paraId="7CCB5776" w14:textId="500091AB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66" w:name="YRBHWWFWAVEHEIGHT7"/>
            <w:bookmarkEnd w:id="66"/>
            <w:commentRangeStart w:id="67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67"/>
            <w:r w:rsidR="00AD4ED1">
              <w:rPr>
                <w:rStyle w:val="CommentReference"/>
              </w:rPr>
              <w:commentReference w:id="67"/>
            </w:r>
          </w:p>
        </w:tc>
        <w:tc>
          <w:tcPr>
            <w:tcW w:w="1842" w:type="dxa"/>
          </w:tcPr>
          <w:p w14:paraId="1FE75157" w14:textId="246CC1F8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68" w:name="YRBHWWFWAVEDIR7"/>
            <w:bookmarkEnd w:id="68"/>
            <w:commentRangeStart w:id="69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69"/>
            <w:r w:rsidR="00AD4ED1">
              <w:rPr>
                <w:rStyle w:val="CommentReference"/>
              </w:rPr>
              <w:commentReference w:id="69"/>
            </w:r>
          </w:p>
        </w:tc>
        <w:tc>
          <w:tcPr>
            <w:tcW w:w="1701" w:type="dxa"/>
          </w:tcPr>
          <w:p w14:paraId="082839AC" w14:textId="6F7F2E3C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70" w:name="YRBHWWFFLOWDIR7"/>
            <w:bookmarkEnd w:id="70"/>
            <w:commentRangeStart w:id="71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71"/>
            <w:r w:rsidR="00AD4ED1">
              <w:rPr>
                <w:rStyle w:val="CommentReference"/>
              </w:rPr>
              <w:commentReference w:id="71"/>
            </w:r>
          </w:p>
        </w:tc>
        <w:tc>
          <w:tcPr>
            <w:tcW w:w="1701" w:type="dxa"/>
          </w:tcPr>
          <w:p w14:paraId="0A391E68" w14:textId="7D3160AC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72" w:name="YRBHWWFFLOWLEVEL7"/>
            <w:bookmarkEnd w:id="72"/>
            <w:commentRangeStart w:id="73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73"/>
            <w:r w:rsidR="00AD4ED1">
              <w:rPr>
                <w:rStyle w:val="CommentReference"/>
              </w:rPr>
              <w:commentReference w:id="73"/>
            </w:r>
          </w:p>
        </w:tc>
      </w:tr>
      <w:tr w:rsidR="00C23C8F" w14:paraId="30F47BD1" w14:textId="77777777" w:rsidTr="00C23C8F">
        <w:trPr>
          <w:cantSplit/>
          <w:trHeight w:val="346"/>
        </w:trPr>
        <w:tc>
          <w:tcPr>
            <w:tcW w:w="1053" w:type="dxa"/>
            <w:vMerge/>
          </w:tcPr>
          <w:p w14:paraId="3926A030" w14:textId="77777777" w:rsidR="00C23C8F" w:rsidRDefault="00C23C8F">
            <w:pPr>
              <w:rPr>
                <w:sz w:val="28"/>
              </w:rPr>
            </w:pPr>
          </w:p>
        </w:tc>
        <w:tc>
          <w:tcPr>
            <w:tcW w:w="1452" w:type="dxa"/>
          </w:tcPr>
          <w:p w14:paraId="19DC1999" w14:textId="66DB418F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74" w:name="FORECASTDATEFL8"/>
            <w:bookmarkEnd w:id="74"/>
            <w:commentRangeStart w:id="75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75"/>
            <w:r w:rsidR="00AD4ED1">
              <w:rPr>
                <w:rStyle w:val="CommentReference"/>
              </w:rPr>
              <w:commentReference w:id="75"/>
            </w:r>
          </w:p>
        </w:tc>
        <w:tc>
          <w:tcPr>
            <w:tcW w:w="1998" w:type="dxa"/>
          </w:tcPr>
          <w:p w14:paraId="2BCEB2FD" w14:textId="5DC98B94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76" w:name="YRBHWWFWAVEHEIGHT8"/>
            <w:bookmarkEnd w:id="76"/>
            <w:commentRangeStart w:id="77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77"/>
            <w:r w:rsidR="00AD4ED1">
              <w:rPr>
                <w:rStyle w:val="CommentReference"/>
              </w:rPr>
              <w:commentReference w:id="77"/>
            </w:r>
          </w:p>
        </w:tc>
        <w:tc>
          <w:tcPr>
            <w:tcW w:w="1842" w:type="dxa"/>
          </w:tcPr>
          <w:p w14:paraId="33B5546D" w14:textId="5F2B2102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78" w:name="YRBHWWFWAVEDIR8"/>
            <w:bookmarkEnd w:id="78"/>
            <w:commentRangeStart w:id="79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79"/>
            <w:r w:rsidR="00AD4ED1">
              <w:rPr>
                <w:rStyle w:val="CommentReference"/>
              </w:rPr>
              <w:commentReference w:id="79"/>
            </w:r>
          </w:p>
        </w:tc>
        <w:tc>
          <w:tcPr>
            <w:tcW w:w="1701" w:type="dxa"/>
          </w:tcPr>
          <w:p w14:paraId="4E749C22" w14:textId="498B5CCA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80" w:name="YRBHWWFFLOWDIR8"/>
            <w:bookmarkEnd w:id="80"/>
            <w:commentRangeStart w:id="81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81"/>
            <w:r w:rsidR="00AD4ED1">
              <w:rPr>
                <w:rStyle w:val="CommentReference"/>
              </w:rPr>
              <w:commentReference w:id="81"/>
            </w:r>
          </w:p>
        </w:tc>
        <w:tc>
          <w:tcPr>
            <w:tcW w:w="1701" w:type="dxa"/>
          </w:tcPr>
          <w:p w14:paraId="6A96A994" w14:textId="74F23AE6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82" w:name="YRBHWWFFLOWLEVEL8"/>
            <w:bookmarkEnd w:id="82"/>
            <w:commentRangeStart w:id="83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83"/>
            <w:r w:rsidR="00AD4ED1">
              <w:rPr>
                <w:rStyle w:val="CommentReference"/>
              </w:rPr>
              <w:commentReference w:id="83"/>
            </w:r>
          </w:p>
        </w:tc>
      </w:tr>
      <w:tr w:rsidR="00C23C8F" w14:paraId="716F0A82" w14:textId="77777777" w:rsidTr="00C23C8F">
        <w:trPr>
          <w:cantSplit/>
          <w:trHeight w:val="346"/>
        </w:trPr>
        <w:tc>
          <w:tcPr>
            <w:tcW w:w="1053" w:type="dxa"/>
            <w:vMerge/>
          </w:tcPr>
          <w:p w14:paraId="2E3ECDBB" w14:textId="77777777" w:rsidR="00C23C8F" w:rsidRDefault="00C23C8F">
            <w:pPr>
              <w:rPr>
                <w:sz w:val="28"/>
              </w:rPr>
            </w:pPr>
          </w:p>
        </w:tc>
        <w:tc>
          <w:tcPr>
            <w:tcW w:w="1452" w:type="dxa"/>
          </w:tcPr>
          <w:p w14:paraId="3A673961" w14:textId="19DEADE5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84" w:name="FORECASTDATEFL9"/>
            <w:bookmarkEnd w:id="84"/>
            <w:commentRangeStart w:id="85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85"/>
            <w:r w:rsidR="00AD4ED1">
              <w:rPr>
                <w:rStyle w:val="CommentReference"/>
              </w:rPr>
              <w:commentReference w:id="85"/>
            </w:r>
          </w:p>
        </w:tc>
        <w:tc>
          <w:tcPr>
            <w:tcW w:w="1998" w:type="dxa"/>
          </w:tcPr>
          <w:p w14:paraId="25110BCB" w14:textId="02B2D267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86" w:name="YRBHWWFWAVEHEIGHT9"/>
            <w:bookmarkEnd w:id="86"/>
            <w:commentRangeStart w:id="87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87"/>
            <w:r w:rsidR="00AD4ED1">
              <w:rPr>
                <w:rStyle w:val="CommentReference"/>
              </w:rPr>
              <w:commentReference w:id="87"/>
            </w:r>
          </w:p>
        </w:tc>
        <w:tc>
          <w:tcPr>
            <w:tcW w:w="1842" w:type="dxa"/>
          </w:tcPr>
          <w:p w14:paraId="19FE1E26" w14:textId="0111A7E2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88" w:name="YRBHWWFWAVEDIR9"/>
            <w:bookmarkEnd w:id="88"/>
            <w:commentRangeStart w:id="89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89"/>
            <w:r w:rsidR="00AD4ED1">
              <w:rPr>
                <w:rStyle w:val="CommentReference"/>
              </w:rPr>
              <w:commentReference w:id="89"/>
            </w:r>
          </w:p>
        </w:tc>
        <w:tc>
          <w:tcPr>
            <w:tcW w:w="1701" w:type="dxa"/>
          </w:tcPr>
          <w:p w14:paraId="44D76282" w14:textId="6B2AB4AD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90" w:name="YRBHWWFFLOWDIR9"/>
            <w:bookmarkEnd w:id="90"/>
            <w:commentRangeStart w:id="91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91"/>
            <w:r w:rsidR="00AD4ED1">
              <w:rPr>
                <w:rStyle w:val="CommentReference"/>
              </w:rPr>
              <w:commentReference w:id="91"/>
            </w:r>
          </w:p>
        </w:tc>
        <w:tc>
          <w:tcPr>
            <w:tcW w:w="1701" w:type="dxa"/>
          </w:tcPr>
          <w:p w14:paraId="15EAF2BD" w14:textId="608156CD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92" w:name="YRBHWWFFLOWLEVEL9"/>
            <w:bookmarkEnd w:id="92"/>
            <w:commentRangeStart w:id="93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93"/>
            <w:r w:rsidR="00AD4ED1">
              <w:rPr>
                <w:rStyle w:val="CommentReference"/>
              </w:rPr>
              <w:commentReference w:id="93"/>
            </w:r>
          </w:p>
        </w:tc>
      </w:tr>
    </w:tbl>
    <w:p w14:paraId="4BF312DD" w14:textId="77777777" w:rsidR="00C23C8F" w:rsidRPr="00DA5E6E" w:rsidRDefault="00C23C8F" w:rsidP="00DA5E6E">
      <w:pPr>
        <w:jc w:val="center"/>
        <w:rPr>
          <w:sz w:val="10"/>
          <w:szCs w:val="10"/>
        </w:rPr>
      </w:pPr>
    </w:p>
    <w:p w14:paraId="47278904" w14:textId="77777777" w:rsidR="00810932" w:rsidRDefault="00810932">
      <w:pPr>
        <w:jc w:val="center"/>
        <w:rPr>
          <w:sz w:val="28"/>
        </w:rPr>
      </w:pPr>
      <w:r>
        <w:rPr>
          <w:rFonts w:hint="eastAsia"/>
          <w:sz w:val="28"/>
        </w:rPr>
        <w:t>港口潮位预报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190"/>
        <w:gridCol w:w="992"/>
        <w:gridCol w:w="993"/>
        <w:gridCol w:w="992"/>
        <w:gridCol w:w="992"/>
        <w:gridCol w:w="992"/>
        <w:gridCol w:w="993"/>
        <w:gridCol w:w="1031"/>
        <w:gridCol w:w="945"/>
      </w:tblGrid>
      <w:tr w:rsidR="00810932" w14:paraId="62312FF3" w14:textId="77777777" w:rsidTr="006175A1">
        <w:trPr>
          <w:cantSplit/>
        </w:trPr>
        <w:tc>
          <w:tcPr>
            <w:tcW w:w="648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14:paraId="52C04B66" w14:textId="77777777" w:rsidR="00810932" w:rsidRDefault="00810932">
            <w:pPr>
              <w:jc w:val="center"/>
            </w:pPr>
            <w:r>
              <w:rPr>
                <w:rFonts w:hint="eastAsia"/>
              </w:rPr>
              <w:t>港</w:t>
            </w:r>
          </w:p>
          <w:p w14:paraId="361965F1" w14:textId="77777777" w:rsidR="00810932" w:rsidRDefault="00810932">
            <w:pPr>
              <w:jc w:val="center"/>
            </w:pPr>
            <w:r>
              <w:rPr>
                <w:rFonts w:hint="eastAsia"/>
              </w:rPr>
              <w:t>口</w:t>
            </w:r>
          </w:p>
        </w:tc>
        <w:tc>
          <w:tcPr>
            <w:tcW w:w="1190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14:paraId="076898E2" w14:textId="77777777" w:rsidR="00810932" w:rsidRDefault="00810932">
            <w:pPr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1985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14:paraId="52BDD0C5" w14:textId="77777777" w:rsidR="00810932" w:rsidRDefault="00810932">
            <w:pPr>
              <w:jc w:val="center"/>
            </w:pPr>
            <w:r>
              <w:rPr>
                <w:rFonts w:hint="eastAsia"/>
              </w:rPr>
              <w:t>第一次高潮</w:t>
            </w:r>
          </w:p>
        </w:tc>
        <w:tc>
          <w:tcPr>
            <w:tcW w:w="1984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14:paraId="56FEF805" w14:textId="77777777" w:rsidR="00810932" w:rsidRDefault="00810932">
            <w:pPr>
              <w:jc w:val="center"/>
            </w:pPr>
            <w:r>
              <w:rPr>
                <w:rFonts w:hint="eastAsia"/>
              </w:rPr>
              <w:t>第一次低潮</w:t>
            </w:r>
          </w:p>
        </w:tc>
        <w:tc>
          <w:tcPr>
            <w:tcW w:w="1985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14:paraId="0E7DCB95" w14:textId="77777777" w:rsidR="00810932" w:rsidRDefault="00810932">
            <w:pPr>
              <w:jc w:val="center"/>
            </w:pPr>
            <w:r>
              <w:rPr>
                <w:rFonts w:hint="eastAsia"/>
              </w:rPr>
              <w:t>第二次高潮</w:t>
            </w:r>
          </w:p>
        </w:tc>
        <w:tc>
          <w:tcPr>
            <w:tcW w:w="1976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14:paraId="0AF7DEF6" w14:textId="77777777" w:rsidR="00810932" w:rsidRDefault="00810932">
            <w:pPr>
              <w:jc w:val="center"/>
            </w:pPr>
            <w:r>
              <w:rPr>
                <w:rFonts w:hint="eastAsia"/>
              </w:rPr>
              <w:t>第二次低潮</w:t>
            </w:r>
          </w:p>
        </w:tc>
      </w:tr>
      <w:tr w:rsidR="00810932" w14:paraId="0636F7FF" w14:textId="77777777" w:rsidTr="006175A1">
        <w:trPr>
          <w:cantSplit/>
        </w:trPr>
        <w:tc>
          <w:tcPr>
            <w:tcW w:w="648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14095A0B" w14:textId="77777777" w:rsidR="00810932" w:rsidRDefault="00810932">
            <w:pPr>
              <w:jc w:val="center"/>
            </w:pPr>
          </w:p>
        </w:tc>
        <w:tc>
          <w:tcPr>
            <w:tcW w:w="1190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45D00687" w14:textId="77777777" w:rsidR="00810932" w:rsidRDefault="00810932">
            <w:pPr>
              <w:jc w:val="center"/>
            </w:pP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58973B2A" w14:textId="77777777" w:rsidR="00810932" w:rsidRDefault="00810932">
            <w:pPr>
              <w:jc w:val="center"/>
            </w:pPr>
            <w:r>
              <w:rPr>
                <w:rFonts w:hint="eastAsia"/>
              </w:rPr>
              <w:t>时间</w:t>
            </w:r>
          </w:p>
          <w:p w14:paraId="3CC59718" w14:textId="77777777" w:rsidR="00810932" w:rsidRDefault="0081093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时、分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03424F96" w14:textId="77777777" w:rsidR="00810932" w:rsidRDefault="00810932">
            <w:pPr>
              <w:jc w:val="center"/>
            </w:pPr>
            <w:bookmarkStart w:id="94" w:name="_GoBack"/>
            <w:bookmarkEnd w:id="94"/>
            <w:r>
              <w:rPr>
                <w:rFonts w:hint="eastAsia"/>
              </w:rPr>
              <w:t>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  <w:p w14:paraId="21F3D522" w14:textId="77777777" w:rsidR="00810932" w:rsidRDefault="00810932">
            <w:pPr>
              <w:jc w:val="center"/>
            </w:pPr>
            <w:r>
              <w:rPr>
                <w:rFonts w:hint="eastAsia"/>
              </w:rPr>
              <w:t>(cm)</w:t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22443034" w14:textId="77777777" w:rsidR="00810932" w:rsidRDefault="00810932">
            <w:pPr>
              <w:jc w:val="center"/>
            </w:pPr>
            <w:r>
              <w:rPr>
                <w:rFonts w:hint="eastAsia"/>
              </w:rPr>
              <w:t>时间</w:t>
            </w:r>
          </w:p>
          <w:p w14:paraId="2CFA03DF" w14:textId="77777777" w:rsidR="00810932" w:rsidRDefault="0081093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时、分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0E7358B5" w14:textId="77777777" w:rsidR="00810932" w:rsidRDefault="00810932">
            <w:pPr>
              <w:jc w:val="center"/>
            </w:pPr>
            <w:r>
              <w:rPr>
                <w:rFonts w:hint="eastAsia"/>
              </w:rPr>
              <w:t>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  <w:p w14:paraId="7A1ED14C" w14:textId="77777777" w:rsidR="00810932" w:rsidRDefault="00810932">
            <w:pPr>
              <w:jc w:val="center"/>
            </w:pPr>
            <w:r>
              <w:rPr>
                <w:rFonts w:hint="eastAsia"/>
              </w:rPr>
              <w:t>(cm)</w:t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0B503DA2" w14:textId="77777777" w:rsidR="00810932" w:rsidRDefault="00810932">
            <w:pPr>
              <w:jc w:val="center"/>
            </w:pPr>
            <w:r>
              <w:rPr>
                <w:rFonts w:hint="eastAsia"/>
              </w:rPr>
              <w:t>时间</w:t>
            </w:r>
          </w:p>
          <w:p w14:paraId="20592E6B" w14:textId="77777777" w:rsidR="00810932" w:rsidRDefault="0081093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时、分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18568C0D" w14:textId="77777777" w:rsidR="00810932" w:rsidRDefault="00810932">
            <w:pPr>
              <w:jc w:val="center"/>
            </w:pPr>
            <w:r>
              <w:rPr>
                <w:rFonts w:hint="eastAsia"/>
              </w:rPr>
              <w:t>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  <w:p w14:paraId="4B4785A5" w14:textId="77777777" w:rsidR="00810932" w:rsidRDefault="00810932">
            <w:pPr>
              <w:jc w:val="center"/>
            </w:pPr>
            <w:r>
              <w:rPr>
                <w:rFonts w:hint="eastAsia"/>
              </w:rPr>
              <w:t>(cm)</w:t>
            </w:r>
          </w:p>
        </w:tc>
        <w:tc>
          <w:tcPr>
            <w:tcW w:w="1031" w:type="dxa"/>
            <w:noWrap/>
            <w:tcMar>
              <w:left w:w="0" w:type="dxa"/>
              <w:right w:w="0" w:type="dxa"/>
            </w:tcMar>
            <w:vAlign w:val="center"/>
          </w:tcPr>
          <w:p w14:paraId="11DEEA41" w14:textId="77777777" w:rsidR="00810932" w:rsidRDefault="00810932">
            <w:pPr>
              <w:jc w:val="center"/>
            </w:pPr>
            <w:r>
              <w:rPr>
                <w:rFonts w:hint="eastAsia"/>
              </w:rPr>
              <w:t>时间</w:t>
            </w:r>
          </w:p>
          <w:p w14:paraId="2FCD74E3" w14:textId="77777777" w:rsidR="00810932" w:rsidRDefault="0081093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时、分</w:t>
            </w:r>
            <w:r>
              <w:rPr>
                <w:rFonts w:hint="eastAsia"/>
              </w:rPr>
              <w:t>)</w:t>
            </w:r>
          </w:p>
        </w:tc>
        <w:tc>
          <w:tcPr>
            <w:tcW w:w="945" w:type="dxa"/>
            <w:noWrap/>
            <w:tcMar>
              <w:left w:w="0" w:type="dxa"/>
              <w:right w:w="0" w:type="dxa"/>
            </w:tcMar>
            <w:vAlign w:val="center"/>
          </w:tcPr>
          <w:p w14:paraId="780A07EC" w14:textId="77777777" w:rsidR="00810932" w:rsidRDefault="00810932">
            <w:pPr>
              <w:jc w:val="center"/>
            </w:pPr>
            <w:r>
              <w:rPr>
                <w:rFonts w:hint="eastAsia"/>
              </w:rPr>
              <w:t>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  <w:p w14:paraId="33DED24F" w14:textId="77777777" w:rsidR="00810932" w:rsidRDefault="00810932">
            <w:pPr>
              <w:jc w:val="center"/>
            </w:pPr>
            <w:r>
              <w:rPr>
                <w:rFonts w:hint="eastAsia"/>
              </w:rPr>
              <w:t>(cm)</w:t>
            </w:r>
          </w:p>
        </w:tc>
      </w:tr>
      <w:tr w:rsidR="00810932" w14:paraId="285E5D92" w14:textId="77777777" w:rsidTr="006175A1">
        <w:trPr>
          <w:cantSplit/>
          <w:trHeight w:val="346"/>
        </w:trPr>
        <w:tc>
          <w:tcPr>
            <w:tcW w:w="648" w:type="dxa"/>
            <w:vMerge w:val="restart"/>
            <w:noWrap/>
            <w:tcMar>
              <w:left w:w="0" w:type="dxa"/>
              <w:right w:w="0" w:type="dxa"/>
            </w:tcMar>
            <w:textDirection w:val="tbRlV"/>
            <w:vAlign w:val="center"/>
          </w:tcPr>
          <w:p w14:paraId="05D49635" w14:textId="77777777" w:rsidR="00810932" w:rsidRDefault="00C23C8F" w:rsidP="00C23C8F">
            <w:pPr>
              <w:ind w:left="113" w:right="113"/>
              <w:jc w:val="center"/>
            </w:pPr>
            <w:r>
              <w:rPr>
                <w:rFonts w:hint="eastAsia"/>
              </w:rPr>
              <w:t>青岛港</w:t>
            </w:r>
          </w:p>
        </w:tc>
        <w:tc>
          <w:tcPr>
            <w:tcW w:w="1190" w:type="dxa"/>
            <w:noWrap/>
            <w:tcMar>
              <w:left w:w="0" w:type="dxa"/>
              <w:right w:w="0" w:type="dxa"/>
            </w:tcMar>
            <w:vAlign w:val="center"/>
          </w:tcPr>
          <w:p w14:paraId="479314F1" w14:textId="6D2BAE72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95" w:name="FORECASTDATE1"/>
            <w:bookmarkEnd w:id="95"/>
            <w:commentRangeStart w:id="96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96"/>
            <w:r w:rsidR="00A63889">
              <w:rPr>
                <w:rStyle w:val="CommentReference"/>
              </w:rPr>
              <w:commentReference w:id="96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70974966" w14:textId="1621BA03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97" w:name="HTLFIRSTWAVEOFTIME1"/>
            <w:bookmarkEnd w:id="97"/>
            <w:commentRangeStart w:id="98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98"/>
            <w:r w:rsidR="00A63889">
              <w:rPr>
                <w:rStyle w:val="CommentReference"/>
              </w:rPr>
              <w:commentReference w:id="98"/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76E7C4D0" w14:textId="7BAF67C8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99" w:name="HTLFIRSTWAVETIDELEVEL1"/>
            <w:bookmarkEnd w:id="99"/>
            <w:commentRangeStart w:id="100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00"/>
            <w:r w:rsidR="00A63889">
              <w:rPr>
                <w:rStyle w:val="CommentReference"/>
              </w:rPr>
              <w:commentReference w:id="100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34765C05" w14:textId="677F01A2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01" w:name="HTLFIRSTTIMELOWTIDE1"/>
            <w:bookmarkEnd w:id="101"/>
            <w:commentRangeStart w:id="102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02"/>
            <w:r w:rsidR="00A63889">
              <w:rPr>
                <w:rStyle w:val="CommentReference"/>
              </w:rPr>
              <w:commentReference w:id="102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3BB4FA6B" w14:textId="10429A9E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03" w:name="HTLLOWTIDELEVELFORTHEFIRSTTIME1"/>
            <w:bookmarkEnd w:id="103"/>
            <w:commentRangeStart w:id="104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04"/>
            <w:r w:rsidR="00A63889">
              <w:rPr>
                <w:rStyle w:val="CommentReference"/>
              </w:rPr>
              <w:commentReference w:id="104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28F7A31B" w14:textId="69D33573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05" w:name="HTLSECONDWAVEOFTIME1"/>
            <w:bookmarkEnd w:id="105"/>
            <w:commentRangeStart w:id="106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06"/>
            <w:r w:rsidR="00A63889">
              <w:rPr>
                <w:rStyle w:val="CommentReference"/>
              </w:rPr>
              <w:commentReference w:id="106"/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3F38FA2E" w14:textId="79E1F166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07" w:name="HTLSECONDWAVETIDELEVEL1"/>
            <w:bookmarkEnd w:id="107"/>
            <w:commentRangeStart w:id="108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08"/>
            <w:r w:rsidR="00A63889">
              <w:rPr>
                <w:rStyle w:val="CommentReference"/>
              </w:rPr>
              <w:commentReference w:id="108"/>
            </w:r>
          </w:p>
        </w:tc>
        <w:tc>
          <w:tcPr>
            <w:tcW w:w="1031" w:type="dxa"/>
            <w:noWrap/>
            <w:tcMar>
              <w:left w:w="0" w:type="dxa"/>
              <w:right w:w="0" w:type="dxa"/>
            </w:tcMar>
            <w:vAlign w:val="center"/>
          </w:tcPr>
          <w:p w14:paraId="07E29978" w14:textId="702C93D4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09" w:name="HTLSECONDTIMELOWTIDE1"/>
            <w:bookmarkEnd w:id="109"/>
            <w:commentRangeStart w:id="110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10"/>
            <w:r w:rsidR="00A63889">
              <w:rPr>
                <w:rStyle w:val="CommentReference"/>
              </w:rPr>
              <w:commentReference w:id="110"/>
            </w:r>
          </w:p>
        </w:tc>
        <w:tc>
          <w:tcPr>
            <w:tcW w:w="945" w:type="dxa"/>
            <w:noWrap/>
            <w:tcMar>
              <w:left w:w="0" w:type="dxa"/>
              <w:right w:w="0" w:type="dxa"/>
            </w:tcMar>
            <w:vAlign w:val="center"/>
          </w:tcPr>
          <w:p w14:paraId="1B265382" w14:textId="62DEB965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11" w:name="HTLLOWTIDELEVELFORTHESECONDTIM1"/>
            <w:bookmarkEnd w:id="111"/>
            <w:commentRangeStart w:id="112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12"/>
            <w:r w:rsidR="00A63889">
              <w:rPr>
                <w:rStyle w:val="CommentReference"/>
              </w:rPr>
              <w:commentReference w:id="112"/>
            </w:r>
          </w:p>
        </w:tc>
      </w:tr>
      <w:tr w:rsidR="00810932" w14:paraId="5629CC8D" w14:textId="77777777" w:rsidTr="006175A1">
        <w:trPr>
          <w:cantSplit/>
          <w:trHeight w:val="347"/>
        </w:trPr>
        <w:tc>
          <w:tcPr>
            <w:tcW w:w="648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47387E7C" w14:textId="77777777" w:rsidR="00810932" w:rsidRDefault="00810932">
            <w:pPr>
              <w:jc w:val="center"/>
              <w:rPr>
                <w:sz w:val="28"/>
              </w:rPr>
            </w:pPr>
          </w:p>
        </w:tc>
        <w:tc>
          <w:tcPr>
            <w:tcW w:w="1190" w:type="dxa"/>
            <w:noWrap/>
            <w:tcMar>
              <w:left w:w="0" w:type="dxa"/>
              <w:right w:w="0" w:type="dxa"/>
            </w:tcMar>
            <w:vAlign w:val="center"/>
          </w:tcPr>
          <w:p w14:paraId="5D5929B8" w14:textId="5C708A97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13" w:name="FORECASTDATE2"/>
            <w:bookmarkEnd w:id="113"/>
            <w:commentRangeStart w:id="114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14"/>
            <w:r w:rsidR="00A63889">
              <w:rPr>
                <w:rStyle w:val="CommentReference"/>
              </w:rPr>
              <w:commentReference w:id="114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40A26D68" w14:textId="64340334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15" w:name="HTLFIRSTWAVEOFTIME2"/>
            <w:bookmarkEnd w:id="115"/>
            <w:commentRangeStart w:id="116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16"/>
            <w:r w:rsidR="00A63889">
              <w:rPr>
                <w:rStyle w:val="CommentReference"/>
              </w:rPr>
              <w:commentReference w:id="116"/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324C0866" w14:textId="6CD56B7A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17" w:name="HTLFIRSTWAVETIDELEVEL2"/>
            <w:bookmarkEnd w:id="117"/>
            <w:commentRangeStart w:id="118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18"/>
            <w:r w:rsidR="00A63889">
              <w:rPr>
                <w:rStyle w:val="CommentReference"/>
              </w:rPr>
              <w:commentReference w:id="118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29EAEDD3" w14:textId="5D3C36BC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19" w:name="HTLFIRSTTIMELOWTIDE2"/>
            <w:bookmarkEnd w:id="119"/>
            <w:commentRangeStart w:id="120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20"/>
            <w:r w:rsidR="00A63889">
              <w:rPr>
                <w:rStyle w:val="CommentReference"/>
              </w:rPr>
              <w:commentReference w:id="120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34B2770B" w14:textId="79DD513D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21" w:name="HTLLOWTIDELEVELFORTHEFIRSTTIME2"/>
            <w:bookmarkEnd w:id="121"/>
            <w:commentRangeStart w:id="122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22"/>
            <w:r w:rsidR="00A63889">
              <w:rPr>
                <w:rStyle w:val="CommentReference"/>
              </w:rPr>
              <w:commentReference w:id="122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3D8DAE19" w14:textId="03052838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23" w:name="HTLSECONDWAVEOFTIME2"/>
            <w:bookmarkEnd w:id="123"/>
            <w:commentRangeStart w:id="124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24"/>
            <w:r w:rsidR="00A63889">
              <w:rPr>
                <w:rStyle w:val="CommentReference"/>
              </w:rPr>
              <w:commentReference w:id="124"/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7F5CCB65" w14:textId="48DEAE70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25" w:name="HTLSECONDWAVETIDELEVEL2"/>
            <w:bookmarkEnd w:id="125"/>
            <w:commentRangeStart w:id="126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26"/>
            <w:r w:rsidR="00A63889">
              <w:rPr>
                <w:rStyle w:val="CommentReference"/>
              </w:rPr>
              <w:commentReference w:id="126"/>
            </w:r>
          </w:p>
        </w:tc>
        <w:tc>
          <w:tcPr>
            <w:tcW w:w="1031" w:type="dxa"/>
            <w:noWrap/>
            <w:tcMar>
              <w:left w:w="0" w:type="dxa"/>
              <w:right w:w="0" w:type="dxa"/>
            </w:tcMar>
            <w:vAlign w:val="center"/>
          </w:tcPr>
          <w:p w14:paraId="25F3EB7D" w14:textId="316A8EDA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27" w:name="HTLSECONDTIMELOWTIDE2"/>
            <w:bookmarkEnd w:id="127"/>
            <w:commentRangeStart w:id="128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28"/>
            <w:r w:rsidR="00A63889">
              <w:rPr>
                <w:rStyle w:val="CommentReference"/>
              </w:rPr>
              <w:commentReference w:id="128"/>
            </w:r>
          </w:p>
        </w:tc>
        <w:tc>
          <w:tcPr>
            <w:tcW w:w="945" w:type="dxa"/>
            <w:noWrap/>
            <w:tcMar>
              <w:left w:w="0" w:type="dxa"/>
              <w:right w:w="0" w:type="dxa"/>
            </w:tcMar>
            <w:vAlign w:val="center"/>
          </w:tcPr>
          <w:p w14:paraId="199DCF63" w14:textId="2C4DBFCE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29" w:name="HTLLOWTIDELEVELFORTHESECONDTIM2"/>
            <w:bookmarkEnd w:id="129"/>
            <w:commentRangeStart w:id="130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30"/>
            <w:r w:rsidR="00A63889">
              <w:rPr>
                <w:rStyle w:val="CommentReference"/>
              </w:rPr>
              <w:commentReference w:id="130"/>
            </w:r>
          </w:p>
        </w:tc>
      </w:tr>
      <w:tr w:rsidR="00810932" w14:paraId="4E01AA2C" w14:textId="77777777" w:rsidTr="006175A1">
        <w:trPr>
          <w:cantSplit/>
          <w:trHeight w:val="347"/>
        </w:trPr>
        <w:tc>
          <w:tcPr>
            <w:tcW w:w="648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1C9910EC" w14:textId="77777777" w:rsidR="00810932" w:rsidRDefault="00810932">
            <w:pPr>
              <w:jc w:val="center"/>
              <w:rPr>
                <w:sz w:val="28"/>
              </w:rPr>
            </w:pPr>
          </w:p>
        </w:tc>
        <w:tc>
          <w:tcPr>
            <w:tcW w:w="1190" w:type="dxa"/>
            <w:noWrap/>
            <w:tcMar>
              <w:left w:w="0" w:type="dxa"/>
              <w:right w:w="0" w:type="dxa"/>
            </w:tcMar>
            <w:vAlign w:val="center"/>
          </w:tcPr>
          <w:p w14:paraId="372ADD17" w14:textId="1312DF07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31" w:name="FORECASTDATE3"/>
            <w:bookmarkEnd w:id="131"/>
            <w:commentRangeStart w:id="132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32"/>
            <w:r w:rsidR="00A63889">
              <w:rPr>
                <w:rStyle w:val="CommentReference"/>
              </w:rPr>
              <w:commentReference w:id="132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02708D68" w14:textId="0D5CEF66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33" w:name="HTLFIRSTWAVEOFTIME3"/>
            <w:bookmarkEnd w:id="133"/>
            <w:commentRangeStart w:id="134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34"/>
            <w:r w:rsidR="00A63889">
              <w:rPr>
                <w:rStyle w:val="CommentReference"/>
              </w:rPr>
              <w:commentReference w:id="134"/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32ED7E49" w14:textId="29E2A697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35" w:name="HTLFIRSTWAVETIDELEVEL3"/>
            <w:bookmarkEnd w:id="135"/>
            <w:commentRangeStart w:id="136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36"/>
            <w:r w:rsidR="00A63889">
              <w:rPr>
                <w:rStyle w:val="CommentReference"/>
              </w:rPr>
              <w:commentReference w:id="136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5C129681" w14:textId="7145D554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37" w:name="HTLFIRSTTIMELOWTIDE3"/>
            <w:bookmarkEnd w:id="137"/>
            <w:commentRangeStart w:id="138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38"/>
            <w:r w:rsidR="00A63889">
              <w:rPr>
                <w:rStyle w:val="CommentReference"/>
              </w:rPr>
              <w:commentReference w:id="138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5024B77E" w14:textId="46B14381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39" w:name="HTLLOWTIDELEVELFORTHEFIRSTTIME3"/>
            <w:bookmarkEnd w:id="139"/>
            <w:commentRangeStart w:id="140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40"/>
            <w:r w:rsidR="00A63889">
              <w:rPr>
                <w:rStyle w:val="CommentReference"/>
              </w:rPr>
              <w:commentReference w:id="140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2BA03471" w14:textId="3DBDB34E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41" w:name="HTLSECONDWAVEOFTIME3"/>
            <w:bookmarkEnd w:id="141"/>
            <w:commentRangeStart w:id="142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42"/>
            <w:r w:rsidR="00A63889">
              <w:rPr>
                <w:rStyle w:val="CommentReference"/>
              </w:rPr>
              <w:commentReference w:id="142"/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3C089A75" w14:textId="443E7D9E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43" w:name="HTLSECONDWAVETIDELEVEL3"/>
            <w:bookmarkEnd w:id="143"/>
            <w:commentRangeStart w:id="144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44"/>
            <w:r w:rsidR="00A63889">
              <w:rPr>
                <w:rStyle w:val="CommentReference"/>
              </w:rPr>
              <w:commentReference w:id="144"/>
            </w:r>
          </w:p>
        </w:tc>
        <w:tc>
          <w:tcPr>
            <w:tcW w:w="1031" w:type="dxa"/>
            <w:noWrap/>
            <w:tcMar>
              <w:left w:w="0" w:type="dxa"/>
              <w:right w:w="0" w:type="dxa"/>
            </w:tcMar>
            <w:vAlign w:val="center"/>
          </w:tcPr>
          <w:p w14:paraId="311A5851" w14:textId="64A519D5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45" w:name="HTLSECONDTIMELOWTIDE3"/>
            <w:bookmarkEnd w:id="145"/>
            <w:commentRangeStart w:id="146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46"/>
            <w:r w:rsidR="00A63889">
              <w:rPr>
                <w:rStyle w:val="CommentReference"/>
              </w:rPr>
              <w:commentReference w:id="146"/>
            </w:r>
          </w:p>
        </w:tc>
        <w:tc>
          <w:tcPr>
            <w:tcW w:w="945" w:type="dxa"/>
            <w:noWrap/>
            <w:tcMar>
              <w:left w:w="0" w:type="dxa"/>
              <w:right w:w="0" w:type="dxa"/>
            </w:tcMar>
            <w:vAlign w:val="center"/>
          </w:tcPr>
          <w:p w14:paraId="5ABADEC9" w14:textId="48FF921C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47" w:name="HTLLOWTIDELEVELFORTHESECONDTIM3"/>
            <w:bookmarkEnd w:id="147"/>
            <w:commentRangeStart w:id="148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48"/>
            <w:r w:rsidR="00A63889">
              <w:rPr>
                <w:rStyle w:val="CommentReference"/>
              </w:rPr>
              <w:commentReference w:id="148"/>
            </w:r>
          </w:p>
        </w:tc>
      </w:tr>
      <w:tr w:rsidR="00810932" w14:paraId="2E3C140E" w14:textId="77777777" w:rsidTr="006175A1">
        <w:trPr>
          <w:cantSplit/>
          <w:trHeight w:val="346"/>
        </w:trPr>
        <w:tc>
          <w:tcPr>
            <w:tcW w:w="648" w:type="dxa"/>
            <w:vMerge w:val="restart"/>
            <w:noWrap/>
            <w:tcMar>
              <w:left w:w="0" w:type="dxa"/>
              <w:right w:w="0" w:type="dxa"/>
            </w:tcMar>
            <w:textDirection w:val="tbRlV"/>
            <w:vAlign w:val="center"/>
          </w:tcPr>
          <w:p w14:paraId="30EA3C11" w14:textId="77777777" w:rsidR="00810932" w:rsidRDefault="00C23C8F" w:rsidP="00C23C8F">
            <w:pPr>
              <w:ind w:left="113" w:right="113"/>
              <w:jc w:val="center"/>
            </w:pPr>
            <w:r>
              <w:rPr>
                <w:rFonts w:hint="eastAsia"/>
              </w:rPr>
              <w:t>潍坊港</w:t>
            </w:r>
          </w:p>
        </w:tc>
        <w:tc>
          <w:tcPr>
            <w:tcW w:w="1190" w:type="dxa"/>
            <w:noWrap/>
            <w:tcMar>
              <w:left w:w="0" w:type="dxa"/>
              <w:right w:w="0" w:type="dxa"/>
            </w:tcMar>
            <w:vAlign w:val="center"/>
          </w:tcPr>
          <w:p w14:paraId="250F291A" w14:textId="321FA383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49" w:name="FORECASTDATE4"/>
            <w:bookmarkEnd w:id="149"/>
            <w:commentRangeStart w:id="150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50"/>
            <w:r w:rsidR="00A63889">
              <w:rPr>
                <w:rStyle w:val="CommentReference"/>
              </w:rPr>
              <w:commentReference w:id="150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51A88484" w14:textId="0399B298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51" w:name="HTLFIRSTWAVEOFTIME4"/>
            <w:bookmarkEnd w:id="151"/>
            <w:commentRangeStart w:id="152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52"/>
            <w:r w:rsidR="00A63889">
              <w:rPr>
                <w:rStyle w:val="CommentReference"/>
              </w:rPr>
              <w:commentReference w:id="152"/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48F08D06" w14:textId="6CF932CF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53" w:name="HTLFIRSTWAVETIDELEVEL4"/>
            <w:bookmarkEnd w:id="153"/>
            <w:commentRangeStart w:id="154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54"/>
            <w:r w:rsidR="00452CDA">
              <w:rPr>
                <w:rStyle w:val="CommentReference"/>
              </w:rPr>
              <w:commentReference w:id="154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4F5F0D8C" w14:textId="0C7E17CB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55" w:name="HTLFIRSTTIMELOWTIDE4"/>
            <w:bookmarkEnd w:id="155"/>
            <w:commentRangeStart w:id="156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56"/>
            <w:r w:rsidR="00452CDA">
              <w:rPr>
                <w:rStyle w:val="CommentReference"/>
              </w:rPr>
              <w:commentReference w:id="156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0C97A30E" w14:textId="16F7EB45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57" w:name="HTLLOWTIDELEVELFORTHEFIRSTTIME4"/>
            <w:bookmarkEnd w:id="157"/>
            <w:commentRangeStart w:id="158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58"/>
            <w:r w:rsidR="00452CDA">
              <w:rPr>
                <w:rStyle w:val="CommentReference"/>
              </w:rPr>
              <w:commentReference w:id="158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305718D8" w14:textId="03F225F3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59" w:name="HTLSECONDWAVEOFTIME4"/>
            <w:bookmarkEnd w:id="159"/>
            <w:commentRangeStart w:id="160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60"/>
            <w:r w:rsidR="00452CDA">
              <w:rPr>
                <w:rStyle w:val="CommentReference"/>
              </w:rPr>
              <w:commentReference w:id="160"/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1860D842" w14:textId="68AD5621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61" w:name="HTLSECONDWAVETIDELEVEL4"/>
            <w:bookmarkEnd w:id="161"/>
            <w:commentRangeStart w:id="162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62"/>
            <w:r w:rsidR="00452CDA">
              <w:rPr>
                <w:rStyle w:val="CommentReference"/>
              </w:rPr>
              <w:commentReference w:id="162"/>
            </w:r>
          </w:p>
        </w:tc>
        <w:tc>
          <w:tcPr>
            <w:tcW w:w="1031" w:type="dxa"/>
            <w:noWrap/>
            <w:tcMar>
              <w:left w:w="0" w:type="dxa"/>
              <w:right w:w="0" w:type="dxa"/>
            </w:tcMar>
            <w:vAlign w:val="center"/>
          </w:tcPr>
          <w:p w14:paraId="565521E2" w14:textId="41926C53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63" w:name="HTLSECONDTIMELOWTIDE4"/>
            <w:bookmarkEnd w:id="163"/>
            <w:commentRangeStart w:id="164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64"/>
            <w:r w:rsidR="00452CDA">
              <w:rPr>
                <w:rStyle w:val="CommentReference"/>
              </w:rPr>
              <w:commentReference w:id="164"/>
            </w:r>
          </w:p>
        </w:tc>
        <w:tc>
          <w:tcPr>
            <w:tcW w:w="945" w:type="dxa"/>
            <w:noWrap/>
            <w:tcMar>
              <w:left w:w="0" w:type="dxa"/>
              <w:right w:w="0" w:type="dxa"/>
            </w:tcMar>
            <w:vAlign w:val="center"/>
          </w:tcPr>
          <w:p w14:paraId="1B01C700" w14:textId="0DA6062D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65" w:name="HTLLOWTIDELEVELFORTHESECONDTIM4"/>
            <w:bookmarkEnd w:id="165"/>
            <w:commentRangeStart w:id="166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66"/>
            <w:r w:rsidR="00452CDA">
              <w:rPr>
                <w:rStyle w:val="CommentReference"/>
              </w:rPr>
              <w:commentReference w:id="166"/>
            </w:r>
          </w:p>
        </w:tc>
      </w:tr>
      <w:tr w:rsidR="00810932" w14:paraId="79060A2B" w14:textId="77777777" w:rsidTr="006175A1">
        <w:trPr>
          <w:cantSplit/>
          <w:trHeight w:val="347"/>
        </w:trPr>
        <w:tc>
          <w:tcPr>
            <w:tcW w:w="648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51DA3ABF" w14:textId="77777777" w:rsidR="00810932" w:rsidRDefault="00810932">
            <w:pPr>
              <w:jc w:val="center"/>
              <w:rPr>
                <w:sz w:val="28"/>
              </w:rPr>
            </w:pPr>
          </w:p>
        </w:tc>
        <w:tc>
          <w:tcPr>
            <w:tcW w:w="1190" w:type="dxa"/>
            <w:noWrap/>
            <w:tcMar>
              <w:left w:w="0" w:type="dxa"/>
              <w:right w:w="0" w:type="dxa"/>
            </w:tcMar>
            <w:vAlign w:val="center"/>
          </w:tcPr>
          <w:p w14:paraId="3C0C8D2D" w14:textId="5378FDE0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67" w:name="FORECASTDATE5"/>
            <w:bookmarkEnd w:id="167"/>
            <w:commentRangeStart w:id="168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68"/>
            <w:r w:rsidR="00A63889">
              <w:rPr>
                <w:rStyle w:val="CommentReference"/>
              </w:rPr>
              <w:commentReference w:id="168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4890BE61" w14:textId="71F344A9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69" w:name="HTLFIRSTWAVEOFTIME5"/>
            <w:bookmarkEnd w:id="169"/>
            <w:commentRangeStart w:id="170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70"/>
            <w:r w:rsidR="00452CDA">
              <w:rPr>
                <w:rStyle w:val="CommentReference"/>
              </w:rPr>
              <w:commentReference w:id="170"/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73E47091" w14:textId="7C565014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71" w:name="HTLFIRSTWAVETIDELEVEL5"/>
            <w:bookmarkEnd w:id="171"/>
            <w:commentRangeStart w:id="172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72"/>
            <w:r w:rsidR="00452CDA">
              <w:rPr>
                <w:rStyle w:val="CommentReference"/>
              </w:rPr>
              <w:commentReference w:id="172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1DBF6902" w14:textId="4584AC55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73" w:name="HTLFIRSTTIMELOWTIDE5"/>
            <w:bookmarkEnd w:id="173"/>
            <w:commentRangeStart w:id="174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74"/>
            <w:r w:rsidR="00452CDA">
              <w:rPr>
                <w:rStyle w:val="CommentReference"/>
              </w:rPr>
              <w:commentReference w:id="174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532C2ECB" w14:textId="1F4A5630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75" w:name="HTLLOWTIDELEVELFORTHEFIRSTTIME5"/>
            <w:bookmarkEnd w:id="175"/>
            <w:commentRangeStart w:id="176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76"/>
            <w:r w:rsidR="00452CDA">
              <w:rPr>
                <w:rStyle w:val="CommentReference"/>
              </w:rPr>
              <w:commentReference w:id="176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610BFD02" w14:textId="7F1D9DC8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77" w:name="HTLSECONDWAVEOFTIME5"/>
            <w:bookmarkEnd w:id="177"/>
            <w:commentRangeStart w:id="178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78"/>
            <w:r w:rsidR="00452CDA">
              <w:rPr>
                <w:rStyle w:val="CommentReference"/>
              </w:rPr>
              <w:commentReference w:id="178"/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23F618B5" w14:textId="116B4E64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79" w:name="HTLSECONDWAVETIDELEVEL5"/>
            <w:bookmarkEnd w:id="179"/>
            <w:commentRangeStart w:id="180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80"/>
            <w:r w:rsidR="00452CDA">
              <w:rPr>
                <w:rStyle w:val="CommentReference"/>
              </w:rPr>
              <w:commentReference w:id="180"/>
            </w:r>
          </w:p>
        </w:tc>
        <w:tc>
          <w:tcPr>
            <w:tcW w:w="1031" w:type="dxa"/>
            <w:noWrap/>
            <w:tcMar>
              <w:left w:w="0" w:type="dxa"/>
              <w:right w:w="0" w:type="dxa"/>
            </w:tcMar>
            <w:vAlign w:val="center"/>
          </w:tcPr>
          <w:p w14:paraId="331EAF92" w14:textId="7523BF95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81" w:name="HTLSECONDTIMELOWTIDE5"/>
            <w:bookmarkEnd w:id="181"/>
            <w:commentRangeStart w:id="182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82"/>
            <w:r w:rsidR="00452CDA">
              <w:rPr>
                <w:rStyle w:val="CommentReference"/>
              </w:rPr>
              <w:commentReference w:id="182"/>
            </w:r>
          </w:p>
        </w:tc>
        <w:tc>
          <w:tcPr>
            <w:tcW w:w="945" w:type="dxa"/>
            <w:noWrap/>
            <w:tcMar>
              <w:left w:w="0" w:type="dxa"/>
              <w:right w:w="0" w:type="dxa"/>
            </w:tcMar>
            <w:vAlign w:val="center"/>
          </w:tcPr>
          <w:p w14:paraId="3B424962" w14:textId="68CCA837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83" w:name="HTLLOWTIDELEVELFORTHESECONDTIM5"/>
            <w:bookmarkEnd w:id="183"/>
            <w:commentRangeStart w:id="184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84"/>
            <w:r w:rsidR="00452CDA">
              <w:rPr>
                <w:rStyle w:val="CommentReference"/>
              </w:rPr>
              <w:commentReference w:id="184"/>
            </w:r>
          </w:p>
        </w:tc>
      </w:tr>
      <w:tr w:rsidR="00810932" w14:paraId="7761D6C6" w14:textId="77777777" w:rsidTr="006175A1">
        <w:trPr>
          <w:cantSplit/>
          <w:trHeight w:val="347"/>
        </w:trPr>
        <w:tc>
          <w:tcPr>
            <w:tcW w:w="648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77C0FE17" w14:textId="77777777" w:rsidR="00810932" w:rsidRDefault="00810932">
            <w:pPr>
              <w:rPr>
                <w:sz w:val="28"/>
              </w:rPr>
            </w:pPr>
          </w:p>
        </w:tc>
        <w:tc>
          <w:tcPr>
            <w:tcW w:w="1190" w:type="dxa"/>
            <w:noWrap/>
            <w:tcMar>
              <w:left w:w="0" w:type="dxa"/>
              <w:right w:w="0" w:type="dxa"/>
            </w:tcMar>
            <w:vAlign w:val="center"/>
          </w:tcPr>
          <w:p w14:paraId="41E0BCE7" w14:textId="5323118F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85" w:name="FORECASTDATE6"/>
            <w:bookmarkEnd w:id="185"/>
            <w:commentRangeStart w:id="186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86"/>
            <w:r w:rsidR="00A63889">
              <w:rPr>
                <w:rStyle w:val="CommentReference"/>
              </w:rPr>
              <w:commentReference w:id="186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65BBD031" w14:textId="0C1FF66B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87" w:name="HTLFIRSTWAVEOFTIME6"/>
            <w:bookmarkEnd w:id="187"/>
            <w:commentRangeStart w:id="188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88"/>
            <w:r w:rsidR="00452CDA">
              <w:rPr>
                <w:rStyle w:val="CommentReference"/>
              </w:rPr>
              <w:commentReference w:id="188"/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712EE5AD" w14:textId="1A88BD65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89" w:name="HTLFIRSTWAVETIDELEVEL6"/>
            <w:bookmarkEnd w:id="189"/>
            <w:commentRangeStart w:id="190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90"/>
            <w:r w:rsidR="00452CDA">
              <w:rPr>
                <w:rStyle w:val="CommentReference"/>
              </w:rPr>
              <w:commentReference w:id="190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2F2E240C" w14:textId="65C6C9CD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91" w:name="HTLFIRSTTIMELOWTIDE6"/>
            <w:bookmarkEnd w:id="191"/>
            <w:commentRangeStart w:id="192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92"/>
            <w:r w:rsidR="00452CDA">
              <w:rPr>
                <w:rStyle w:val="CommentReference"/>
              </w:rPr>
              <w:commentReference w:id="192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1829A020" w14:textId="0632F76F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93" w:name="HTLLOWTIDELEVELFORTHEFIRSTTIME6"/>
            <w:bookmarkEnd w:id="193"/>
            <w:commentRangeStart w:id="194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94"/>
            <w:r w:rsidR="00452CDA">
              <w:rPr>
                <w:rStyle w:val="CommentReference"/>
              </w:rPr>
              <w:commentReference w:id="194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0FF0B535" w14:textId="7B85299A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95" w:name="HTLSECONDWAVEOFTIME6"/>
            <w:bookmarkEnd w:id="195"/>
            <w:commentRangeStart w:id="196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96"/>
            <w:r w:rsidR="00452CDA">
              <w:rPr>
                <w:rStyle w:val="CommentReference"/>
              </w:rPr>
              <w:commentReference w:id="196"/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206473F8" w14:textId="748F292E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97" w:name="HTLSECONDWAVETIDELEVEL6"/>
            <w:bookmarkEnd w:id="197"/>
            <w:commentRangeStart w:id="198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198"/>
            <w:r w:rsidR="00452CDA">
              <w:rPr>
                <w:rStyle w:val="CommentReference"/>
              </w:rPr>
              <w:commentReference w:id="198"/>
            </w:r>
          </w:p>
        </w:tc>
        <w:tc>
          <w:tcPr>
            <w:tcW w:w="1031" w:type="dxa"/>
            <w:noWrap/>
            <w:tcMar>
              <w:left w:w="0" w:type="dxa"/>
              <w:right w:w="0" w:type="dxa"/>
            </w:tcMar>
            <w:vAlign w:val="center"/>
          </w:tcPr>
          <w:p w14:paraId="48C1B009" w14:textId="446AD11F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99" w:name="HTLSECONDTIMELOWTIDE6"/>
            <w:bookmarkEnd w:id="199"/>
            <w:commentRangeStart w:id="200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00"/>
            <w:r w:rsidR="00452CDA">
              <w:rPr>
                <w:rStyle w:val="CommentReference"/>
              </w:rPr>
              <w:commentReference w:id="200"/>
            </w:r>
          </w:p>
        </w:tc>
        <w:tc>
          <w:tcPr>
            <w:tcW w:w="945" w:type="dxa"/>
            <w:noWrap/>
            <w:tcMar>
              <w:left w:w="0" w:type="dxa"/>
              <w:right w:w="0" w:type="dxa"/>
            </w:tcMar>
            <w:vAlign w:val="center"/>
          </w:tcPr>
          <w:p w14:paraId="498B12EC" w14:textId="13C2D289" w:rsidR="00810932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01" w:name="HTLLOWTIDELEVELFORTHESECONDTIM6"/>
            <w:bookmarkEnd w:id="201"/>
            <w:commentRangeStart w:id="202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02"/>
            <w:r w:rsidR="00452CDA">
              <w:rPr>
                <w:rStyle w:val="CommentReference"/>
              </w:rPr>
              <w:commentReference w:id="202"/>
            </w:r>
          </w:p>
        </w:tc>
      </w:tr>
      <w:tr w:rsidR="00C23C8F" w14:paraId="352D9507" w14:textId="77777777" w:rsidTr="006175A1">
        <w:trPr>
          <w:cantSplit/>
          <w:trHeight w:val="347"/>
        </w:trPr>
        <w:tc>
          <w:tcPr>
            <w:tcW w:w="648" w:type="dxa"/>
            <w:vMerge w:val="restart"/>
            <w:noWrap/>
            <w:tcMar>
              <w:left w:w="0" w:type="dxa"/>
              <w:right w:w="0" w:type="dxa"/>
            </w:tcMar>
            <w:textDirection w:val="tbRlV"/>
            <w:vAlign w:val="center"/>
          </w:tcPr>
          <w:p w14:paraId="7F797179" w14:textId="77777777" w:rsidR="00C23C8F" w:rsidRDefault="00C23C8F" w:rsidP="00C23C8F">
            <w:pPr>
              <w:ind w:left="113" w:right="113"/>
              <w:jc w:val="center"/>
              <w:rPr>
                <w:sz w:val="28"/>
              </w:rPr>
            </w:pPr>
            <w:r w:rsidRPr="00C23C8F">
              <w:rPr>
                <w:rFonts w:hint="eastAsia"/>
              </w:rPr>
              <w:t>营口港</w:t>
            </w:r>
          </w:p>
        </w:tc>
        <w:tc>
          <w:tcPr>
            <w:tcW w:w="1190" w:type="dxa"/>
            <w:noWrap/>
            <w:tcMar>
              <w:left w:w="0" w:type="dxa"/>
              <w:right w:w="0" w:type="dxa"/>
            </w:tcMar>
            <w:vAlign w:val="center"/>
          </w:tcPr>
          <w:p w14:paraId="71031F6C" w14:textId="0A82218C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03" w:name="FORECASTDATE7"/>
            <w:bookmarkEnd w:id="203"/>
            <w:commentRangeStart w:id="204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04"/>
            <w:r w:rsidR="00A63889">
              <w:rPr>
                <w:rStyle w:val="CommentReference"/>
              </w:rPr>
              <w:commentReference w:id="204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1FD964CD" w14:textId="39428824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05" w:name="HTLFIRSTWAVEOFTIME7"/>
            <w:bookmarkEnd w:id="205"/>
            <w:commentRangeStart w:id="206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06"/>
            <w:r w:rsidR="00452CDA">
              <w:rPr>
                <w:rStyle w:val="CommentReference"/>
              </w:rPr>
              <w:commentReference w:id="206"/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71FCDBF8" w14:textId="1F745F16" w:rsidR="00C23C8F" w:rsidRPr="00283806" w:rsidRDefault="00DA5E6E" w:rsidP="00207AA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07" w:name="HTLFIRSTWAVETIDELEVEL7"/>
            <w:bookmarkEnd w:id="207"/>
            <w:commentRangeStart w:id="208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08"/>
            <w:r w:rsidR="00452CDA">
              <w:rPr>
                <w:rStyle w:val="CommentReference"/>
              </w:rPr>
              <w:commentReference w:id="208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0C8FAE96" w14:textId="33DF5F90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09" w:name="HTLFIRSTTIMELOWTIDE7"/>
            <w:bookmarkEnd w:id="209"/>
            <w:commentRangeStart w:id="210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10"/>
            <w:r w:rsidR="00452CDA">
              <w:rPr>
                <w:rStyle w:val="CommentReference"/>
              </w:rPr>
              <w:commentReference w:id="210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7F295CC5" w14:textId="367C86CA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11" w:name="HTLLOWTIDELEVELFORTHEFIRSTTIME7"/>
            <w:bookmarkEnd w:id="211"/>
            <w:commentRangeStart w:id="212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12"/>
            <w:r w:rsidR="00452CDA">
              <w:rPr>
                <w:rStyle w:val="CommentReference"/>
              </w:rPr>
              <w:commentReference w:id="212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70D8FF2E" w14:textId="69AEA30F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13" w:name="HTLSECONDWAVEOFTIME7"/>
            <w:bookmarkEnd w:id="213"/>
            <w:commentRangeStart w:id="214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14"/>
            <w:r w:rsidR="00452CDA">
              <w:rPr>
                <w:rStyle w:val="CommentReference"/>
              </w:rPr>
              <w:commentReference w:id="214"/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4FC26D3D" w14:textId="42D30936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15" w:name="HTLSECONDWAVETIDELEVEL7"/>
            <w:bookmarkEnd w:id="215"/>
            <w:commentRangeStart w:id="216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16"/>
            <w:r w:rsidR="00452CDA">
              <w:rPr>
                <w:rStyle w:val="CommentReference"/>
              </w:rPr>
              <w:commentReference w:id="216"/>
            </w:r>
          </w:p>
        </w:tc>
        <w:tc>
          <w:tcPr>
            <w:tcW w:w="1031" w:type="dxa"/>
            <w:noWrap/>
            <w:tcMar>
              <w:left w:w="0" w:type="dxa"/>
              <w:right w:w="0" w:type="dxa"/>
            </w:tcMar>
            <w:vAlign w:val="center"/>
          </w:tcPr>
          <w:p w14:paraId="70E59BCB" w14:textId="7F4F3338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17" w:name="HTLSECONDTIMELOWTIDE7"/>
            <w:bookmarkEnd w:id="217"/>
            <w:commentRangeStart w:id="218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18"/>
            <w:r w:rsidR="00452CDA">
              <w:rPr>
                <w:rStyle w:val="CommentReference"/>
              </w:rPr>
              <w:commentReference w:id="218"/>
            </w:r>
          </w:p>
        </w:tc>
        <w:tc>
          <w:tcPr>
            <w:tcW w:w="945" w:type="dxa"/>
            <w:noWrap/>
            <w:tcMar>
              <w:left w:w="0" w:type="dxa"/>
              <w:right w:w="0" w:type="dxa"/>
            </w:tcMar>
            <w:vAlign w:val="center"/>
          </w:tcPr>
          <w:p w14:paraId="3396A465" w14:textId="4FB62E0A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19" w:name="HTLLOWTIDELEVELFORTHESECONDTIM7"/>
            <w:bookmarkEnd w:id="219"/>
            <w:commentRangeStart w:id="220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20"/>
            <w:r w:rsidR="00452CDA">
              <w:rPr>
                <w:rStyle w:val="CommentReference"/>
              </w:rPr>
              <w:commentReference w:id="220"/>
            </w:r>
          </w:p>
        </w:tc>
      </w:tr>
      <w:tr w:rsidR="00C23C8F" w14:paraId="1D22A454" w14:textId="77777777" w:rsidTr="006175A1">
        <w:trPr>
          <w:cantSplit/>
          <w:trHeight w:val="347"/>
        </w:trPr>
        <w:tc>
          <w:tcPr>
            <w:tcW w:w="648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30BAFB52" w14:textId="77777777" w:rsidR="00C23C8F" w:rsidRDefault="00C23C8F">
            <w:pPr>
              <w:rPr>
                <w:sz w:val="28"/>
              </w:rPr>
            </w:pPr>
          </w:p>
        </w:tc>
        <w:tc>
          <w:tcPr>
            <w:tcW w:w="1190" w:type="dxa"/>
            <w:noWrap/>
            <w:tcMar>
              <w:left w:w="0" w:type="dxa"/>
              <w:right w:w="0" w:type="dxa"/>
            </w:tcMar>
            <w:vAlign w:val="center"/>
          </w:tcPr>
          <w:p w14:paraId="10484119" w14:textId="06FB38BB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21" w:name="FORECASTDATE8"/>
            <w:bookmarkEnd w:id="221"/>
            <w:commentRangeStart w:id="222"/>
            <w:commentRangeStart w:id="223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22"/>
            <w:r w:rsidR="00A63889">
              <w:rPr>
                <w:rStyle w:val="CommentReference"/>
              </w:rPr>
              <w:commentReference w:id="222"/>
            </w:r>
            <w:commentRangeEnd w:id="223"/>
            <w:r w:rsidR="00452CDA">
              <w:rPr>
                <w:rStyle w:val="CommentReference"/>
              </w:rPr>
              <w:commentReference w:id="223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3EF61A6C" w14:textId="77C73685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24" w:name="HTLFIRSTWAVEOFTIME8"/>
            <w:bookmarkEnd w:id="224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02607FDF" w14:textId="64ECC9F4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25" w:name="HTLFIRSTWAVETIDELEVEL8"/>
            <w:bookmarkEnd w:id="225"/>
            <w:commentRangeStart w:id="226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26"/>
            <w:r w:rsidR="00452CDA">
              <w:rPr>
                <w:rStyle w:val="CommentReference"/>
              </w:rPr>
              <w:commentReference w:id="226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4B16514C" w14:textId="3052760C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27" w:name="HTLFIRSTTIMELOWTIDE8"/>
            <w:bookmarkEnd w:id="227"/>
            <w:commentRangeStart w:id="228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28"/>
            <w:r w:rsidR="00452CDA">
              <w:rPr>
                <w:rStyle w:val="CommentReference"/>
              </w:rPr>
              <w:commentReference w:id="228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3239AECC" w14:textId="6CB1F7D4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29" w:name="HTLLOWTIDELEVELFORTHEFIRSTTIME8"/>
            <w:bookmarkEnd w:id="229"/>
            <w:commentRangeStart w:id="230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30"/>
            <w:r w:rsidR="00452CDA">
              <w:rPr>
                <w:rStyle w:val="CommentReference"/>
              </w:rPr>
              <w:commentReference w:id="230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69F39EF3" w14:textId="14E7BB45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31" w:name="HTLSECONDWAVEOFTIME8"/>
            <w:bookmarkEnd w:id="231"/>
            <w:commentRangeStart w:id="232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32"/>
            <w:r w:rsidR="00452CDA">
              <w:rPr>
                <w:rStyle w:val="CommentReference"/>
              </w:rPr>
              <w:commentReference w:id="232"/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4225BE1F" w14:textId="1A9C0638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33" w:name="HTLSECONDWAVETIDELEVEL8"/>
            <w:bookmarkEnd w:id="233"/>
            <w:commentRangeStart w:id="234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34"/>
            <w:r w:rsidR="00452CDA">
              <w:rPr>
                <w:rStyle w:val="CommentReference"/>
              </w:rPr>
              <w:commentReference w:id="234"/>
            </w:r>
          </w:p>
        </w:tc>
        <w:tc>
          <w:tcPr>
            <w:tcW w:w="1031" w:type="dxa"/>
            <w:noWrap/>
            <w:tcMar>
              <w:left w:w="0" w:type="dxa"/>
              <w:right w:w="0" w:type="dxa"/>
            </w:tcMar>
            <w:vAlign w:val="center"/>
          </w:tcPr>
          <w:p w14:paraId="3CFB900A" w14:textId="49A5E8BB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35" w:name="HTLSECONDTIMELOWTIDE8"/>
            <w:bookmarkEnd w:id="235"/>
            <w:commentRangeStart w:id="236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36"/>
            <w:r w:rsidR="00452CDA">
              <w:rPr>
                <w:rStyle w:val="CommentReference"/>
              </w:rPr>
              <w:commentReference w:id="236"/>
            </w:r>
          </w:p>
        </w:tc>
        <w:tc>
          <w:tcPr>
            <w:tcW w:w="945" w:type="dxa"/>
            <w:noWrap/>
            <w:tcMar>
              <w:left w:w="0" w:type="dxa"/>
              <w:right w:w="0" w:type="dxa"/>
            </w:tcMar>
            <w:vAlign w:val="center"/>
          </w:tcPr>
          <w:p w14:paraId="19D1B53D" w14:textId="082A9035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37" w:name="HTLLOWTIDELEVELFORTHESECONDTIM8"/>
            <w:bookmarkEnd w:id="237"/>
            <w:commentRangeStart w:id="238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38"/>
            <w:r w:rsidR="00452CDA">
              <w:rPr>
                <w:rStyle w:val="CommentReference"/>
              </w:rPr>
              <w:commentReference w:id="238"/>
            </w:r>
          </w:p>
        </w:tc>
      </w:tr>
      <w:tr w:rsidR="00C23C8F" w14:paraId="4E4030C6" w14:textId="77777777" w:rsidTr="006175A1">
        <w:trPr>
          <w:cantSplit/>
          <w:trHeight w:val="347"/>
        </w:trPr>
        <w:tc>
          <w:tcPr>
            <w:tcW w:w="648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5506E2B6" w14:textId="77777777" w:rsidR="00C23C8F" w:rsidRDefault="00C23C8F">
            <w:pPr>
              <w:rPr>
                <w:sz w:val="28"/>
              </w:rPr>
            </w:pPr>
          </w:p>
        </w:tc>
        <w:tc>
          <w:tcPr>
            <w:tcW w:w="1190" w:type="dxa"/>
            <w:noWrap/>
            <w:tcMar>
              <w:left w:w="0" w:type="dxa"/>
              <w:right w:w="0" w:type="dxa"/>
            </w:tcMar>
            <w:vAlign w:val="center"/>
          </w:tcPr>
          <w:p w14:paraId="043442CD" w14:textId="45A65559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39" w:name="FORECASTDATE9"/>
            <w:bookmarkEnd w:id="239"/>
            <w:commentRangeStart w:id="240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40"/>
            <w:r w:rsidR="00A63889">
              <w:rPr>
                <w:rStyle w:val="CommentReference"/>
              </w:rPr>
              <w:commentReference w:id="240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63F36E6A" w14:textId="562CD4A9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41" w:name="HTLFIRSTWAVEOFTIME9"/>
            <w:bookmarkEnd w:id="241"/>
            <w:commentRangeStart w:id="242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42"/>
            <w:r w:rsidR="00452CDA">
              <w:rPr>
                <w:rStyle w:val="CommentReference"/>
              </w:rPr>
              <w:commentReference w:id="242"/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0CDFBE57" w14:textId="7CAF2D1E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43" w:name="HTLFIRSTWAVETIDELEVEL9"/>
            <w:bookmarkEnd w:id="243"/>
            <w:commentRangeStart w:id="244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44"/>
            <w:r w:rsidR="00452CDA">
              <w:rPr>
                <w:rStyle w:val="CommentReference"/>
              </w:rPr>
              <w:commentReference w:id="244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7E95BD4F" w14:textId="415A52DD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45" w:name="HTLFIRSTTIMELOWTIDE9"/>
            <w:bookmarkEnd w:id="245"/>
            <w:commentRangeStart w:id="246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46"/>
            <w:r w:rsidR="00452CDA">
              <w:rPr>
                <w:rStyle w:val="CommentReference"/>
              </w:rPr>
              <w:commentReference w:id="246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518C7842" w14:textId="39DDC8D9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47" w:name="HTLLOWTIDELEVELFORTHEFIRSTTIME9"/>
            <w:bookmarkEnd w:id="247"/>
            <w:commentRangeStart w:id="248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48"/>
            <w:r w:rsidR="00452CDA">
              <w:rPr>
                <w:rStyle w:val="CommentReference"/>
              </w:rPr>
              <w:commentReference w:id="248"/>
            </w:r>
          </w:p>
        </w:tc>
        <w:tc>
          <w:tcPr>
            <w:tcW w:w="992" w:type="dxa"/>
            <w:noWrap/>
            <w:tcMar>
              <w:left w:w="0" w:type="dxa"/>
              <w:right w:w="0" w:type="dxa"/>
            </w:tcMar>
            <w:vAlign w:val="center"/>
          </w:tcPr>
          <w:p w14:paraId="14EE5FDC" w14:textId="34593EFA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49" w:name="HTLSECONDWAVEOFTIME9"/>
            <w:bookmarkEnd w:id="249"/>
            <w:commentRangeStart w:id="250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50"/>
            <w:r w:rsidR="00452CDA">
              <w:rPr>
                <w:rStyle w:val="CommentReference"/>
              </w:rPr>
              <w:commentReference w:id="250"/>
            </w:r>
          </w:p>
        </w:tc>
        <w:tc>
          <w:tcPr>
            <w:tcW w:w="993" w:type="dxa"/>
            <w:noWrap/>
            <w:tcMar>
              <w:left w:w="0" w:type="dxa"/>
              <w:right w:w="0" w:type="dxa"/>
            </w:tcMar>
            <w:vAlign w:val="center"/>
          </w:tcPr>
          <w:p w14:paraId="17E03345" w14:textId="7FA2ACD5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51" w:name="HTLSECONDWAVETIDELEVEL9"/>
            <w:bookmarkEnd w:id="251"/>
            <w:commentRangeStart w:id="252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52"/>
            <w:r w:rsidR="00452CDA">
              <w:rPr>
                <w:rStyle w:val="CommentReference"/>
              </w:rPr>
              <w:commentReference w:id="252"/>
            </w:r>
          </w:p>
        </w:tc>
        <w:tc>
          <w:tcPr>
            <w:tcW w:w="1031" w:type="dxa"/>
            <w:noWrap/>
            <w:tcMar>
              <w:left w:w="0" w:type="dxa"/>
              <w:right w:w="0" w:type="dxa"/>
            </w:tcMar>
            <w:vAlign w:val="center"/>
          </w:tcPr>
          <w:p w14:paraId="0F1BA853" w14:textId="3AB1EE02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53" w:name="HTLSECONDTIMELOWTIDE9"/>
            <w:bookmarkEnd w:id="253"/>
            <w:commentRangeStart w:id="254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54"/>
            <w:r w:rsidR="00452CDA">
              <w:rPr>
                <w:rStyle w:val="CommentReference"/>
              </w:rPr>
              <w:commentReference w:id="254"/>
            </w:r>
          </w:p>
        </w:tc>
        <w:tc>
          <w:tcPr>
            <w:tcW w:w="945" w:type="dxa"/>
            <w:noWrap/>
            <w:tcMar>
              <w:left w:w="0" w:type="dxa"/>
              <w:right w:w="0" w:type="dxa"/>
            </w:tcMar>
            <w:vAlign w:val="center"/>
          </w:tcPr>
          <w:p w14:paraId="33152BDB" w14:textId="33CF1816" w:rsidR="00C23C8F" w:rsidRPr="00283806" w:rsidRDefault="00DA5E6E" w:rsidP="00E1342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55" w:name="HTLLOWTIDELEVELFORTHESECONDTIM9"/>
            <w:bookmarkEnd w:id="255"/>
            <w:commentRangeStart w:id="256"/>
            <w:r>
              <w:rPr>
                <w:rFonts w:ascii="宋体" w:hAnsi="宋体" w:hint="eastAsia"/>
                <w:szCs w:val="21"/>
              </w:rPr>
              <w:t>{a</w:t>
            </w:r>
            <w:r>
              <w:rPr>
                <w:rFonts w:ascii="宋体" w:hAnsi="宋体"/>
                <w:szCs w:val="21"/>
              </w:rPr>
              <w:t>}</w:t>
            </w:r>
            <w:commentRangeEnd w:id="256"/>
            <w:r w:rsidR="00452CDA">
              <w:rPr>
                <w:rStyle w:val="CommentReference"/>
              </w:rPr>
              <w:commentReference w:id="256"/>
            </w:r>
          </w:p>
        </w:tc>
      </w:tr>
    </w:tbl>
    <w:p w14:paraId="6B44CE5A" w14:textId="69C27B9C" w:rsidR="00810932" w:rsidRDefault="00A471BE" w:rsidP="00DA5E6E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A05DED" wp14:editId="43060B6D">
                <wp:simplePos x="0" y="0"/>
                <wp:positionH relativeFrom="column">
                  <wp:posOffset>413385</wp:posOffset>
                </wp:positionH>
                <wp:positionV relativeFrom="paragraph">
                  <wp:posOffset>79375</wp:posOffset>
                </wp:positionV>
                <wp:extent cx="5400675" cy="75057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426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14"/>
                              <w:gridCol w:w="225"/>
                              <w:gridCol w:w="1674"/>
                              <w:gridCol w:w="1314"/>
                              <w:gridCol w:w="225"/>
                              <w:gridCol w:w="1674"/>
                            </w:tblGrid>
                            <w:tr w:rsidR="00452CDA" w:rsidRPr="00D90D8F" w14:paraId="10128FC6" w14:textId="77777777" w:rsidTr="00AF2924">
                              <w:trPr>
                                <w:jc w:val="center"/>
                              </w:trPr>
                              <w:tc>
                                <w:tcPr>
                                  <w:tcW w:w="1423" w:type="dxa"/>
                                  <w:shd w:val="clear" w:color="auto" w:fill="auto"/>
                                </w:tcPr>
                                <w:p w14:paraId="6E5FC16D" w14:textId="77777777" w:rsidR="00452CDA" w:rsidRPr="00D90D8F" w:rsidRDefault="00452CDA" w:rsidP="009C2755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海浪预报员</w:t>
                                  </w:r>
                                </w:p>
                              </w:tc>
                              <w:tc>
                                <w:tcPr>
                                  <w:tcW w:w="242" w:type="dxa"/>
                                  <w:shd w:val="clear" w:color="auto" w:fill="auto"/>
                                </w:tcPr>
                                <w:p w14:paraId="6A8C54AD" w14:textId="77777777" w:rsidR="00452CDA" w:rsidRPr="00D90D8F" w:rsidRDefault="00452CDA" w:rsidP="009C27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814" w:type="dxa"/>
                                  <w:shd w:val="clear" w:color="auto" w:fill="auto"/>
                                </w:tcPr>
                                <w:p w14:paraId="24996836" w14:textId="09A99F07" w:rsidR="00452CDA" w:rsidRPr="00D90D8F" w:rsidRDefault="00452CDA" w:rsidP="009C27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bookmarkStart w:id="257" w:name="FWAVEFORECASTER"/>
                                  <w:bookmarkEnd w:id="257"/>
                                  <w:r w:rsidRPr="00DA5E6E"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{FWAVEFORECASTER}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shd w:val="clear" w:color="auto" w:fill="auto"/>
                                </w:tcPr>
                                <w:p w14:paraId="2C3FA0A8" w14:textId="77777777" w:rsidR="00452CDA" w:rsidRPr="00D90D8F" w:rsidRDefault="00452CDA" w:rsidP="009C2755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潮汐预报员</w:t>
                                  </w:r>
                                </w:p>
                              </w:tc>
                              <w:tc>
                                <w:tcPr>
                                  <w:tcW w:w="242" w:type="dxa"/>
                                  <w:shd w:val="clear" w:color="auto" w:fill="auto"/>
                                </w:tcPr>
                                <w:p w14:paraId="200319FC" w14:textId="77777777" w:rsidR="00452CDA" w:rsidRPr="00D90D8F" w:rsidRDefault="00452CDA" w:rsidP="009C27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814" w:type="dxa"/>
                                  <w:shd w:val="clear" w:color="auto" w:fill="auto"/>
                                </w:tcPr>
                                <w:p w14:paraId="3208A0EE" w14:textId="39166718" w:rsidR="00452CDA" w:rsidRPr="00D90D8F" w:rsidRDefault="00452CDA" w:rsidP="009C27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bookmarkStart w:id="258" w:name="FTIDALFORECASTER"/>
                                  <w:bookmarkEnd w:id="258"/>
                                  <w:r w:rsidRPr="00DA5E6E"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{FTIDALFORECASTER}</w:t>
                                  </w:r>
                                </w:p>
                              </w:tc>
                            </w:tr>
                            <w:tr w:rsidR="00452CDA" w:rsidRPr="00D90D8F" w14:paraId="10E455CC" w14:textId="77777777" w:rsidTr="00AF2924">
                              <w:trPr>
                                <w:jc w:val="center"/>
                              </w:trPr>
                              <w:tc>
                                <w:tcPr>
                                  <w:tcW w:w="1423" w:type="dxa"/>
                                  <w:shd w:val="clear" w:color="auto" w:fill="auto"/>
                                </w:tcPr>
                                <w:p w14:paraId="33225315" w14:textId="77777777" w:rsidR="00452CDA" w:rsidRPr="00D90D8F" w:rsidRDefault="00452CDA" w:rsidP="009C2755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242" w:type="dxa"/>
                                  <w:shd w:val="clear" w:color="auto" w:fill="auto"/>
                                </w:tcPr>
                                <w:p w14:paraId="46DA104A" w14:textId="77777777" w:rsidR="00452CDA" w:rsidRPr="00D90D8F" w:rsidRDefault="00452CDA" w:rsidP="009C27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814" w:type="dxa"/>
                                  <w:shd w:val="clear" w:color="auto" w:fill="auto"/>
                                </w:tcPr>
                                <w:p w14:paraId="36AFC18C" w14:textId="55983416" w:rsidR="00452CDA" w:rsidRPr="00D90D8F" w:rsidRDefault="00452CDA" w:rsidP="009C27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bookmarkStart w:id="259" w:name="FWAVEFORECASTERTEL"/>
                                  <w:bookmarkEnd w:id="259"/>
                                  <w:r w:rsidRPr="00DA5E6E"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{FWAVEFORECASTERTEL}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shd w:val="clear" w:color="auto" w:fill="auto"/>
                                </w:tcPr>
                                <w:p w14:paraId="0FA0E976" w14:textId="77777777" w:rsidR="00452CDA" w:rsidRPr="00D90D8F" w:rsidRDefault="00452CDA" w:rsidP="009C2755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242" w:type="dxa"/>
                                  <w:shd w:val="clear" w:color="auto" w:fill="auto"/>
                                </w:tcPr>
                                <w:p w14:paraId="2B28FFED" w14:textId="77777777" w:rsidR="00452CDA" w:rsidRPr="00D90D8F" w:rsidRDefault="00452CDA" w:rsidP="009C27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814" w:type="dxa"/>
                                  <w:shd w:val="clear" w:color="auto" w:fill="auto"/>
                                </w:tcPr>
                                <w:p w14:paraId="5EEEF971" w14:textId="3518AEBD" w:rsidR="00452CDA" w:rsidRPr="00D90D8F" w:rsidRDefault="00452CDA" w:rsidP="009C2755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bookmarkStart w:id="260" w:name="FTIDALFORECASTERTEL"/>
                                  <w:bookmarkEnd w:id="260"/>
                                  <w:r w:rsidRPr="00DA5E6E"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{FTIDALFORECASTERTEL}</w:t>
                                  </w:r>
                                </w:p>
                              </w:tc>
                            </w:tr>
                          </w:tbl>
                          <w:p w14:paraId="22BC1C3F" w14:textId="77777777" w:rsidR="00452CDA" w:rsidRDefault="00452CDA" w:rsidP="005568D2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A05DE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2.55pt;margin-top:6.25pt;width:425.25pt;height:5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" filled="f" stroked="f">
                <v:textbox>
                  <w:txbxContent>
                    <w:tbl>
                      <w:tblPr>
                        <w:tblW w:w="6426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14"/>
                        <w:gridCol w:w="225"/>
                        <w:gridCol w:w="1674"/>
                        <w:gridCol w:w="1314"/>
                        <w:gridCol w:w="225"/>
                        <w:gridCol w:w="1674"/>
                      </w:tblGrid>
                      <w:tr w:rsidR="00452CDA" w:rsidRPr="00D90D8F" w14:paraId="10128FC6" w14:textId="77777777" w:rsidTr="00AF2924">
                        <w:trPr>
                          <w:jc w:val="center"/>
                        </w:trPr>
                        <w:tc>
                          <w:tcPr>
                            <w:tcW w:w="1423" w:type="dxa"/>
                            <w:shd w:val="clear" w:color="auto" w:fill="auto"/>
                          </w:tcPr>
                          <w:p w14:paraId="6E5FC16D" w14:textId="77777777" w:rsidR="00452CDA" w:rsidRPr="00D90D8F" w:rsidRDefault="00452CDA" w:rsidP="009C2755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海浪预报员</w:t>
                            </w:r>
                          </w:p>
                        </w:tc>
                        <w:tc>
                          <w:tcPr>
                            <w:tcW w:w="242" w:type="dxa"/>
                            <w:shd w:val="clear" w:color="auto" w:fill="auto"/>
                          </w:tcPr>
                          <w:p w14:paraId="6A8C54AD" w14:textId="77777777" w:rsidR="00452CDA" w:rsidRPr="00D90D8F" w:rsidRDefault="00452CDA" w:rsidP="009C27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814" w:type="dxa"/>
                            <w:shd w:val="clear" w:color="auto" w:fill="auto"/>
                          </w:tcPr>
                          <w:p w14:paraId="24996836" w14:textId="09A99F07" w:rsidR="00452CDA" w:rsidRPr="00D90D8F" w:rsidRDefault="00452CDA" w:rsidP="009C27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bookmarkStart w:id="261" w:name="FWAVEFORECASTER"/>
                            <w:bookmarkEnd w:id="261"/>
                            <w:r w:rsidRPr="00DA5E6E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{FWAVEFORECASTER}</w:t>
                            </w:r>
                          </w:p>
                        </w:tc>
                        <w:tc>
                          <w:tcPr>
                            <w:tcW w:w="1423" w:type="dxa"/>
                            <w:shd w:val="clear" w:color="auto" w:fill="auto"/>
                          </w:tcPr>
                          <w:p w14:paraId="2C3FA0A8" w14:textId="77777777" w:rsidR="00452CDA" w:rsidRPr="00D90D8F" w:rsidRDefault="00452CDA" w:rsidP="009C2755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潮汐预报员</w:t>
                            </w:r>
                          </w:p>
                        </w:tc>
                        <w:tc>
                          <w:tcPr>
                            <w:tcW w:w="242" w:type="dxa"/>
                            <w:shd w:val="clear" w:color="auto" w:fill="auto"/>
                          </w:tcPr>
                          <w:p w14:paraId="200319FC" w14:textId="77777777" w:rsidR="00452CDA" w:rsidRPr="00D90D8F" w:rsidRDefault="00452CDA" w:rsidP="009C27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814" w:type="dxa"/>
                            <w:shd w:val="clear" w:color="auto" w:fill="auto"/>
                          </w:tcPr>
                          <w:p w14:paraId="3208A0EE" w14:textId="39166718" w:rsidR="00452CDA" w:rsidRPr="00D90D8F" w:rsidRDefault="00452CDA" w:rsidP="009C27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bookmarkStart w:id="262" w:name="FTIDALFORECASTER"/>
                            <w:bookmarkEnd w:id="262"/>
                            <w:r w:rsidRPr="00DA5E6E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{FTIDALFORECASTER}</w:t>
                            </w:r>
                          </w:p>
                        </w:tc>
                      </w:tr>
                      <w:tr w:rsidR="00452CDA" w:rsidRPr="00D90D8F" w14:paraId="10E455CC" w14:textId="77777777" w:rsidTr="00AF2924">
                        <w:trPr>
                          <w:jc w:val="center"/>
                        </w:trPr>
                        <w:tc>
                          <w:tcPr>
                            <w:tcW w:w="1423" w:type="dxa"/>
                            <w:shd w:val="clear" w:color="auto" w:fill="auto"/>
                          </w:tcPr>
                          <w:p w14:paraId="33225315" w14:textId="77777777" w:rsidR="00452CDA" w:rsidRPr="00D90D8F" w:rsidRDefault="00452CDA" w:rsidP="009C2755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242" w:type="dxa"/>
                            <w:shd w:val="clear" w:color="auto" w:fill="auto"/>
                          </w:tcPr>
                          <w:p w14:paraId="46DA104A" w14:textId="77777777" w:rsidR="00452CDA" w:rsidRPr="00D90D8F" w:rsidRDefault="00452CDA" w:rsidP="009C27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814" w:type="dxa"/>
                            <w:shd w:val="clear" w:color="auto" w:fill="auto"/>
                          </w:tcPr>
                          <w:p w14:paraId="36AFC18C" w14:textId="55983416" w:rsidR="00452CDA" w:rsidRPr="00D90D8F" w:rsidRDefault="00452CDA" w:rsidP="009C27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bookmarkStart w:id="263" w:name="FWAVEFORECASTERTEL"/>
                            <w:bookmarkEnd w:id="263"/>
                            <w:r w:rsidRPr="00DA5E6E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{FWAVEFORECASTERTEL}</w:t>
                            </w:r>
                          </w:p>
                        </w:tc>
                        <w:tc>
                          <w:tcPr>
                            <w:tcW w:w="1423" w:type="dxa"/>
                            <w:shd w:val="clear" w:color="auto" w:fill="auto"/>
                          </w:tcPr>
                          <w:p w14:paraId="0FA0E976" w14:textId="77777777" w:rsidR="00452CDA" w:rsidRPr="00D90D8F" w:rsidRDefault="00452CDA" w:rsidP="009C2755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242" w:type="dxa"/>
                            <w:shd w:val="clear" w:color="auto" w:fill="auto"/>
                          </w:tcPr>
                          <w:p w14:paraId="2B28FFED" w14:textId="77777777" w:rsidR="00452CDA" w:rsidRPr="00D90D8F" w:rsidRDefault="00452CDA" w:rsidP="009C27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814" w:type="dxa"/>
                            <w:shd w:val="clear" w:color="auto" w:fill="auto"/>
                          </w:tcPr>
                          <w:p w14:paraId="5EEEF971" w14:textId="3518AEBD" w:rsidR="00452CDA" w:rsidRPr="00D90D8F" w:rsidRDefault="00452CDA" w:rsidP="009C2755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bookmarkStart w:id="264" w:name="FTIDALFORECASTERTEL"/>
                            <w:bookmarkEnd w:id="264"/>
                            <w:r w:rsidRPr="00DA5E6E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{FTIDALFORECASTERTEL}</w:t>
                            </w:r>
                          </w:p>
                        </w:tc>
                      </w:tr>
                    </w:tbl>
                    <w:p w14:paraId="22BC1C3F" w14:textId="77777777" w:rsidR="00452CDA" w:rsidRDefault="00452CDA" w:rsidP="005568D2">
                      <w:pPr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10932"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x y" w:date="2018-12-17T09:03:00Z" w:initials="xy">
    <w:p w14:paraId="5E915348" w14:textId="21A1D179" w:rsidR="00452CDA" w:rsidRDefault="00452CDA" w:rsidP="00DA5E6E">
      <w:pPr>
        <w:pStyle w:val="CommentText"/>
      </w:pPr>
      <w:r>
        <w:rPr>
          <w:rStyle w:val="CommentReference"/>
        </w:rPr>
        <w:annotationRef/>
      </w:r>
      <w:r w:rsidRPr="00DA5E6E">
        <w:t>FORECASTDATE</w:t>
      </w:r>
    </w:p>
    <w:p w14:paraId="0834D471" w14:textId="5BAFBB4D" w:rsidR="00452CDA" w:rsidRDefault="00452CDA" w:rsidP="00DA5E6E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6DC69A03" w14:textId="50108F40" w:rsidR="00452CDA" w:rsidRDefault="00452CDA" w:rsidP="00DA5E6E">
      <w:pPr>
        <w:pStyle w:val="CommentText"/>
      </w:pPr>
      <w:r>
        <w:rPr>
          <w:rFonts w:hint="eastAsia"/>
        </w:rPr>
        <w:t>D</w:t>
      </w:r>
      <w:r>
        <w:t>AY1</w:t>
      </w:r>
    </w:p>
    <w:p w14:paraId="5394607A" w14:textId="7F0B09BD" w:rsidR="00452CDA" w:rsidRDefault="00452CDA" w:rsidP="00DA5E6E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青岛港</w:t>
      </w:r>
    </w:p>
  </w:comment>
  <w:comment w:id="7" w:author="x y" w:date="2018-12-17T09:16:00Z" w:initials="xy">
    <w:p w14:paraId="7A53B43C" w14:textId="2170C331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YRBHWWFWAVEHEIGHT</w:t>
      </w:r>
    </w:p>
    <w:p w14:paraId="78365136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56D688B7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AY1</w:t>
      </w:r>
    </w:p>
    <w:p w14:paraId="179CA8A1" w14:textId="7F47B74F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青岛港</w:t>
      </w:r>
    </w:p>
  </w:comment>
  <w:comment w:id="9" w:author="x y" w:date="2018-12-17T09:16:00Z" w:initials="xy">
    <w:p w14:paraId="64250B59" w14:textId="5BCC3152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YRBHWWFWAVEDIR</w:t>
      </w:r>
    </w:p>
    <w:p w14:paraId="7C314592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0946F5FE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AY1</w:t>
      </w:r>
    </w:p>
    <w:p w14:paraId="7D5041F0" w14:textId="0257BFCF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青岛港</w:t>
      </w:r>
    </w:p>
  </w:comment>
  <w:comment w:id="11" w:author="x y" w:date="2018-12-17T09:16:00Z" w:initials="xy">
    <w:p w14:paraId="442D7CF8" w14:textId="46B3D3F8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YRBHWWFFLOWDIR</w:t>
      </w:r>
    </w:p>
    <w:p w14:paraId="20202165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0BADD75E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AY1</w:t>
      </w:r>
    </w:p>
    <w:p w14:paraId="7B6613F4" w14:textId="272BE30D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青岛港</w:t>
      </w:r>
    </w:p>
  </w:comment>
  <w:comment w:id="13" w:author="x y" w:date="2018-12-17T09:16:00Z" w:initials="xy">
    <w:p w14:paraId="0F431E78" w14:textId="22E186FB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63889">
        <w:t>YRBHWWFFLOWLEVEL</w:t>
      </w:r>
    </w:p>
    <w:p w14:paraId="1CF4AA94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7140A017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AY1</w:t>
      </w:r>
    </w:p>
    <w:p w14:paraId="59B24283" w14:textId="574A98A0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青岛港</w:t>
      </w:r>
    </w:p>
  </w:comment>
  <w:comment w:id="15" w:author="x y" w:date="2018-12-17T09:15:00Z" w:initials="xy">
    <w:p w14:paraId="1234BB6A" w14:textId="77777777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DA5E6E">
        <w:t>FORECASTDATE</w:t>
      </w:r>
    </w:p>
    <w:p w14:paraId="0C06953F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73984D27" w14:textId="6D04933E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147BAA01" w14:textId="34D4C502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青岛港</w:t>
      </w:r>
    </w:p>
  </w:comment>
  <w:comment w:id="17" w:author="x y" w:date="2018-12-17T09:16:00Z" w:initials="xy">
    <w:p w14:paraId="37A4E173" w14:textId="431344A1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YRBHWWFWAVEHEIGHT</w:t>
      </w:r>
    </w:p>
    <w:p w14:paraId="4B69C1E8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3340C5E9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4151BE9D" w14:textId="56F5534F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青岛港</w:t>
      </w:r>
    </w:p>
  </w:comment>
  <w:comment w:id="19" w:author="x y" w:date="2018-12-17T09:17:00Z" w:initials="xy">
    <w:p w14:paraId="1C89EB79" w14:textId="03E22E4D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YRBHWWFWAVEDIR</w:t>
      </w:r>
    </w:p>
    <w:p w14:paraId="721B3867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194FB125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4056255A" w14:textId="214B974F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青岛港</w:t>
      </w:r>
    </w:p>
  </w:comment>
  <w:comment w:id="21" w:author="x y" w:date="2018-12-17T09:17:00Z" w:initials="xy">
    <w:p w14:paraId="6BF87462" w14:textId="6F37DACD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YRBHWWFFLOWDIR</w:t>
      </w:r>
    </w:p>
    <w:p w14:paraId="3595C6C4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4DF72E16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1395EE04" w14:textId="1EAFD683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青岛港</w:t>
      </w:r>
    </w:p>
  </w:comment>
  <w:comment w:id="23" w:author="x y" w:date="2018-12-17T09:17:00Z" w:initials="xy">
    <w:p w14:paraId="5AC5353B" w14:textId="2D7A9CF3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63889">
        <w:t>YRBHWWFFLOWLEVEL</w:t>
      </w:r>
    </w:p>
    <w:p w14:paraId="5A9809E0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15BFB05E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0B5EFA46" w14:textId="75DDBF64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青岛港</w:t>
      </w:r>
    </w:p>
  </w:comment>
  <w:comment w:id="25" w:author="x y" w:date="2018-12-17T09:15:00Z" w:initials="xy">
    <w:p w14:paraId="6110FD00" w14:textId="77777777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DA5E6E">
        <w:t>FORECASTDATE</w:t>
      </w:r>
    </w:p>
    <w:p w14:paraId="63C6C0BD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5ADD0766" w14:textId="42C652E5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6391ACC7" w14:textId="6C71ADBE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青岛港</w:t>
      </w:r>
    </w:p>
  </w:comment>
  <w:comment w:id="27" w:author="x y" w:date="2018-12-17T09:17:00Z" w:initials="xy">
    <w:p w14:paraId="514ACC22" w14:textId="1146BD3B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YRBHWWFWAVEHEIGHT</w:t>
      </w:r>
    </w:p>
    <w:p w14:paraId="3D8618FB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5C792CD9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7858B380" w14:textId="2FBA6E9A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青岛港</w:t>
      </w:r>
    </w:p>
  </w:comment>
  <w:comment w:id="29" w:author="x y" w:date="2018-12-17T09:17:00Z" w:initials="xy">
    <w:p w14:paraId="1E31E7C2" w14:textId="691896D5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YRBHWWFWAVEDIR</w:t>
      </w:r>
    </w:p>
    <w:p w14:paraId="7B94C0D5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14B6B6E6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3FC376D1" w14:textId="4093516C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青岛港</w:t>
      </w:r>
    </w:p>
  </w:comment>
  <w:comment w:id="31" w:author="x y" w:date="2018-12-17T09:17:00Z" w:initials="xy">
    <w:p w14:paraId="6EA77B17" w14:textId="274818AB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YRBHWWFFLOWDIR</w:t>
      </w:r>
    </w:p>
    <w:p w14:paraId="2A2A1FE9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2D16FF8B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6EFFCEF6" w14:textId="66563F6D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青岛港</w:t>
      </w:r>
    </w:p>
  </w:comment>
  <w:comment w:id="33" w:author="x y" w:date="2018-12-17T09:17:00Z" w:initials="xy">
    <w:p w14:paraId="15CC20D3" w14:textId="6962ED5F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63889">
        <w:t>YRBHWWFFLOWLEVEL</w:t>
      </w:r>
    </w:p>
    <w:p w14:paraId="53140B87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430B21D2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15FFC52B" w14:textId="1D1D3EB9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青岛港</w:t>
      </w:r>
    </w:p>
  </w:comment>
  <w:comment w:id="35" w:author="x y" w:date="2018-12-17T09:15:00Z" w:initials="xy">
    <w:p w14:paraId="04279833" w14:textId="77777777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DA5E6E">
        <w:t>FORECASTDATE</w:t>
      </w:r>
    </w:p>
    <w:p w14:paraId="7E06934C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5D4DC258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AY1</w:t>
      </w:r>
    </w:p>
    <w:p w14:paraId="4D66E8AB" w14:textId="62B9638E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潍坊港</w:t>
      </w:r>
    </w:p>
  </w:comment>
  <w:comment w:id="37" w:author="x y" w:date="2018-12-17T09:17:00Z" w:initials="xy">
    <w:p w14:paraId="715F30A4" w14:textId="703F1293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YRBHWWFWAVEHEIGHT</w:t>
      </w:r>
    </w:p>
    <w:p w14:paraId="6BD9EBF3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223DCA88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AY1</w:t>
      </w:r>
    </w:p>
    <w:p w14:paraId="615AA57F" w14:textId="378F839F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潍坊港</w:t>
      </w:r>
    </w:p>
  </w:comment>
  <w:comment w:id="39" w:author="x y" w:date="2018-12-17T09:17:00Z" w:initials="xy">
    <w:p w14:paraId="17B937CA" w14:textId="36DE9348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YRBHWWFWAVEDIR</w:t>
      </w:r>
    </w:p>
    <w:p w14:paraId="379E0FBC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45CE607C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AY1</w:t>
      </w:r>
    </w:p>
    <w:p w14:paraId="2C4E42C6" w14:textId="19584FF0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潍坊港</w:t>
      </w:r>
    </w:p>
  </w:comment>
  <w:comment w:id="41" w:author="x y" w:date="2018-12-17T09:17:00Z" w:initials="xy">
    <w:p w14:paraId="6BFF6A53" w14:textId="26AE24F7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YRBHWWFFLOWDIR</w:t>
      </w:r>
    </w:p>
    <w:p w14:paraId="409EDE93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29CD80F3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AY1</w:t>
      </w:r>
    </w:p>
    <w:p w14:paraId="13CC252D" w14:textId="4BD8B20F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潍坊港</w:t>
      </w:r>
    </w:p>
  </w:comment>
  <w:comment w:id="43" w:author="x y" w:date="2018-12-17T09:17:00Z" w:initials="xy">
    <w:p w14:paraId="5333C3BD" w14:textId="176F581D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63889">
        <w:t>YRBHWWFFLOWLEVEL</w:t>
      </w:r>
    </w:p>
    <w:p w14:paraId="03E8FEC8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1C82FF52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AY1</w:t>
      </w:r>
    </w:p>
    <w:p w14:paraId="355C9F21" w14:textId="6889BD43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潍坊港</w:t>
      </w:r>
    </w:p>
  </w:comment>
  <w:comment w:id="45" w:author="x y" w:date="2018-12-17T09:15:00Z" w:initials="xy">
    <w:p w14:paraId="085DA003" w14:textId="77777777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DA5E6E">
        <w:t>FORECASTDATE</w:t>
      </w:r>
    </w:p>
    <w:p w14:paraId="0AD04B5D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73E7F211" w14:textId="1B9AF991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4C444C4B" w14:textId="243E7ABA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潍坊港</w:t>
      </w:r>
    </w:p>
  </w:comment>
  <w:comment w:id="47" w:author="x y" w:date="2018-12-17T09:17:00Z" w:initials="xy">
    <w:p w14:paraId="372D6AA9" w14:textId="47C84F4D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YRBHWWFWAVEHEIGHT</w:t>
      </w:r>
    </w:p>
    <w:p w14:paraId="6461B839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13E552F4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7D822571" w14:textId="5FAC11DC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潍坊港</w:t>
      </w:r>
    </w:p>
  </w:comment>
  <w:comment w:id="49" w:author="x y" w:date="2018-12-17T09:17:00Z" w:initials="xy">
    <w:p w14:paraId="6736201A" w14:textId="070A83EB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YRBHWWFWAVEDIR</w:t>
      </w:r>
    </w:p>
    <w:p w14:paraId="227A76F7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4F329C53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21C8312C" w14:textId="63A3F7A3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潍坊港</w:t>
      </w:r>
    </w:p>
  </w:comment>
  <w:comment w:id="51" w:author="x y" w:date="2018-12-17T09:18:00Z" w:initials="xy">
    <w:p w14:paraId="2460201A" w14:textId="2AE9C76A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YRBHWWFFLOWDIR</w:t>
      </w:r>
    </w:p>
    <w:p w14:paraId="16BC50E7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51785E05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337DEBEC" w14:textId="11BBD730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潍坊港</w:t>
      </w:r>
    </w:p>
  </w:comment>
  <w:comment w:id="53" w:author="x y" w:date="2018-12-17T09:18:00Z" w:initials="xy">
    <w:p w14:paraId="6E3AF918" w14:textId="3E8F690A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63889">
        <w:t>YRBHWWFFLOWLEVEL</w:t>
      </w:r>
    </w:p>
    <w:p w14:paraId="6772F172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3FA599A0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5CC2FBDC" w14:textId="4F036897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潍坊港</w:t>
      </w:r>
    </w:p>
  </w:comment>
  <w:comment w:id="55" w:author="x y" w:date="2018-12-17T09:15:00Z" w:initials="xy">
    <w:p w14:paraId="4ED8C8BF" w14:textId="77777777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DA5E6E">
        <w:t>FORECASTDATE</w:t>
      </w:r>
    </w:p>
    <w:p w14:paraId="6D9A33A8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4FBC9FED" w14:textId="3156B9D3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2364E926" w14:textId="12503685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潍坊港</w:t>
      </w:r>
    </w:p>
  </w:comment>
  <w:comment w:id="57" w:author="x y" w:date="2018-12-17T09:18:00Z" w:initials="xy">
    <w:p w14:paraId="1D5C3799" w14:textId="3F4AB2A5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YRBHWWFWAVEHEIGHT</w:t>
      </w:r>
    </w:p>
    <w:p w14:paraId="75CDA20D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6CCEB2C6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5504786F" w14:textId="50AD3F0E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潍坊港</w:t>
      </w:r>
    </w:p>
  </w:comment>
  <w:comment w:id="59" w:author="x y" w:date="2018-12-17T09:18:00Z" w:initials="xy">
    <w:p w14:paraId="2158CFEF" w14:textId="20C4A26F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YRBHWWFWAVEDIR</w:t>
      </w:r>
    </w:p>
    <w:p w14:paraId="672DC11D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615665B3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6942ECD3" w14:textId="4A888102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潍坊港</w:t>
      </w:r>
    </w:p>
  </w:comment>
  <w:comment w:id="61" w:author="x y" w:date="2018-12-17T09:18:00Z" w:initials="xy">
    <w:p w14:paraId="71CA02AA" w14:textId="46A85D29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YRBHWWFFLOWDIR</w:t>
      </w:r>
    </w:p>
    <w:p w14:paraId="6DD524E6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24F5702F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3AE09DC4" w14:textId="76DD92D0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潍坊港</w:t>
      </w:r>
    </w:p>
  </w:comment>
  <w:comment w:id="63" w:author="x y" w:date="2018-12-17T09:18:00Z" w:initials="xy">
    <w:p w14:paraId="2D562A4D" w14:textId="68AC427A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63889">
        <w:t>YRBHWWFFLOWLEVEL</w:t>
      </w:r>
    </w:p>
    <w:p w14:paraId="5DA1A5CF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1D62EE3D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6F926C7E" w14:textId="775A4D2F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潍坊港</w:t>
      </w:r>
    </w:p>
  </w:comment>
  <w:comment w:id="65" w:author="x y" w:date="2018-12-17T09:15:00Z" w:initials="xy">
    <w:p w14:paraId="6FE5F83F" w14:textId="77777777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DA5E6E">
        <w:t>FORECASTDATE</w:t>
      </w:r>
    </w:p>
    <w:p w14:paraId="64716C2A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6E4F7B05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AY1</w:t>
      </w:r>
    </w:p>
    <w:p w14:paraId="67239AAF" w14:textId="2E81B2AE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营口港</w:t>
      </w:r>
    </w:p>
  </w:comment>
  <w:comment w:id="67" w:author="x y" w:date="2018-12-17T09:18:00Z" w:initials="xy">
    <w:p w14:paraId="09EB8C3E" w14:textId="2D6E78F7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YRBHWWFWAVEHEIGHT</w:t>
      </w:r>
    </w:p>
    <w:p w14:paraId="2C6FCB3D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57D4BD26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AY1</w:t>
      </w:r>
    </w:p>
    <w:p w14:paraId="7719A5FF" w14:textId="17693A6A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营口港</w:t>
      </w:r>
    </w:p>
  </w:comment>
  <w:comment w:id="69" w:author="x y" w:date="2018-12-17T09:18:00Z" w:initials="xy">
    <w:p w14:paraId="3AF2C5A8" w14:textId="1814A79B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YRBHWWFWAVEDIR</w:t>
      </w:r>
    </w:p>
    <w:p w14:paraId="0E958D02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1A4F4A70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AY1</w:t>
      </w:r>
    </w:p>
    <w:p w14:paraId="24910B57" w14:textId="6EE773D1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营口港</w:t>
      </w:r>
    </w:p>
  </w:comment>
  <w:comment w:id="71" w:author="x y" w:date="2018-12-17T09:18:00Z" w:initials="xy">
    <w:p w14:paraId="4052FD8E" w14:textId="6F5209CC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YRBHWWFFLOWDIR</w:t>
      </w:r>
    </w:p>
    <w:p w14:paraId="4AD60854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100A4CE5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AY1</w:t>
      </w:r>
    </w:p>
    <w:p w14:paraId="464FD99A" w14:textId="7634A084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营口港</w:t>
      </w:r>
    </w:p>
  </w:comment>
  <w:comment w:id="73" w:author="x y" w:date="2018-12-17T09:18:00Z" w:initials="xy">
    <w:p w14:paraId="5BFED20D" w14:textId="32C65042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63889">
        <w:t>YRBHWWFFLOWLEVEL</w:t>
      </w:r>
    </w:p>
    <w:p w14:paraId="59CD1E5A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2D125689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AY1</w:t>
      </w:r>
    </w:p>
    <w:p w14:paraId="5AEAAF16" w14:textId="338E9891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营口港</w:t>
      </w:r>
    </w:p>
  </w:comment>
  <w:comment w:id="75" w:author="x y" w:date="2018-12-17T09:16:00Z" w:initials="xy">
    <w:p w14:paraId="074FF8C8" w14:textId="77777777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DA5E6E">
        <w:t>FORECASTDATE</w:t>
      </w:r>
    </w:p>
    <w:p w14:paraId="2207CB8D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2018B139" w14:textId="5E08660F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640B4F7E" w14:textId="6E5398BE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营口港</w:t>
      </w:r>
    </w:p>
  </w:comment>
  <w:comment w:id="77" w:author="x y" w:date="2018-12-17T09:18:00Z" w:initials="xy">
    <w:p w14:paraId="08F7D8FA" w14:textId="210F8581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YRBHWWFWAVEHEIGHT</w:t>
      </w:r>
    </w:p>
    <w:p w14:paraId="274BAD3D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1D41BC67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0FAD7905" w14:textId="7DE57A94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营口港</w:t>
      </w:r>
    </w:p>
  </w:comment>
  <w:comment w:id="79" w:author="x y" w:date="2018-12-17T09:18:00Z" w:initials="xy">
    <w:p w14:paraId="679C84B0" w14:textId="0FDF068D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YRBHWWFWAVEDIR</w:t>
      </w:r>
    </w:p>
    <w:p w14:paraId="7A9B36C4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2F90ED72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1A392D05" w14:textId="65F20C26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营口港</w:t>
      </w:r>
    </w:p>
  </w:comment>
  <w:comment w:id="81" w:author="x y" w:date="2018-12-17T09:18:00Z" w:initials="xy">
    <w:p w14:paraId="11C8F090" w14:textId="2139834A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YRBHWWFFLOWDIR</w:t>
      </w:r>
    </w:p>
    <w:p w14:paraId="64C18739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6F6D7769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4F385EC3" w14:textId="558AF1F3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营口港</w:t>
      </w:r>
    </w:p>
  </w:comment>
  <w:comment w:id="83" w:author="x y" w:date="2018-12-17T09:18:00Z" w:initials="xy">
    <w:p w14:paraId="4E70EC64" w14:textId="4A69AF47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63889">
        <w:t>YRBHWWFFLOWLEVEL</w:t>
      </w:r>
    </w:p>
    <w:p w14:paraId="5D298E7F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1E4C73A2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2A224420" w14:textId="75FCCAFD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营口港</w:t>
      </w:r>
    </w:p>
  </w:comment>
  <w:comment w:id="85" w:author="x y" w:date="2018-12-17T09:16:00Z" w:initials="xy">
    <w:p w14:paraId="1775F1CA" w14:textId="77777777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DA5E6E">
        <w:t>FORECASTDATE</w:t>
      </w:r>
    </w:p>
    <w:p w14:paraId="22C99A2B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2B2C178C" w14:textId="697A184E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03404018" w14:textId="55902AFA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营口港</w:t>
      </w:r>
    </w:p>
  </w:comment>
  <w:comment w:id="87" w:author="x y" w:date="2018-12-17T09:18:00Z" w:initials="xy">
    <w:p w14:paraId="392824AE" w14:textId="5E4A1063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YRBHWWFWAVEHEIGHT</w:t>
      </w:r>
    </w:p>
    <w:p w14:paraId="5413FDAD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1DF7C737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2C26BBA5" w14:textId="45A25C00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营口港</w:t>
      </w:r>
    </w:p>
  </w:comment>
  <w:comment w:id="89" w:author="x y" w:date="2018-12-17T09:19:00Z" w:initials="xy">
    <w:p w14:paraId="00B04FBC" w14:textId="1716B4CD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YRBHWWFWAVEDIR</w:t>
      </w:r>
    </w:p>
    <w:p w14:paraId="06EF89B6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2E82B741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51CD9354" w14:textId="67BCF710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营口港</w:t>
      </w:r>
    </w:p>
  </w:comment>
  <w:comment w:id="91" w:author="x y" w:date="2018-12-17T09:19:00Z" w:initials="xy">
    <w:p w14:paraId="575F1D14" w14:textId="489EBE49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D4ED1">
        <w:t>YRBHWWFFLOWDIR</w:t>
      </w:r>
    </w:p>
    <w:p w14:paraId="76EB7EF3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437225B1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697CB1FC" w14:textId="0D1CC30F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营口港</w:t>
      </w:r>
    </w:p>
  </w:comment>
  <w:comment w:id="93" w:author="x y" w:date="2018-12-17T09:19:00Z" w:initials="xy">
    <w:p w14:paraId="2373BC11" w14:textId="72FBAD6F" w:rsidR="00452CDA" w:rsidRDefault="00452CDA" w:rsidP="00AD4ED1">
      <w:pPr>
        <w:pStyle w:val="CommentText"/>
      </w:pPr>
      <w:r>
        <w:rPr>
          <w:rStyle w:val="CommentReference"/>
        </w:rPr>
        <w:annotationRef/>
      </w:r>
      <w:r w:rsidRPr="00A63889">
        <w:t>YRBHWWFFLOWLEVEL</w:t>
      </w:r>
    </w:p>
    <w:p w14:paraId="2A0292B2" w14:textId="77777777" w:rsidR="00452CDA" w:rsidRDefault="00452CDA" w:rsidP="00AD4ED1">
      <w:pPr>
        <w:pStyle w:val="CommentText"/>
      </w:pPr>
      <w:r>
        <w:rPr>
          <w:rFonts w:hint="eastAsia"/>
        </w:rPr>
        <w:t>M</w:t>
      </w:r>
      <w:r>
        <w:t>odelAmShort7</w:t>
      </w:r>
    </w:p>
    <w:p w14:paraId="3FC28B2F" w14:textId="77777777" w:rsidR="00452CDA" w:rsidRDefault="00452CDA" w:rsidP="00AD4ED1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71FE9703" w14:textId="25625FB8" w:rsidR="00452CDA" w:rsidRDefault="00452CDA" w:rsidP="00AD4ED1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营口港</w:t>
      </w:r>
    </w:p>
  </w:comment>
  <w:comment w:id="96" w:author="x y" w:date="2018-12-17T09:25:00Z" w:initials="xy">
    <w:p w14:paraId="738F09DD" w14:textId="77777777" w:rsidR="00452CDA" w:rsidRDefault="00452CDA" w:rsidP="00A63889">
      <w:pPr>
        <w:pStyle w:val="CommentText"/>
      </w:pPr>
      <w:r>
        <w:rPr>
          <w:rStyle w:val="CommentReference"/>
        </w:rPr>
        <w:annotationRef/>
      </w:r>
      <w:r w:rsidRPr="00DA5E6E">
        <w:t>FORECASTDATE</w:t>
      </w:r>
    </w:p>
    <w:p w14:paraId="517A59F9" w14:textId="1DF4AA9D" w:rsidR="00452CDA" w:rsidRDefault="00452CDA" w:rsidP="00A63889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5DDA7481" w14:textId="546A004C" w:rsidR="00452CDA" w:rsidRDefault="00452CDA" w:rsidP="00A63889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470EB4FC" w14:textId="34C62C47" w:rsidR="00452CDA" w:rsidRDefault="00452CDA" w:rsidP="00A63889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98" w:author="x y" w:date="2018-12-17T09:34:00Z" w:initials="xy">
    <w:p w14:paraId="0C411A3E" w14:textId="7FDD4F16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HTLFIRSTWAVEOFTIME</w:t>
      </w:r>
    </w:p>
    <w:p w14:paraId="38987C4A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4CE4EC76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20001904" w14:textId="055052F2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00" w:author="x y" w:date="2018-12-17T09:34:00Z" w:initials="xy">
    <w:p w14:paraId="042B9ED5" w14:textId="4754809E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HTLFIRSTWAVETIDELEVEL</w:t>
      </w:r>
    </w:p>
    <w:p w14:paraId="18791006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776863F5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470B7D20" w14:textId="7ACFAD87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02" w:author="x y" w:date="2018-12-17T09:34:00Z" w:initials="xy">
    <w:p w14:paraId="5FAED065" w14:textId="2B94A00A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HTLFIRSTTIMELOWTIDE</w:t>
      </w:r>
    </w:p>
    <w:p w14:paraId="507D9A04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7D8A77CC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16287356" w14:textId="4422BFF9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04" w:author="x y" w:date="2018-12-17T09:34:00Z" w:initials="xy">
    <w:p w14:paraId="2DAB0274" w14:textId="559E5995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HTLLOWTIDELEVELFORTHEFIRSTTIME</w:t>
      </w:r>
    </w:p>
    <w:p w14:paraId="1489D803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0730A397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4F9AAAEE" w14:textId="700089AE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06" w:author="x y" w:date="2018-12-17T09:34:00Z" w:initials="xy">
    <w:p w14:paraId="38CE9459" w14:textId="691ABE9C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HTLSECONDWAVEOFTIME</w:t>
      </w:r>
    </w:p>
    <w:p w14:paraId="681DE914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5E83A0CB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34561440" w14:textId="7ABC8799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08" w:author="x y" w:date="2018-12-17T09:34:00Z" w:initials="xy">
    <w:p w14:paraId="04F59825" w14:textId="799DF38A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HTLSECONDWAVETIDELEVEL</w:t>
      </w:r>
    </w:p>
    <w:p w14:paraId="5CDA7052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4313F26C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562C127A" w14:textId="6F480401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10" w:author="x y" w:date="2018-12-17T09:34:00Z" w:initials="xy">
    <w:p w14:paraId="351FF083" w14:textId="6440D032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HTLSECONDTIMELOWTIDE</w:t>
      </w:r>
    </w:p>
    <w:p w14:paraId="255A9AF2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1FF70916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353E27F6" w14:textId="63245C4B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12" w:author="x y" w:date="2018-12-17T09:34:00Z" w:initials="xy">
    <w:p w14:paraId="490B0EC3" w14:textId="5A86A38C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HTLLOWTIDELEVELFORTHESECONDTIM</w:t>
      </w:r>
    </w:p>
    <w:p w14:paraId="48422648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2CC37106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27EE5108" w14:textId="60D3B6FD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14" w:author="x y" w:date="2018-12-17T09:32:00Z" w:initials="xy">
    <w:p w14:paraId="7EFF106A" w14:textId="77777777" w:rsidR="00452CDA" w:rsidRDefault="00452CDA" w:rsidP="00A63889">
      <w:pPr>
        <w:pStyle w:val="CommentText"/>
      </w:pPr>
      <w:r>
        <w:rPr>
          <w:rStyle w:val="CommentReference"/>
        </w:rPr>
        <w:annotationRef/>
      </w:r>
      <w:r w:rsidRPr="00DA5E6E">
        <w:t>FORECASTDATE</w:t>
      </w:r>
    </w:p>
    <w:p w14:paraId="1A25BAE1" w14:textId="77777777" w:rsidR="00452CDA" w:rsidRDefault="00452CDA" w:rsidP="00A63889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347F13B2" w14:textId="383E2281" w:rsidR="00452CDA" w:rsidRDefault="00452CDA" w:rsidP="00A63889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362432A1" w14:textId="0A2351DC" w:rsidR="00452CDA" w:rsidRDefault="00452CDA" w:rsidP="00A63889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16" w:author="x y" w:date="2018-12-17T09:34:00Z" w:initials="xy">
    <w:p w14:paraId="0C1F2FA6" w14:textId="247C9219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HTLFIRSTWAVEOFTIME</w:t>
      </w:r>
    </w:p>
    <w:p w14:paraId="23739AB8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25034D27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3AD1E14A" w14:textId="0AB38F83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18" w:author="x y" w:date="2018-12-17T09:34:00Z" w:initials="xy">
    <w:p w14:paraId="15F5A73E" w14:textId="03746FC4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HTLFIRSTWAVETIDELEVEL</w:t>
      </w:r>
    </w:p>
    <w:p w14:paraId="0C1DC33A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6CD74968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02755778" w14:textId="1A28039C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20" w:author="x y" w:date="2018-12-17T09:34:00Z" w:initials="xy">
    <w:p w14:paraId="651293C0" w14:textId="749DDBB3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HTLFIRSTTIMELOWTIDE</w:t>
      </w:r>
    </w:p>
    <w:p w14:paraId="14BB1953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68C74032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79AE3BAE" w14:textId="3EF69D19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22" w:author="x y" w:date="2018-12-17T09:34:00Z" w:initials="xy">
    <w:p w14:paraId="1E02DA10" w14:textId="367B7101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HTLLOWTIDELEVELFORTHEFIRSTTIME</w:t>
      </w:r>
    </w:p>
    <w:p w14:paraId="6E74570D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003C7341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722634BD" w14:textId="2A1E3CE3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24" w:author="x y" w:date="2018-12-17T09:35:00Z" w:initials="xy">
    <w:p w14:paraId="3A41FFD8" w14:textId="545FC57B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HTLSECONDWAVEOFTIME</w:t>
      </w:r>
    </w:p>
    <w:p w14:paraId="1100C8CE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66243750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37785F61" w14:textId="166AE5E9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26" w:author="x y" w:date="2018-12-17T09:35:00Z" w:initials="xy">
    <w:p w14:paraId="1EED155E" w14:textId="622D78B2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HTLSECONDWAVETIDELEVEL</w:t>
      </w:r>
    </w:p>
    <w:p w14:paraId="08597C03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6BF72FCA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52F56C71" w14:textId="04F15B23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28" w:author="x y" w:date="2018-12-17T09:35:00Z" w:initials="xy">
    <w:p w14:paraId="4D6B042A" w14:textId="2BCA441A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HTLSECONDTIMELOWTIDE</w:t>
      </w:r>
    </w:p>
    <w:p w14:paraId="1D8BA098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109C98D3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4BB926FC" w14:textId="629F9391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30" w:author="x y" w:date="2018-12-17T09:35:00Z" w:initials="xy">
    <w:p w14:paraId="3338BB79" w14:textId="2FFDCD4D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HTLLOWTIDELEVELFORTHESECONDTIM</w:t>
      </w:r>
    </w:p>
    <w:p w14:paraId="227CDA04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2AC482C0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02220525" w14:textId="4FD8DB89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32" w:author="x y" w:date="2018-12-17T09:33:00Z" w:initials="xy">
    <w:p w14:paraId="17DAA0F5" w14:textId="77777777" w:rsidR="00452CDA" w:rsidRDefault="00452CDA" w:rsidP="00A63889">
      <w:pPr>
        <w:pStyle w:val="CommentText"/>
      </w:pPr>
      <w:r>
        <w:rPr>
          <w:rStyle w:val="CommentReference"/>
        </w:rPr>
        <w:annotationRef/>
      </w:r>
      <w:r w:rsidRPr="00DA5E6E">
        <w:t>FORECASTDATE</w:t>
      </w:r>
    </w:p>
    <w:p w14:paraId="395D90D9" w14:textId="77777777" w:rsidR="00452CDA" w:rsidRDefault="00452CDA" w:rsidP="00A63889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558AB75D" w14:textId="60B15C7B" w:rsidR="00452CDA" w:rsidRDefault="00452CDA" w:rsidP="00A63889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42BE8C4D" w14:textId="45A93F28" w:rsidR="00452CDA" w:rsidRDefault="00452CDA" w:rsidP="00A63889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34" w:author="x y" w:date="2018-12-17T09:35:00Z" w:initials="xy">
    <w:p w14:paraId="2559208F" w14:textId="6F74AB07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HTLFIRSTWAVEOFTIME</w:t>
      </w:r>
    </w:p>
    <w:p w14:paraId="6742D4C1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09E8E2E8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2C5FD10E" w14:textId="46559C3F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36" w:author="x y" w:date="2018-12-17T09:35:00Z" w:initials="xy">
    <w:p w14:paraId="0F43D4AC" w14:textId="361A8EA4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HTLFIRSTWAVETIDELEVEL</w:t>
      </w:r>
    </w:p>
    <w:p w14:paraId="384271D3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68156CFD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27F33CB9" w14:textId="19030EBD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38" w:author="x y" w:date="2018-12-17T09:35:00Z" w:initials="xy">
    <w:p w14:paraId="4EAFC29D" w14:textId="61CCDFC3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HTLFIRSTTIMELOWTIDE</w:t>
      </w:r>
    </w:p>
    <w:p w14:paraId="47C9ED9B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28AD34B8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3309AADC" w14:textId="17CC2F6B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40" w:author="x y" w:date="2018-12-17T09:35:00Z" w:initials="xy">
    <w:p w14:paraId="42817058" w14:textId="13464B2A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HTLLOWTIDELEVELFORTHEFIRSTTIME</w:t>
      </w:r>
    </w:p>
    <w:p w14:paraId="7ABFCAE3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2AD76E63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53CDA76C" w14:textId="25B292A0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42" w:author="x y" w:date="2018-12-17T09:35:00Z" w:initials="xy">
    <w:p w14:paraId="6788D292" w14:textId="37534563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452CDA">
        <w:t>HTLSECONDWAVEOFTIME</w:t>
      </w:r>
    </w:p>
    <w:p w14:paraId="0703240D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1E8AC79D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0135E63B" w14:textId="4D18910D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44" w:author="x y" w:date="2018-12-17T09:35:00Z" w:initials="xy">
    <w:p w14:paraId="6314317C" w14:textId="098D9FCB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HTLSECONDWAVETIDELEVEL</w:t>
      </w:r>
    </w:p>
    <w:p w14:paraId="18BB5AC2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66958FDA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7996573B" w14:textId="12BC9410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46" w:author="x y" w:date="2018-12-17T09:35:00Z" w:initials="xy">
    <w:p w14:paraId="0B4F7B90" w14:textId="5A6B98A7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HTLSECONDTIMELOWTIDE</w:t>
      </w:r>
    </w:p>
    <w:p w14:paraId="0343EA22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5F79C1E7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0FF165AB" w14:textId="5D10A844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48" w:author="x y" w:date="2018-12-17T09:35:00Z" w:initials="xy">
    <w:p w14:paraId="1DE14CA6" w14:textId="13FCC1DE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HTLLOWTIDELEVELFORTHESECONDTIM</w:t>
      </w:r>
    </w:p>
    <w:p w14:paraId="67463BFE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0C786840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40A345EF" w14:textId="02442516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青岛港</w:t>
      </w:r>
    </w:p>
  </w:comment>
  <w:comment w:id="150" w:author="x y" w:date="2018-12-17T09:33:00Z" w:initials="xy">
    <w:p w14:paraId="490CE8F6" w14:textId="77777777" w:rsidR="00452CDA" w:rsidRDefault="00452CDA" w:rsidP="00A63889">
      <w:pPr>
        <w:pStyle w:val="CommentText"/>
      </w:pPr>
      <w:r>
        <w:rPr>
          <w:rStyle w:val="CommentReference"/>
        </w:rPr>
        <w:annotationRef/>
      </w:r>
      <w:r w:rsidRPr="00DA5E6E">
        <w:t>FORECASTDATE</w:t>
      </w:r>
    </w:p>
    <w:p w14:paraId="0F51F099" w14:textId="77777777" w:rsidR="00452CDA" w:rsidRDefault="00452CDA" w:rsidP="00A63889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5587DF25" w14:textId="77777777" w:rsidR="00452CDA" w:rsidRDefault="00452CDA" w:rsidP="00A63889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0F35B3ED" w14:textId="0066A426" w:rsidR="00452CDA" w:rsidRDefault="00452CDA" w:rsidP="00A63889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52" w:author="x y" w:date="2018-12-17T09:35:00Z" w:initials="xy">
    <w:p w14:paraId="61CF7E64" w14:textId="3E6C5591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HTLFIRSTWAVEOFTIME</w:t>
      </w:r>
    </w:p>
    <w:p w14:paraId="7030C00E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1944D159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79C21F78" w14:textId="00200B58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54" w:author="x y" w:date="2018-12-17T09:35:00Z" w:initials="xy">
    <w:p w14:paraId="300E6F2D" w14:textId="0D6AB35B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HTLFIRSTWAVETIDELEVEL</w:t>
      </w:r>
    </w:p>
    <w:p w14:paraId="34CBD1A3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0A362E37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622BAEDB" w14:textId="5B9798D8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56" w:author="x y" w:date="2018-12-17T09:35:00Z" w:initials="xy">
    <w:p w14:paraId="2405CE9D" w14:textId="26318803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HTLFIRSTTIMELOWTIDE</w:t>
      </w:r>
    </w:p>
    <w:p w14:paraId="0DD43168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20782A7D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6B7A2DD3" w14:textId="3D02D0BB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58" w:author="x y" w:date="2018-12-17T09:35:00Z" w:initials="xy">
    <w:p w14:paraId="40693F8D" w14:textId="3EE8CBC1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HTLLOWTIDELEVELFORTHEFIRSTTIME</w:t>
      </w:r>
    </w:p>
    <w:p w14:paraId="20B7CB1B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45F79E34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3E4BD45D" w14:textId="477D1119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60" w:author="x y" w:date="2018-12-17T09:35:00Z" w:initials="xy">
    <w:p w14:paraId="1EA2A2F2" w14:textId="723676A8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452CDA">
        <w:t>HTLSECONDWAVEOFTIME</w:t>
      </w:r>
    </w:p>
    <w:p w14:paraId="6051DC1A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3F75C882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7F2DA002" w14:textId="2499EEC2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62" w:author="x y" w:date="2018-12-17T09:35:00Z" w:initials="xy">
    <w:p w14:paraId="72D5BA3E" w14:textId="0EE60248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HTLSECONDWAVETIDELEVEL</w:t>
      </w:r>
    </w:p>
    <w:p w14:paraId="0C56C67A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7808E3CC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5256B72C" w14:textId="08181322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64" w:author="x y" w:date="2018-12-17T09:36:00Z" w:initials="xy">
    <w:p w14:paraId="185BE645" w14:textId="6F33899C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HTLSECONDTIMELOWTIDE</w:t>
      </w:r>
    </w:p>
    <w:p w14:paraId="189DA2CF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727BAC73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09FC37C4" w14:textId="0D939C09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66" w:author="x y" w:date="2018-12-17T09:36:00Z" w:initials="xy">
    <w:p w14:paraId="31BEF9D1" w14:textId="17BEE739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HTLLOWTIDELEVELFORTHESECONDTIM</w:t>
      </w:r>
    </w:p>
    <w:p w14:paraId="0682918F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5A16CB20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4C3683F6" w14:textId="377B82F6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68" w:author="x y" w:date="2018-12-17T09:33:00Z" w:initials="xy">
    <w:p w14:paraId="38BB8287" w14:textId="77777777" w:rsidR="00452CDA" w:rsidRDefault="00452CDA" w:rsidP="00A63889">
      <w:pPr>
        <w:pStyle w:val="CommentText"/>
      </w:pPr>
      <w:r>
        <w:rPr>
          <w:rStyle w:val="CommentReference"/>
        </w:rPr>
        <w:annotationRef/>
      </w:r>
      <w:r w:rsidRPr="00DA5E6E">
        <w:t>FORECASTDATE</w:t>
      </w:r>
    </w:p>
    <w:p w14:paraId="0C8B5584" w14:textId="77777777" w:rsidR="00452CDA" w:rsidRDefault="00452CDA" w:rsidP="00A63889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585C6A4A" w14:textId="7100EF68" w:rsidR="00452CDA" w:rsidRDefault="00452CDA" w:rsidP="00A63889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0095CB81" w14:textId="6C6681B5" w:rsidR="00452CDA" w:rsidRDefault="00452CDA" w:rsidP="00A63889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70" w:author="x y" w:date="2018-12-17T09:36:00Z" w:initials="xy">
    <w:p w14:paraId="46ECDF35" w14:textId="7FA38FB4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HTLFIRSTWAVEOFTIME</w:t>
      </w:r>
    </w:p>
    <w:p w14:paraId="083BBFEF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773EF8D5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3008B678" w14:textId="45DCE862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72" w:author="x y" w:date="2018-12-17T09:36:00Z" w:initials="xy">
    <w:p w14:paraId="2C82A35D" w14:textId="3B3881DA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HTLFIRSTWAVETIDELEVEL</w:t>
      </w:r>
    </w:p>
    <w:p w14:paraId="2AC200C7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6FA48B89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77D61E7C" w14:textId="1689FE48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74" w:author="x y" w:date="2018-12-17T09:36:00Z" w:initials="xy">
    <w:p w14:paraId="6784B4B1" w14:textId="69D8F6D6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HTLFIRSTTIMELOWTIDE</w:t>
      </w:r>
    </w:p>
    <w:p w14:paraId="6914CB2E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5DC39E98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324D3F72" w14:textId="34A802DD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76" w:author="x y" w:date="2018-12-17T09:36:00Z" w:initials="xy">
    <w:p w14:paraId="740FB0B3" w14:textId="640BB8C5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HTLLOWTIDELEVELFORTHEFIRSTTIME</w:t>
      </w:r>
    </w:p>
    <w:p w14:paraId="18FAABEE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63A28853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6A977BF1" w14:textId="6D54C133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78" w:author="x y" w:date="2018-12-17T09:36:00Z" w:initials="xy">
    <w:p w14:paraId="10A34237" w14:textId="0CA883F6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452CDA">
        <w:t>HTLSECONDWAVEOFTIME</w:t>
      </w:r>
    </w:p>
    <w:p w14:paraId="622FE10A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61D92B26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10C62888" w14:textId="63594DEF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80" w:author="x y" w:date="2018-12-17T09:36:00Z" w:initials="xy">
    <w:p w14:paraId="56C95B5E" w14:textId="6E8F5C0E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HTLSECONDWAVETIDELEVEL</w:t>
      </w:r>
    </w:p>
    <w:p w14:paraId="05C30642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25D3D50A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2FA14C41" w14:textId="4AA0A9EA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82" w:author="x y" w:date="2018-12-17T09:36:00Z" w:initials="xy">
    <w:p w14:paraId="4E0B3A90" w14:textId="6C5E40DE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HTLSECONDTIMELOWTIDE</w:t>
      </w:r>
    </w:p>
    <w:p w14:paraId="1FD28E8A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6BB31102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7C0D7458" w14:textId="4FA06180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84" w:author="x y" w:date="2018-12-17T09:36:00Z" w:initials="xy">
    <w:p w14:paraId="0A7A0396" w14:textId="09BB073D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HTLLOWTIDELEVELFORTHESECONDTIM</w:t>
      </w:r>
    </w:p>
    <w:p w14:paraId="05E8530F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3CC71774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35B78714" w14:textId="3CDB8F0A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86" w:author="x y" w:date="2018-12-17T09:33:00Z" w:initials="xy">
    <w:p w14:paraId="7DB4ABB5" w14:textId="77777777" w:rsidR="00452CDA" w:rsidRDefault="00452CDA" w:rsidP="00A63889">
      <w:pPr>
        <w:pStyle w:val="CommentText"/>
      </w:pPr>
      <w:r>
        <w:rPr>
          <w:rStyle w:val="CommentReference"/>
        </w:rPr>
        <w:annotationRef/>
      </w:r>
      <w:r w:rsidRPr="00DA5E6E">
        <w:t>FORECASTDATE</w:t>
      </w:r>
    </w:p>
    <w:p w14:paraId="172C2DE0" w14:textId="77777777" w:rsidR="00452CDA" w:rsidRDefault="00452CDA" w:rsidP="00A63889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14E8AC3D" w14:textId="45F4C7CA" w:rsidR="00452CDA" w:rsidRDefault="00452CDA" w:rsidP="00A63889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4BED6982" w14:textId="3D246D09" w:rsidR="00452CDA" w:rsidRDefault="00452CDA" w:rsidP="00A63889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88" w:author="x y" w:date="2018-12-17T09:36:00Z" w:initials="xy">
    <w:p w14:paraId="5C2587A4" w14:textId="0DBA9648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HTLFIRSTWAVEOFTIME</w:t>
      </w:r>
    </w:p>
    <w:p w14:paraId="26D179EB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4D3EEFF5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3017429C" w14:textId="02885DB4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90" w:author="x y" w:date="2018-12-17T09:36:00Z" w:initials="xy">
    <w:p w14:paraId="0C676DAE" w14:textId="31770A60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HTLFIRSTWAVETIDELEVEL</w:t>
      </w:r>
    </w:p>
    <w:p w14:paraId="76E75305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2368EA78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01C8CF73" w14:textId="0AF7B69E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92" w:author="x y" w:date="2018-12-17T09:36:00Z" w:initials="xy">
    <w:p w14:paraId="5B6C2263" w14:textId="7AC32E7A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HTLFIRSTTIMELOWTIDE</w:t>
      </w:r>
    </w:p>
    <w:p w14:paraId="5E701604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0D09806E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7F5E043D" w14:textId="4090C1CB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94" w:author="x y" w:date="2018-12-17T09:36:00Z" w:initials="xy">
    <w:p w14:paraId="076E341B" w14:textId="3FD18083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HTLLOWTIDELEVELFORTHEFIRSTTIME</w:t>
      </w:r>
    </w:p>
    <w:p w14:paraId="29D1AE73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6C1E45EB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238D5F27" w14:textId="606D47E6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96" w:author="x y" w:date="2018-12-17T09:36:00Z" w:initials="xy">
    <w:p w14:paraId="713EB8BE" w14:textId="6E047618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452CDA">
        <w:t>HTLSECONDWAVEOFTIME</w:t>
      </w:r>
    </w:p>
    <w:p w14:paraId="0E42488A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1FE57ED2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5D1F30AC" w14:textId="423F09F8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198" w:author="x y" w:date="2018-12-17T09:36:00Z" w:initials="xy">
    <w:p w14:paraId="75A58C57" w14:textId="77383474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HTLSECONDWAVETIDELEVEL</w:t>
      </w:r>
    </w:p>
    <w:p w14:paraId="6B05D95E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5A70DD6A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275282DA" w14:textId="36EB057F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200" w:author="x y" w:date="2018-12-17T09:36:00Z" w:initials="xy">
    <w:p w14:paraId="62F1A8A0" w14:textId="4085FCB5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HTLSECONDTIMELOWTIDE</w:t>
      </w:r>
    </w:p>
    <w:p w14:paraId="6BDEF39A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63344BA3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00A235C7" w14:textId="68468D3F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202" w:author="x y" w:date="2018-12-17T09:36:00Z" w:initials="xy">
    <w:p w14:paraId="234DF9BB" w14:textId="20D0FB16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HTLLOWTIDELEVELFORTHESECONDTIM</w:t>
      </w:r>
    </w:p>
    <w:p w14:paraId="017240B2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1728A444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15448054" w14:textId="0D326FA4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潍坊港</w:t>
      </w:r>
    </w:p>
  </w:comment>
  <w:comment w:id="204" w:author="x y" w:date="2018-12-17T09:33:00Z" w:initials="xy">
    <w:p w14:paraId="409DB031" w14:textId="77777777" w:rsidR="00452CDA" w:rsidRDefault="00452CDA" w:rsidP="00A63889">
      <w:pPr>
        <w:pStyle w:val="CommentText"/>
      </w:pPr>
      <w:r>
        <w:rPr>
          <w:rStyle w:val="CommentReference"/>
        </w:rPr>
        <w:annotationRef/>
      </w:r>
      <w:r w:rsidRPr="00DA5E6E">
        <w:t>FORECASTDATE</w:t>
      </w:r>
    </w:p>
    <w:p w14:paraId="7C7D1799" w14:textId="77777777" w:rsidR="00452CDA" w:rsidRDefault="00452CDA" w:rsidP="00A63889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65FF3394" w14:textId="77777777" w:rsidR="00452CDA" w:rsidRDefault="00452CDA" w:rsidP="00A63889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5AA16A85" w14:textId="2B706623" w:rsidR="00452CDA" w:rsidRDefault="00452CDA" w:rsidP="00A63889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06" w:author="x y" w:date="2018-12-17T09:37:00Z" w:initials="xy">
    <w:p w14:paraId="435AE9EC" w14:textId="613CEA3D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HTLFIRSTWAVEOFTIME</w:t>
      </w:r>
    </w:p>
    <w:p w14:paraId="11CCE8B7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7D08701F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7AAEB95D" w14:textId="47C24594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08" w:author="x y" w:date="2018-12-17T09:37:00Z" w:initials="xy">
    <w:p w14:paraId="020FF9FC" w14:textId="2AEE1C44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HTLFIRSTWAVETIDELEVEL</w:t>
      </w:r>
    </w:p>
    <w:p w14:paraId="39F5EAC0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2A3B960E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4A9062CC" w14:textId="4AF85A72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10" w:author="x y" w:date="2018-12-17T09:37:00Z" w:initials="xy">
    <w:p w14:paraId="7120B67C" w14:textId="654CAFEA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HTLFIRSTTIMELOWTIDE</w:t>
      </w:r>
    </w:p>
    <w:p w14:paraId="0F05AEE8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6813B77F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2DF4A86D" w14:textId="57736C56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12" w:author="x y" w:date="2018-12-17T09:37:00Z" w:initials="xy">
    <w:p w14:paraId="484DFF61" w14:textId="115443AD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HTLLOWTIDELEVELFORTHEFIRSTTIME</w:t>
      </w:r>
    </w:p>
    <w:p w14:paraId="734B04E0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20070102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52622871" w14:textId="47BE787A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14" w:author="x y" w:date="2018-12-17T09:37:00Z" w:initials="xy">
    <w:p w14:paraId="0891779B" w14:textId="1C3DFABB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452CDA">
        <w:t>HTLSECONDWAVEOFTIME</w:t>
      </w:r>
    </w:p>
    <w:p w14:paraId="4FA63A77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371DDA2C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61B410B1" w14:textId="0F4795E4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16" w:author="x y" w:date="2018-12-17T09:37:00Z" w:initials="xy">
    <w:p w14:paraId="1EB0257A" w14:textId="5C799832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HTLSECONDWAVETIDELEVEL</w:t>
      </w:r>
    </w:p>
    <w:p w14:paraId="669A82F9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509F7980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6BF24BA5" w14:textId="110504AF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18" w:author="x y" w:date="2018-12-17T09:37:00Z" w:initials="xy">
    <w:p w14:paraId="664E5FAC" w14:textId="0233CEFF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HTLSECONDTIMELOWTIDE</w:t>
      </w:r>
    </w:p>
    <w:p w14:paraId="67B92F9C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4664639D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2866791E" w14:textId="144E661D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20" w:author="x y" w:date="2018-12-17T09:37:00Z" w:initials="xy">
    <w:p w14:paraId="02F42366" w14:textId="26DB2D57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HTLLOWTIDELEVELFORTHESECONDTIM</w:t>
      </w:r>
    </w:p>
    <w:p w14:paraId="6AFEB15B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47E6DDD5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2A923A5C" w14:textId="7ED902D3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22" w:author="x y" w:date="2018-12-17T09:33:00Z" w:initials="xy">
    <w:p w14:paraId="1C424383" w14:textId="77777777" w:rsidR="00452CDA" w:rsidRDefault="00452CDA" w:rsidP="00A63889">
      <w:pPr>
        <w:pStyle w:val="CommentText"/>
      </w:pPr>
      <w:r>
        <w:rPr>
          <w:rStyle w:val="CommentReference"/>
        </w:rPr>
        <w:annotationRef/>
      </w:r>
      <w:r w:rsidRPr="00DA5E6E">
        <w:t>FORECASTDATE</w:t>
      </w:r>
    </w:p>
    <w:p w14:paraId="3524B8E1" w14:textId="77777777" w:rsidR="00452CDA" w:rsidRDefault="00452CDA" w:rsidP="00A63889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5CD563BB" w14:textId="548F7BAD" w:rsidR="00452CDA" w:rsidRDefault="00452CDA" w:rsidP="00A63889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7772CF22" w14:textId="015FEE87" w:rsidR="00452CDA" w:rsidRDefault="00452CDA" w:rsidP="00A63889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23" w:author="x y" w:date="2018-12-17T09:37:00Z" w:initials="xy">
    <w:p w14:paraId="1FE3AD97" w14:textId="1EBB2182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HTLFIRSTWAVEOFTIME</w:t>
      </w:r>
    </w:p>
    <w:p w14:paraId="7C8748D4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6D01E679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4EC59460" w14:textId="7CF39ABA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26" w:author="x y" w:date="2018-12-17T09:37:00Z" w:initials="xy">
    <w:p w14:paraId="3C378FFC" w14:textId="3D4F55B3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HTLFIRSTWAVETIDELEVEL</w:t>
      </w:r>
    </w:p>
    <w:p w14:paraId="3A9B81A0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7AC8B11C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240C4AA0" w14:textId="003F8526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28" w:author="x y" w:date="2018-12-17T09:37:00Z" w:initials="xy">
    <w:p w14:paraId="72CC606E" w14:textId="52C4BC75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HTLFIRSTTIMELOWTIDE</w:t>
      </w:r>
    </w:p>
    <w:p w14:paraId="259C5798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79D930F7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03D685CC" w14:textId="1C387044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30" w:author="x y" w:date="2018-12-17T09:37:00Z" w:initials="xy">
    <w:p w14:paraId="0F8BA401" w14:textId="02F98BE3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HTLLOWTIDELEVELFORTHEFIRSTTIME</w:t>
      </w:r>
    </w:p>
    <w:p w14:paraId="7B1F8271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02DC1F37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0368794D" w14:textId="51A645B0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32" w:author="x y" w:date="2018-12-17T09:37:00Z" w:initials="xy">
    <w:p w14:paraId="0F64ABB0" w14:textId="78E6A952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452CDA">
        <w:t>HTLSECONDWAVEOFTIME</w:t>
      </w:r>
    </w:p>
    <w:p w14:paraId="241B2B26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41530AB9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1EC9B4CF" w14:textId="29CF44B5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34" w:author="x y" w:date="2018-12-17T09:37:00Z" w:initials="xy">
    <w:p w14:paraId="50BFF94E" w14:textId="411CD1EC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HTLSECONDWAVETIDELEVEL</w:t>
      </w:r>
    </w:p>
    <w:p w14:paraId="6FCBF7D4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7EEF7FB1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5BBFF1D1" w14:textId="450296EC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36" w:author="x y" w:date="2018-12-17T09:37:00Z" w:initials="xy">
    <w:p w14:paraId="77464533" w14:textId="3509817D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HTLSECONDTIMELOWTIDE</w:t>
      </w:r>
    </w:p>
    <w:p w14:paraId="5DD9A16C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01129BA8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18EDC9B6" w14:textId="41EA3354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38" w:author="x y" w:date="2018-12-17T09:37:00Z" w:initials="xy">
    <w:p w14:paraId="24A6710E" w14:textId="2BE38880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HTLLOWTIDELEVELFORTHESECONDTIM</w:t>
      </w:r>
    </w:p>
    <w:p w14:paraId="204BEEEB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1C197621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7F4C582A" w14:textId="17D591C7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40" w:author="x y" w:date="2018-12-17T09:33:00Z" w:initials="xy">
    <w:p w14:paraId="541954EC" w14:textId="77777777" w:rsidR="00452CDA" w:rsidRDefault="00452CDA" w:rsidP="00A63889">
      <w:pPr>
        <w:pStyle w:val="CommentText"/>
      </w:pPr>
      <w:r>
        <w:rPr>
          <w:rStyle w:val="CommentReference"/>
        </w:rPr>
        <w:annotationRef/>
      </w:r>
      <w:r w:rsidRPr="00DA5E6E">
        <w:t>FORECASTDATE</w:t>
      </w:r>
    </w:p>
    <w:p w14:paraId="6ADBC191" w14:textId="77777777" w:rsidR="00452CDA" w:rsidRDefault="00452CDA" w:rsidP="00A63889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0B9DBDBB" w14:textId="38E0B803" w:rsidR="00452CDA" w:rsidRDefault="00452CDA" w:rsidP="00A63889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1F887936" w14:textId="3D8471B2" w:rsidR="00452CDA" w:rsidRDefault="00452CDA" w:rsidP="00A63889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42" w:author="x y" w:date="2018-12-17T09:38:00Z" w:initials="xy">
    <w:p w14:paraId="2CA25CA3" w14:textId="6AD92E10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HTLFIRSTWAVEOFTIME</w:t>
      </w:r>
    </w:p>
    <w:p w14:paraId="6BC8AE08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0CC95A6D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42C1FEEE" w14:textId="239EC245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44" w:author="x y" w:date="2018-12-17T09:38:00Z" w:initials="xy">
    <w:p w14:paraId="2A655EA7" w14:textId="7CEAE6A7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HTLFIRSTWAVETIDELEVEL</w:t>
      </w:r>
    </w:p>
    <w:p w14:paraId="0DECE338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53D597CF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5326E927" w14:textId="442DD071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46" w:author="x y" w:date="2018-12-17T09:38:00Z" w:initials="xy">
    <w:p w14:paraId="7947857B" w14:textId="763E1FC9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HTLFIRSTTIMELOWTIDE</w:t>
      </w:r>
    </w:p>
    <w:p w14:paraId="47D8AB21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5E29FD1C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14FD7510" w14:textId="0BDFF923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48" w:author="x y" w:date="2018-12-17T09:38:00Z" w:initials="xy">
    <w:p w14:paraId="64D5FB0A" w14:textId="3064F2CA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Pr="00452CDA">
        <w:t>HTLLOWTIDELEVELFORTHEFIRSTTIME</w:t>
      </w:r>
    </w:p>
    <w:p w14:paraId="000CA3C0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7FF2AC8D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1189879F" w14:textId="1BD29915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50" w:author="x y" w:date="2018-12-17T09:38:00Z" w:initials="xy">
    <w:p w14:paraId="2FF49236" w14:textId="03997221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452CDA">
        <w:t>HTLSECONDWAVEOFTIME</w:t>
      </w:r>
    </w:p>
    <w:p w14:paraId="5499F4DD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3153948F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691C6A90" w14:textId="6E76F65B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52" w:author="x y" w:date="2018-12-17T09:38:00Z" w:initials="xy">
    <w:p w14:paraId="1D437FF5" w14:textId="768D664A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HTLSECONDWAVETIDELEVEL</w:t>
      </w:r>
    </w:p>
    <w:p w14:paraId="4190A35C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64D7D397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2FACBDF7" w14:textId="46DD3986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54" w:author="x y" w:date="2018-12-17T09:38:00Z" w:initials="xy">
    <w:p w14:paraId="18929596" w14:textId="0CF0B7F8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HTLSECONDTIMELOWTIDE</w:t>
      </w:r>
    </w:p>
    <w:p w14:paraId="4A814C92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5D6355E7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57EA893F" w14:textId="46E36917" w:rsidR="00452CDA" w:rsidRDefault="00452CDA" w:rsidP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  <w:comment w:id="256" w:author="x y" w:date="2018-12-17T09:38:00Z" w:initials="xy">
    <w:p w14:paraId="5DE5FA59" w14:textId="1C431616" w:rsidR="00452CDA" w:rsidRDefault="00452CDA" w:rsidP="00452CDA">
      <w:pPr>
        <w:pStyle w:val="CommentText"/>
      </w:pPr>
      <w:r>
        <w:rPr>
          <w:rStyle w:val="CommentReference"/>
        </w:rPr>
        <w:annotationRef/>
      </w:r>
      <w:r w:rsidR="00107FAF" w:rsidRPr="00107FAF">
        <w:t>HTLLOWTIDELEVELFORTHESECONDTIM</w:t>
      </w:r>
    </w:p>
    <w:p w14:paraId="5AC21AD2" w14:textId="77777777" w:rsidR="00452CDA" w:rsidRDefault="00452CDA" w:rsidP="00452CDA">
      <w:pPr>
        <w:pStyle w:val="CommentText"/>
      </w:pPr>
      <w:r>
        <w:rPr>
          <w:rFonts w:hint="eastAsia"/>
        </w:rPr>
        <w:t>M</w:t>
      </w:r>
      <w:r>
        <w:t>odelAmShort</w:t>
      </w:r>
      <w:r>
        <w:rPr>
          <w:rFonts w:hint="eastAsia"/>
        </w:rPr>
        <w:t>8</w:t>
      </w:r>
    </w:p>
    <w:p w14:paraId="638BD91B" w14:textId="77777777" w:rsidR="00452CDA" w:rsidRDefault="00452CDA" w:rsidP="00452CD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25ECEB3A" w14:textId="4500B92B" w:rsidR="00452CDA" w:rsidRDefault="00452CDA">
      <w:pPr>
        <w:pStyle w:val="CommentText"/>
      </w:pPr>
      <w:r w:rsidRPr="00A63889">
        <w:t>HTLHARBOUR</w:t>
      </w:r>
      <w:r>
        <w:t>=</w:t>
      </w:r>
      <w:r>
        <w:rPr>
          <w:rFonts w:hint="eastAsia"/>
        </w:rPr>
        <w:t>营口港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94607A" w15:done="0"/>
  <w15:commentEx w15:paraId="179CA8A1" w15:done="0"/>
  <w15:commentEx w15:paraId="7D5041F0" w15:done="0"/>
  <w15:commentEx w15:paraId="7B6613F4" w15:done="0"/>
  <w15:commentEx w15:paraId="59B24283" w15:done="0"/>
  <w15:commentEx w15:paraId="147BAA01" w15:done="0"/>
  <w15:commentEx w15:paraId="4151BE9D" w15:done="0"/>
  <w15:commentEx w15:paraId="4056255A" w15:done="0"/>
  <w15:commentEx w15:paraId="1395EE04" w15:done="0"/>
  <w15:commentEx w15:paraId="0B5EFA46" w15:done="0"/>
  <w15:commentEx w15:paraId="6391ACC7" w15:done="0"/>
  <w15:commentEx w15:paraId="7858B380" w15:done="0"/>
  <w15:commentEx w15:paraId="3FC376D1" w15:done="0"/>
  <w15:commentEx w15:paraId="6EFFCEF6" w15:done="0"/>
  <w15:commentEx w15:paraId="15FFC52B" w15:done="0"/>
  <w15:commentEx w15:paraId="4D66E8AB" w15:done="0"/>
  <w15:commentEx w15:paraId="615AA57F" w15:done="0"/>
  <w15:commentEx w15:paraId="2C4E42C6" w15:done="0"/>
  <w15:commentEx w15:paraId="13CC252D" w15:done="0"/>
  <w15:commentEx w15:paraId="355C9F21" w15:done="0"/>
  <w15:commentEx w15:paraId="4C444C4B" w15:done="0"/>
  <w15:commentEx w15:paraId="7D822571" w15:done="0"/>
  <w15:commentEx w15:paraId="21C8312C" w15:done="0"/>
  <w15:commentEx w15:paraId="337DEBEC" w15:done="0"/>
  <w15:commentEx w15:paraId="5CC2FBDC" w15:done="0"/>
  <w15:commentEx w15:paraId="2364E926" w15:done="0"/>
  <w15:commentEx w15:paraId="5504786F" w15:done="0"/>
  <w15:commentEx w15:paraId="6942ECD3" w15:done="0"/>
  <w15:commentEx w15:paraId="3AE09DC4" w15:done="0"/>
  <w15:commentEx w15:paraId="6F926C7E" w15:done="0"/>
  <w15:commentEx w15:paraId="67239AAF" w15:done="0"/>
  <w15:commentEx w15:paraId="7719A5FF" w15:done="0"/>
  <w15:commentEx w15:paraId="24910B57" w15:done="0"/>
  <w15:commentEx w15:paraId="464FD99A" w15:done="0"/>
  <w15:commentEx w15:paraId="5AEAAF16" w15:done="0"/>
  <w15:commentEx w15:paraId="640B4F7E" w15:done="0"/>
  <w15:commentEx w15:paraId="0FAD7905" w15:done="0"/>
  <w15:commentEx w15:paraId="1A392D05" w15:done="0"/>
  <w15:commentEx w15:paraId="4F385EC3" w15:done="0"/>
  <w15:commentEx w15:paraId="2A224420" w15:done="0"/>
  <w15:commentEx w15:paraId="03404018" w15:done="0"/>
  <w15:commentEx w15:paraId="2C26BBA5" w15:done="0"/>
  <w15:commentEx w15:paraId="51CD9354" w15:done="0"/>
  <w15:commentEx w15:paraId="697CB1FC" w15:done="0"/>
  <w15:commentEx w15:paraId="71FE9703" w15:done="0"/>
  <w15:commentEx w15:paraId="470EB4FC" w15:done="0"/>
  <w15:commentEx w15:paraId="20001904" w15:done="0"/>
  <w15:commentEx w15:paraId="470B7D20" w15:done="0"/>
  <w15:commentEx w15:paraId="16287356" w15:done="0"/>
  <w15:commentEx w15:paraId="4F9AAAEE" w15:done="0"/>
  <w15:commentEx w15:paraId="34561440" w15:done="0"/>
  <w15:commentEx w15:paraId="562C127A" w15:done="0"/>
  <w15:commentEx w15:paraId="353E27F6" w15:done="0"/>
  <w15:commentEx w15:paraId="27EE5108" w15:done="0"/>
  <w15:commentEx w15:paraId="362432A1" w15:done="0"/>
  <w15:commentEx w15:paraId="3AD1E14A" w15:done="0"/>
  <w15:commentEx w15:paraId="02755778" w15:done="0"/>
  <w15:commentEx w15:paraId="79AE3BAE" w15:done="0"/>
  <w15:commentEx w15:paraId="722634BD" w15:done="0"/>
  <w15:commentEx w15:paraId="37785F61" w15:done="0"/>
  <w15:commentEx w15:paraId="52F56C71" w15:done="0"/>
  <w15:commentEx w15:paraId="4BB926FC" w15:done="0"/>
  <w15:commentEx w15:paraId="02220525" w15:done="0"/>
  <w15:commentEx w15:paraId="42BE8C4D" w15:done="0"/>
  <w15:commentEx w15:paraId="2C5FD10E" w15:done="0"/>
  <w15:commentEx w15:paraId="27F33CB9" w15:done="0"/>
  <w15:commentEx w15:paraId="3309AADC" w15:done="0"/>
  <w15:commentEx w15:paraId="53CDA76C" w15:done="0"/>
  <w15:commentEx w15:paraId="0135E63B" w15:done="0"/>
  <w15:commentEx w15:paraId="7996573B" w15:done="0"/>
  <w15:commentEx w15:paraId="0FF165AB" w15:done="0"/>
  <w15:commentEx w15:paraId="40A345EF" w15:done="0"/>
  <w15:commentEx w15:paraId="0F35B3ED" w15:done="0"/>
  <w15:commentEx w15:paraId="79C21F78" w15:done="0"/>
  <w15:commentEx w15:paraId="622BAEDB" w15:done="0"/>
  <w15:commentEx w15:paraId="6B7A2DD3" w15:done="0"/>
  <w15:commentEx w15:paraId="3E4BD45D" w15:done="0"/>
  <w15:commentEx w15:paraId="7F2DA002" w15:done="0"/>
  <w15:commentEx w15:paraId="5256B72C" w15:done="0"/>
  <w15:commentEx w15:paraId="09FC37C4" w15:done="0"/>
  <w15:commentEx w15:paraId="4C3683F6" w15:done="0"/>
  <w15:commentEx w15:paraId="0095CB81" w15:done="0"/>
  <w15:commentEx w15:paraId="3008B678" w15:done="0"/>
  <w15:commentEx w15:paraId="77D61E7C" w15:done="0"/>
  <w15:commentEx w15:paraId="324D3F72" w15:done="0"/>
  <w15:commentEx w15:paraId="6A977BF1" w15:done="0"/>
  <w15:commentEx w15:paraId="10C62888" w15:done="0"/>
  <w15:commentEx w15:paraId="2FA14C41" w15:done="0"/>
  <w15:commentEx w15:paraId="7C0D7458" w15:done="0"/>
  <w15:commentEx w15:paraId="35B78714" w15:done="0"/>
  <w15:commentEx w15:paraId="4BED6982" w15:done="0"/>
  <w15:commentEx w15:paraId="3017429C" w15:done="0"/>
  <w15:commentEx w15:paraId="01C8CF73" w15:done="0"/>
  <w15:commentEx w15:paraId="7F5E043D" w15:done="0"/>
  <w15:commentEx w15:paraId="238D5F27" w15:done="0"/>
  <w15:commentEx w15:paraId="5D1F30AC" w15:done="0"/>
  <w15:commentEx w15:paraId="275282DA" w15:done="0"/>
  <w15:commentEx w15:paraId="00A235C7" w15:done="0"/>
  <w15:commentEx w15:paraId="15448054" w15:done="0"/>
  <w15:commentEx w15:paraId="5AA16A85" w15:done="0"/>
  <w15:commentEx w15:paraId="7AAEB95D" w15:done="0"/>
  <w15:commentEx w15:paraId="4A9062CC" w15:done="0"/>
  <w15:commentEx w15:paraId="2DF4A86D" w15:done="0"/>
  <w15:commentEx w15:paraId="52622871" w15:done="0"/>
  <w15:commentEx w15:paraId="61B410B1" w15:done="0"/>
  <w15:commentEx w15:paraId="6BF24BA5" w15:done="0"/>
  <w15:commentEx w15:paraId="2866791E" w15:done="0"/>
  <w15:commentEx w15:paraId="2A923A5C" w15:done="0"/>
  <w15:commentEx w15:paraId="7772CF22" w15:done="0"/>
  <w15:commentEx w15:paraId="4EC59460" w15:done="0"/>
  <w15:commentEx w15:paraId="240C4AA0" w15:done="0"/>
  <w15:commentEx w15:paraId="03D685CC" w15:done="0"/>
  <w15:commentEx w15:paraId="0368794D" w15:done="0"/>
  <w15:commentEx w15:paraId="1EC9B4CF" w15:done="0"/>
  <w15:commentEx w15:paraId="5BBFF1D1" w15:done="0"/>
  <w15:commentEx w15:paraId="18EDC9B6" w15:done="0"/>
  <w15:commentEx w15:paraId="7F4C582A" w15:done="0"/>
  <w15:commentEx w15:paraId="1F887936" w15:done="0"/>
  <w15:commentEx w15:paraId="42C1FEEE" w15:done="0"/>
  <w15:commentEx w15:paraId="5326E927" w15:done="0"/>
  <w15:commentEx w15:paraId="14FD7510" w15:done="0"/>
  <w15:commentEx w15:paraId="1189879F" w15:done="0"/>
  <w15:commentEx w15:paraId="691C6A90" w15:done="0"/>
  <w15:commentEx w15:paraId="2FACBDF7" w15:done="0"/>
  <w15:commentEx w15:paraId="57EA893F" w15:done="0"/>
  <w15:commentEx w15:paraId="25ECEB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94607A" w16cid:durableId="1FC1E4D8"/>
  <w16cid:commentId w16cid:paraId="179CA8A1" w16cid:durableId="1FC1E7F2"/>
  <w16cid:commentId w16cid:paraId="7D5041F0" w16cid:durableId="1FC1E7F8"/>
  <w16cid:commentId w16cid:paraId="7B6613F4" w16cid:durableId="1FC1E7FC"/>
  <w16cid:commentId w16cid:paraId="59B24283" w16cid:durableId="1FC1E801"/>
  <w16cid:commentId w16cid:paraId="147BAA01" w16cid:durableId="1FC1E798"/>
  <w16cid:commentId w16cid:paraId="4151BE9D" w16cid:durableId="1FC1E80B"/>
  <w16cid:commentId w16cid:paraId="4056255A" w16cid:durableId="1FC1E810"/>
  <w16cid:commentId w16cid:paraId="1395EE04" w16cid:durableId="1FC1E815"/>
  <w16cid:commentId w16cid:paraId="0B5EFA46" w16cid:durableId="1FC1E81A"/>
  <w16cid:commentId w16cid:paraId="6391ACC7" w16cid:durableId="1FC1E7A0"/>
  <w16cid:commentId w16cid:paraId="7858B380" w16cid:durableId="1FC1E81F"/>
  <w16cid:commentId w16cid:paraId="3FC376D1" w16cid:durableId="1FC1E824"/>
  <w16cid:commentId w16cid:paraId="6EFFCEF6" w16cid:durableId="1FC1E827"/>
  <w16cid:commentId w16cid:paraId="15FFC52B" w16cid:durableId="1FC1E82B"/>
  <w16cid:commentId w16cid:paraId="4D66E8AB" w16cid:durableId="1FC1E7A8"/>
  <w16cid:commentId w16cid:paraId="615AA57F" w16cid:durableId="1FC1E832"/>
  <w16cid:commentId w16cid:paraId="2C4E42C6" w16cid:durableId="1FC1E836"/>
  <w16cid:commentId w16cid:paraId="13CC252D" w16cid:durableId="1FC1E83A"/>
  <w16cid:commentId w16cid:paraId="355C9F21" w16cid:durableId="1FC1E83E"/>
  <w16cid:commentId w16cid:paraId="4C444C4B" w16cid:durableId="1FC1E7B5"/>
  <w16cid:commentId w16cid:paraId="7D822571" w16cid:durableId="1FC1E842"/>
  <w16cid:commentId w16cid:paraId="21C8312C" w16cid:durableId="1FC1E845"/>
  <w16cid:commentId w16cid:paraId="337DEBEC" w16cid:durableId="1FC1E849"/>
  <w16cid:commentId w16cid:paraId="5CC2FBDC" w16cid:durableId="1FC1E84D"/>
  <w16cid:commentId w16cid:paraId="2364E926" w16cid:durableId="1FC1E7BC"/>
  <w16cid:commentId w16cid:paraId="5504786F" w16cid:durableId="1FC1E851"/>
  <w16cid:commentId w16cid:paraId="6942ECD3" w16cid:durableId="1FC1E857"/>
  <w16cid:commentId w16cid:paraId="3AE09DC4" w16cid:durableId="1FC1E85B"/>
  <w16cid:commentId w16cid:paraId="6F926C7E" w16cid:durableId="1FC1E85F"/>
  <w16cid:commentId w16cid:paraId="67239AAF" w16cid:durableId="1FC1E7C3"/>
  <w16cid:commentId w16cid:paraId="7719A5FF" w16cid:durableId="1FC1E865"/>
  <w16cid:commentId w16cid:paraId="24910B57" w16cid:durableId="1FC1E869"/>
  <w16cid:commentId w16cid:paraId="464FD99A" w16cid:durableId="1FC1E86C"/>
  <w16cid:commentId w16cid:paraId="5AEAAF16" w16cid:durableId="1FC1E870"/>
  <w16cid:commentId w16cid:paraId="640B4F7E" w16cid:durableId="1FC1E7D1"/>
  <w16cid:commentId w16cid:paraId="0FAD7905" w16cid:durableId="1FC1E874"/>
  <w16cid:commentId w16cid:paraId="1A392D05" w16cid:durableId="1FC1E879"/>
  <w16cid:commentId w16cid:paraId="4F385EC3" w16cid:durableId="1FC1E87C"/>
  <w16cid:commentId w16cid:paraId="2A224420" w16cid:durableId="1FC1E87F"/>
  <w16cid:commentId w16cid:paraId="03404018" w16cid:durableId="1FC1E7D7"/>
  <w16cid:commentId w16cid:paraId="2C26BBA5" w16cid:durableId="1FC1E883"/>
  <w16cid:commentId w16cid:paraId="51CD9354" w16cid:durableId="1FC1E886"/>
  <w16cid:commentId w16cid:paraId="697CB1FC" w16cid:durableId="1FC1E889"/>
  <w16cid:commentId w16cid:paraId="71FE9703" w16cid:durableId="1FC1E88C"/>
  <w16cid:commentId w16cid:paraId="470EB4FC" w16cid:durableId="1FC1EA0E"/>
  <w16cid:commentId w16cid:paraId="20001904" w16cid:durableId="1FC1EC13"/>
  <w16cid:commentId w16cid:paraId="470B7D20" w16cid:durableId="1FC1EC19"/>
  <w16cid:commentId w16cid:paraId="16287356" w16cid:durableId="1FC1EC1D"/>
  <w16cid:commentId w16cid:paraId="4F9AAAEE" w16cid:durableId="1FC1EC25"/>
  <w16cid:commentId w16cid:paraId="34561440" w16cid:durableId="1FC1EC2A"/>
  <w16cid:commentId w16cid:paraId="562C127A" w16cid:durableId="1FC1EC2E"/>
  <w16cid:commentId w16cid:paraId="353E27F6" w16cid:durableId="1FC1EC32"/>
  <w16cid:commentId w16cid:paraId="27EE5108" w16cid:durableId="1FC1EC36"/>
  <w16cid:commentId w16cid:paraId="362432A1" w16cid:durableId="1FC1EBC7"/>
  <w16cid:commentId w16cid:paraId="3AD1E14A" w16cid:durableId="1FC1EC3A"/>
  <w16cid:commentId w16cid:paraId="02755778" w16cid:durableId="1FC1EC3D"/>
  <w16cid:commentId w16cid:paraId="79AE3BAE" w16cid:durableId="1FC1EC40"/>
  <w16cid:commentId w16cid:paraId="722634BD" w16cid:durableId="1FC1EC43"/>
  <w16cid:commentId w16cid:paraId="37785F61" w16cid:durableId="1FC1EC45"/>
  <w16cid:commentId w16cid:paraId="52F56C71" w16cid:durableId="1FC1EC48"/>
  <w16cid:commentId w16cid:paraId="4BB926FC" w16cid:durableId="1FC1EC4A"/>
  <w16cid:commentId w16cid:paraId="02220525" w16cid:durableId="1FC1EC4D"/>
  <w16cid:commentId w16cid:paraId="42BE8C4D" w16cid:durableId="1FC1EBCE"/>
  <w16cid:commentId w16cid:paraId="2C5FD10E" w16cid:durableId="1FC1EC50"/>
  <w16cid:commentId w16cid:paraId="27F33CB9" w16cid:durableId="1FC1EC53"/>
  <w16cid:commentId w16cid:paraId="3309AADC" w16cid:durableId="1FC1EC56"/>
  <w16cid:commentId w16cid:paraId="53CDA76C" w16cid:durableId="1FC1EC59"/>
  <w16cid:commentId w16cid:paraId="0135E63B" w16cid:durableId="1FC1EC5B"/>
  <w16cid:commentId w16cid:paraId="7996573B" w16cid:durableId="1FC1EC5E"/>
  <w16cid:commentId w16cid:paraId="0FF165AB" w16cid:durableId="1FC1EC60"/>
  <w16cid:commentId w16cid:paraId="40A345EF" w16cid:durableId="1FC1EC63"/>
  <w16cid:commentId w16cid:paraId="0F35B3ED" w16cid:durableId="1FC1EBD6"/>
  <w16cid:commentId w16cid:paraId="79C21F78" w16cid:durableId="1FC1EC68"/>
  <w16cid:commentId w16cid:paraId="622BAEDB" w16cid:durableId="1FC1EC73"/>
  <w16cid:commentId w16cid:paraId="6B7A2DD3" w16cid:durableId="1FC1EC75"/>
  <w16cid:commentId w16cid:paraId="3E4BD45D" w16cid:durableId="1FC1EC78"/>
  <w16cid:commentId w16cid:paraId="7F2DA002" w16cid:durableId="1FC1EC7B"/>
  <w16cid:commentId w16cid:paraId="5256B72C" w16cid:durableId="1FC1EC7D"/>
  <w16cid:commentId w16cid:paraId="09FC37C4" w16cid:durableId="1FC1EC80"/>
  <w16cid:commentId w16cid:paraId="4C3683F6" w16cid:durableId="1FC1EC82"/>
  <w16cid:commentId w16cid:paraId="0095CB81" w16cid:durableId="1FC1EBE2"/>
  <w16cid:commentId w16cid:paraId="3008B678" w16cid:durableId="1FC1EC86"/>
  <w16cid:commentId w16cid:paraId="77D61E7C" w16cid:durableId="1FC1EC88"/>
  <w16cid:commentId w16cid:paraId="324D3F72" w16cid:durableId="1FC1EC8B"/>
  <w16cid:commentId w16cid:paraId="6A977BF1" w16cid:durableId="1FC1EC8E"/>
  <w16cid:commentId w16cid:paraId="10C62888" w16cid:durableId="1FC1EC91"/>
  <w16cid:commentId w16cid:paraId="2FA14C41" w16cid:durableId="1FC1EC94"/>
  <w16cid:commentId w16cid:paraId="7C0D7458" w16cid:durableId="1FC1EC96"/>
  <w16cid:commentId w16cid:paraId="35B78714" w16cid:durableId="1FC1EC99"/>
  <w16cid:commentId w16cid:paraId="4BED6982" w16cid:durableId="1FC1EBE9"/>
  <w16cid:commentId w16cid:paraId="3017429C" w16cid:durableId="1FC1ECA2"/>
  <w16cid:commentId w16cid:paraId="01C8CF73" w16cid:durableId="1FC1ECA6"/>
  <w16cid:commentId w16cid:paraId="7F5E043D" w16cid:durableId="1FC1ECA8"/>
  <w16cid:commentId w16cid:paraId="238D5F27" w16cid:durableId="1FC1ECAB"/>
  <w16cid:commentId w16cid:paraId="5D1F30AC" w16cid:durableId="1FC1ECAD"/>
  <w16cid:commentId w16cid:paraId="275282DA" w16cid:durableId="1FC1ECB0"/>
  <w16cid:commentId w16cid:paraId="00A235C7" w16cid:durableId="1FC1ECB3"/>
  <w16cid:commentId w16cid:paraId="15448054" w16cid:durableId="1FC1ECB6"/>
  <w16cid:commentId w16cid:paraId="5AA16A85" w16cid:durableId="1FC1EBF2"/>
  <w16cid:commentId w16cid:paraId="7AAEB95D" w16cid:durableId="1FC1ECBC"/>
  <w16cid:commentId w16cid:paraId="4A9062CC" w16cid:durableId="1FC1ECBF"/>
  <w16cid:commentId w16cid:paraId="2DF4A86D" w16cid:durableId="1FC1ECC5"/>
  <w16cid:commentId w16cid:paraId="52622871" w16cid:durableId="1FC1ECC8"/>
  <w16cid:commentId w16cid:paraId="61B410B1" w16cid:durableId="1FC1ECCD"/>
  <w16cid:commentId w16cid:paraId="6BF24BA5" w16cid:durableId="1FC1ECD3"/>
  <w16cid:commentId w16cid:paraId="2866791E" w16cid:durableId="1FC1ECD6"/>
  <w16cid:commentId w16cid:paraId="2A923A5C" w16cid:durableId="1FC1ECD9"/>
  <w16cid:commentId w16cid:paraId="7772CF22" w16cid:durableId="1FC1EBFF"/>
  <w16cid:commentId w16cid:paraId="4EC59460" w16cid:durableId="1FC1ECDD"/>
  <w16cid:commentId w16cid:paraId="240C4AA0" w16cid:durableId="1FC1ECE6"/>
  <w16cid:commentId w16cid:paraId="03D685CC" w16cid:durableId="1FC1ECE8"/>
  <w16cid:commentId w16cid:paraId="0368794D" w16cid:durableId="1FC1ECEB"/>
  <w16cid:commentId w16cid:paraId="1EC9B4CF" w16cid:durableId="1FC1ECEE"/>
  <w16cid:commentId w16cid:paraId="5BBFF1D1" w16cid:durableId="1FC1ECF0"/>
  <w16cid:commentId w16cid:paraId="18EDC9B6" w16cid:durableId="1FC1ECF2"/>
  <w16cid:commentId w16cid:paraId="7F4C582A" w16cid:durableId="1FC1ECF5"/>
  <w16cid:commentId w16cid:paraId="1F887936" w16cid:durableId="1FC1EC07"/>
  <w16cid:commentId w16cid:paraId="42C1FEEE" w16cid:durableId="1FC1ECF8"/>
  <w16cid:commentId w16cid:paraId="5326E927" w16cid:durableId="1FC1ECFC"/>
  <w16cid:commentId w16cid:paraId="14FD7510" w16cid:durableId="1FC1ED00"/>
  <w16cid:commentId w16cid:paraId="1189879F" w16cid:durableId="1FC1ED04"/>
  <w16cid:commentId w16cid:paraId="691C6A90" w16cid:durableId="1FC1ED08"/>
  <w16cid:commentId w16cid:paraId="2FACBDF7" w16cid:durableId="1FC1ED0B"/>
  <w16cid:commentId w16cid:paraId="57EA893F" w16cid:durableId="1FC1ED0E"/>
  <w16cid:commentId w16cid:paraId="25ECEB3A" w16cid:durableId="1FC1ED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38BCF" w14:textId="77777777" w:rsidR="00812ADD" w:rsidRDefault="00812ADD" w:rsidP="00560334">
      <w:r>
        <w:separator/>
      </w:r>
    </w:p>
  </w:endnote>
  <w:endnote w:type="continuationSeparator" w:id="0">
    <w:p w14:paraId="56897C69" w14:textId="77777777" w:rsidR="00812ADD" w:rsidRDefault="00812ADD" w:rsidP="0056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1B36E" w14:textId="77777777" w:rsidR="00812ADD" w:rsidRDefault="00812ADD" w:rsidP="00560334">
      <w:r>
        <w:separator/>
      </w:r>
    </w:p>
  </w:footnote>
  <w:footnote w:type="continuationSeparator" w:id="0">
    <w:p w14:paraId="01614E26" w14:textId="77777777" w:rsidR="00812ADD" w:rsidRDefault="00812ADD" w:rsidP="0056033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 y">
    <w15:presenceInfo w15:providerId="Windows Live" w15:userId="7e51dc6ccfdac4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D34CF"/>
    <w:rsid w:val="00100006"/>
    <w:rsid w:val="00104400"/>
    <w:rsid w:val="00107FAF"/>
    <w:rsid w:val="00130DD0"/>
    <w:rsid w:val="001646EA"/>
    <w:rsid w:val="00172A27"/>
    <w:rsid w:val="00183F41"/>
    <w:rsid w:val="001F6D97"/>
    <w:rsid w:val="00207AAB"/>
    <w:rsid w:val="002667FD"/>
    <w:rsid w:val="00280DDF"/>
    <w:rsid w:val="00283806"/>
    <w:rsid w:val="00285966"/>
    <w:rsid w:val="002B7A18"/>
    <w:rsid w:val="002C65D0"/>
    <w:rsid w:val="002D5515"/>
    <w:rsid w:val="00301C87"/>
    <w:rsid w:val="00374470"/>
    <w:rsid w:val="00374E0C"/>
    <w:rsid w:val="003D44C6"/>
    <w:rsid w:val="003E2405"/>
    <w:rsid w:val="00405425"/>
    <w:rsid w:val="00421429"/>
    <w:rsid w:val="00452CDA"/>
    <w:rsid w:val="00512DBF"/>
    <w:rsid w:val="00541DD1"/>
    <w:rsid w:val="005568D2"/>
    <w:rsid w:val="00560334"/>
    <w:rsid w:val="006175A1"/>
    <w:rsid w:val="00635996"/>
    <w:rsid w:val="00652784"/>
    <w:rsid w:val="006C100F"/>
    <w:rsid w:val="006C1AEA"/>
    <w:rsid w:val="006D4BF6"/>
    <w:rsid w:val="007232AF"/>
    <w:rsid w:val="0073210A"/>
    <w:rsid w:val="007A07FE"/>
    <w:rsid w:val="007A42CC"/>
    <w:rsid w:val="00810932"/>
    <w:rsid w:val="00811446"/>
    <w:rsid w:val="00812ADD"/>
    <w:rsid w:val="00867F7B"/>
    <w:rsid w:val="008A2CBA"/>
    <w:rsid w:val="008D6B9C"/>
    <w:rsid w:val="00912985"/>
    <w:rsid w:val="0095502D"/>
    <w:rsid w:val="00971F8F"/>
    <w:rsid w:val="0099410D"/>
    <w:rsid w:val="00996C34"/>
    <w:rsid w:val="009C2755"/>
    <w:rsid w:val="009C5F66"/>
    <w:rsid w:val="00A072AC"/>
    <w:rsid w:val="00A33D72"/>
    <w:rsid w:val="00A471BE"/>
    <w:rsid w:val="00A63889"/>
    <w:rsid w:val="00A86987"/>
    <w:rsid w:val="00A92FAD"/>
    <w:rsid w:val="00AD4ED1"/>
    <w:rsid w:val="00AF2924"/>
    <w:rsid w:val="00B17757"/>
    <w:rsid w:val="00B641A6"/>
    <w:rsid w:val="00B92821"/>
    <w:rsid w:val="00BA6036"/>
    <w:rsid w:val="00BC5E85"/>
    <w:rsid w:val="00C23C8F"/>
    <w:rsid w:val="00CE59E0"/>
    <w:rsid w:val="00D1498F"/>
    <w:rsid w:val="00D61615"/>
    <w:rsid w:val="00D65563"/>
    <w:rsid w:val="00DA5E6E"/>
    <w:rsid w:val="00DE1B8D"/>
    <w:rsid w:val="00E07F7D"/>
    <w:rsid w:val="00E13427"/>
    <w:rsid w:val="00E258C2"/>
    <w:rsid w:val="00E51DBD"/>
    <w:rsid w:val="00EA3FCE"/>
    <w:rsid w:val="00EB59BA"/>
    <w:rsid w:val="00F02D10"/>
    <w:rsid w:val="00F62C30"/>
    <w:rsid w:val="00F851ED"/>
    <w:rsid w:val="00FB1860"/>
    <w:rsid w:val="00FE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2103D"/>
  <w15:chartTrackingRefBased/>
  <w15:docId w15:val="{19F270BC-A49D-4792-BDF2-612EF2EB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60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560334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560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560334"/>
    <w:rPr>
      <w:kern w:val="2"/>
      <w:sz w:val="18"/>
      <w:szCs w:val="18"/>
    </w:rPr>
  </w:style>
  <w:style w:type="table" w:styleId="TableGrid">
    <w:name w:val="Table Grid"/>
    <w:basedOn w:val="TableNormal"/>
    <w:rsid w:val="00130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DA5E6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rsid w:val="00DA5E6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A5E6E"/>
    <w:rPr>
      <w:kern w:val="2"/>
      <w:sz w:val="21"/>
    </w:rPr>
  </w:style>
  <w:style w:type="paragraph" w:styleId="CommentSubject">
    <w:name w:val="annotation subject"/>
    <w:basedOn w:val="CommentText"/>
    <w:next w:val="CommentText"/>
    <w:link w:val="CommentSubjectChar"/>
    <w:rsid w:val="00DA5E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5E6E"/>
    <w:rPr>
      <w:b/>
      <w:bCs/>
      <w:kern w:val="2"/>
      <w:sz w:val="21"/>
    </w:rPr>
  </w:style>
  <w:style w:type="paragraph" w:styleId="BalloonText">
    <w:name w:val="Balloon Text"/>
    <w:basedOn w:val="Normal"/>
    <w:link w:val="BalloonTextChar"/>
    <w:rsid w:val="00DA5E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A5E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ITENGDEV\source\repos\yubaodan\PredicTable\WebServiceClass\WordTemplates\AMShort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42</TotalTime>
  <Pages>1</Pages>
  <Words>142</Words>
  <Characters>811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海洋、气象预报（1—3天）</vt:lpstr>
    </vt:vector>
  </TitlesOfParts>
  <Manager/>
  <Company> 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海洋、气象预报（1—3天）</dc:title>
  <dc:subject/>
  <dc:creator>computer group</dc:creator>
  <cp:keywords/>
  <dc:description/>
  <cp:lastModifiedBy>x y</cp:lastModifiedBy>
  <cp:revision>4</cp:revision>
  <cp:lastPrinted>2013-02-26T02:00:00Z</cp:lastPrinted>
  <dcterms:created xsi:type="dcterms:W3CDTF">2018-12-17T00:56:00Z</dcterms:created>
  <dcterms:modified xsi:type="dcterms:W3CDTF">2018-12-17T01:53:00Z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2052-6.6.0.2671</vt:lpwstr>
  </property>
</Properties>
</file>