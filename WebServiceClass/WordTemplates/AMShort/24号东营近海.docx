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F36A49" w14:textId="0E8192CF" w:rsidR="00260E47" w:rsidRDefault="00CB04D5">
      <w:pPr>
        <w:spacing w:line="800" w:lineRule="exact"/>
        <w:jc w:val="center"/>
        <w:rPr>
          <w:b/>
          <w:bCs/>
          <w:sz w:val="72"/>
          <w:szCs w:val="48"/>
        </w:rPr>
      </w:pPr>
      <w:r>
        <w:rPr>
          <w:rFonts w:hint="eastAsia"/>
          <w:noProof/>
          <w:sz w:val="72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D55FA7" wp14:editId="3F572DB7">
                <wp:simplePos x="0" y="0"/>
                <wp:positionH relativeFrom="column">
                  <wp:posOffset>5133975</wp:posOffset>
                </wp:positionH>
                <wp:positionV relativeFrom="paragraph">
                  <wp:posOffset>-495300</wp:posOffset>
                </wp:positionV>
                <wp:extent cx="1266825" cy="495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F3BD1" w14:textId="77777777" w:rsidR="00260E47" w:rsidRDefault="00260E4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HBY-24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55F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25pt;margin-top:-39pt;width:99.75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rRtgIAALk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" filled="f" stroked="f">
                <v:textbox>
                  <w:txbxContent>
                    <w:p w14:paraId="2E6F3BD1" w14:textId="77777777" w:rsidR="00260E47" w:rsidRDefault="00260E4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HBY-24</w:t>
                      </w:r>
                    </w:p>
                  </w:txbxContent>
                </v:textbox>
              </v:shape>
            </w:pict>
          </mc:Fallback>
        </mc:AlternateContent>
      </w:r>
      <w:r w:rsidR="00260E47">
        <w:rPr>
          <w:rFonts w:hint="eastAsia"/>
          <w:b/>
          <w:bCs/>
          <w:sz w:val="72"/>
          <w:szCs w:val="48"/>
        </w:rPr>
        <w:t>海洋环境预报</w:t>
      </w:r>
    </w:p>
    <w:p w14:paraId="7C4138F3" w14:textId="77777777" w:rsidR="005210C7" w:rsidRDefault="00260E47" w:rsidP="005210C7">
      <w:pPr>
        <w:spacing w:beforeLines="50" w:before="156" w:afterLines="50" w:after="156" w:line="400" w:lineRule="exact"/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东营近海</w:t>
      </w:r>
      <w:r>
        <w:rPr>
          <w:rFonts w:ascii="宋体" w:hAnsi="宋体" w:hint="eastAsia"/>
          <w:bCs/>
          <w:sz w:val="28"/>
          <w:szCs w:val="28"/>
        </w:rPr>
        <w:t>专项预报）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9"/>
        <w:gridCol w:w="3301"/>
      </w:tblGrid>
      <w:tr w:rsidR="00F53499" w14:paraId="30BD54D4" w14:textId="77777777" w:rsidTr="00766D97">
        <w:trPr>
          <w:trHeight w:val="339"/>
        </w:trPr>
        <w:tc>
          <w:tcPr>
            <w:tcW w:w="5959" w:type="dxa"/>
            <w:shd w:val="clear" w:color="auto" w:fill="auto"/>
            <w:vAlign w:val="bottom"/>
          </w:tcPr>
          <w:p w14:paraId="6D32B896" w14:textId="4196FD86" w:rsidR="00F53499" w:rsidRPr="007E398E" w:rsidRDefault="00F53499" w:rsidP="00A2278F">
            <w:pPr>
              <w:spacing w:line="0" w:lineRule="atLeast"/>
              <w:rPr>
                <w:rFonts w:ascii="宋体" w:hAnsi="宋体"/>
                <w:sz w:val="28"/>
              </w:rPr>
            </w:pPr>
            <w:r w:rsidRPr="007E398E">
              <w:rPr>
                <w:rFonts w:ascii="宋体" w:hAnsi="宋体"/>
                <w:sz w:val="28"/>
              </w:rPr>
              <w:t>发布单位：</w:t>
            </w:r>
            <w:bookmarkStart w:id="0" w:name="FRELEASEUNIT"/>
            <w:bookmarkEnd w:id="0"/>
            <w:r w:rsidR="00CB04D5">
              <w:rPr>
                <w:rFonts w:ascii="宋体" w:hAnsi="宋体" w:hint="eastAsia"/>
                <w:sz w:val="28"/>
              </w:rPr>
              <w:t>{</w:t>
            </w:r>
            <w:r w:rsidR="00CB04D5" w:rsidRPr="00CB04D5">
              <w:rPr>
                <w:rFonts w:ascii="宋体" w:hAnsi="宋体"/>
                <w:sz w:val="28"/>
              </w:rPr>
              <w:t>FRELEASEUNIT</w:t>
            </w:r>
            <w:r w:rsidR="00CB04D5">
              <w:rPr>
                <w:rFonts w:ascii="宋体" w:hAnsi="宋体"/>
                <w:sz w:val="28"/>
              </w:rPr>
              <w:t>}</w:t>
            </w:r>
          </w:p>
        </w:tc>
        <w:tc>
          <w:tcPr>
            <w:tcW w:w="3301" w:type="dxa"/>
            <w:shd w:val="clear" w:color="auto" w:fill="auto"/>
            <w:vAlign w:val="bottom"/>
          </w:tcPr>
          <w:p w14:paraId="4DE04B80" w14:textId="11B3E015" w:rsidR="00F53499" w:rsidRPr="007E398E" w:rsidRDefault="00774D21" w:rsidP="00A2278F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预报值班</w:t>
            </w:r>
            <w:r w:rsidR="00F53499" w:rsidRPr="007E398E">
              <w:rPr>
                <w:rFonts w:ascii="宋体" w:hAnsi="宋体"/>
                <w:sz w:val="28"/>
              </w:rPr>
              <w:t>：</w:t>
            </w:r>
            <w:bookmarkStart w:id="1" w:name="FZHIBANTEL"/>
            <w:bookmarkEnd w:id="1"/>
            <w:r w:rsidR="00CB04D5" w:rsidRPr="00CB04D5">
              <w:rPr>
                <w:rFonts w:ascii="宋体" w:hAnsi="宋体"/>
                <w:sz w:val="28"/>
              </w:rPr>
              <w:t>{ZHIBANTEL}</w:t>
            </w:r>
          </w:p>
        </w:tc>
      </w:tr>
      <w:tr w:rsidR="00F53499" w14:paraId="5BF8FCCC" w14:textId="77777777" w:rsidTr="00766D97">
        <w:trPr>
          <w:trHeight w:val="320"/>
        </w:trPr>
        <w:tc>
          <w:tcPr>
            <w:tcW w:w="5959" w:type="dxa"/>
            <w:shd w:val="clear" w:color="auto" w:fill="auto"/>
            <w:vAlign w:val="bottom"/>
          </w:tcPr>
          <w:p w14:paraId="6A6C0EFF" w14:textId="30D24B18" w:rsidR="00F53499" w:rsidRPr="007E398E" w:rsidRDefault="00F53499" w:rsidP="00A2278F">
            <w:pPr>
              <w:spacing w:line="0" w:lineRule="atLeast"/>
              <w:rPr>
                <w:rFonts w:ascii="宋体" w:hAnsi="宋体"/>
                <w:sz w:val="28"/>
              </w:rPr>
            </w:pPr>
            <w:r w:rsidRPr="007E398E">
              <w:rPr>
                <w:rFonts w:ascii="宋体" w:hAnsi="宋体"/>
                <w:sz w:val="28"/>
              </w:rPr>
              <w:t>发布时间：</w:t>
            </w:r>
            <w:bookmarkStart w:id="2" w:name="PUBLISHTIME"/>
            <w:bookmarkEnd w:id="2"/>
            <w:r w:rsidR="00CB04D5" w:rsidRPr="00CB04D5">
              <w:rPr>
                <w:rFonts w:ascii="宋体" w:hAnsi="宋体" w:hint="eastAsia"/>
                <w:sz w:val="28"/>
              </w:rPr>
              <w:t>{yyyy年MM月dd日}10时</w:t>
            </w:r>
          </w:p>
        </w:tc>
        <w:tc>
          <w:tcPr>
            <w:tcW w:w="3301" w:type="dxa"/>
            <w:shd w:val="clear" w:color="auto" w:fill="auto"/>
            <w:vAlign w:val="bottom"/>
          </w:tcPr>
          <w:p w14:paraId="4E883F80" w14:textId="20965436" w:rsidR="00F53499" w:rsidRPr="007E398E" w:rsidRDefault="00774D21" w:rsidP="00A2278F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预报发送</w:t>
            </w:r>
            <w:r w:rsidR="00F53499" w:rsidRPr="007E398E">
              <w:rPr>
                <w:rFonts w:ascii="宋体" w:hAnsi="宋体"/>
                <w:sz w:val="28"/>
              </w:rPr>
              <w:t>：</w:t>
            </w:r>
            <w:bookmarkStart w:id="3" w:name="FSENDTEL"/>
            <w:bookmarkEnd w:id="3"/>
            <w:r w:rsidR="00CB04D5" w:rsidRPr="00CB04D5">
              <w:rPr>
                <w:rFonts w:ascii="宋体" w:hAnsi="宋体"/>
                <w:sz w:val="28"/>
              </w:rPr>
              <w:t>{SENDTEL}</w:t>
            </w:r>
          </w:p>
        </w:tc>
      </w:tr>
    </w:tbl>
    <w:p w14:paraId="155763B8" w14:textId="0C9D2EB2" w:rsidR="007543D6" w:rsidRDefault="00260E47" w:rsidP="00E74132">
      <w:pPr>
        <w:spacing w:line="400" w:lineRule="exact"/>
        <w:ind w:right="28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第1页共1页</w:t>
      </w:r>
    </w:p>
    <w:p w14:paraId="7903EFB4" w14:textId="0515280D" w:rsidR="00E1133C" w:rsidRDefault="00F8449B" w:rsidP="002F2002">
      <w:pPr>
        <w:ind w:firstLine="600"/>
        <w:rPr>
          <w:sz w:val="24"/>
          <w:szCs w:val="24"/>
        </w:rPr>
      </w:pPr>
      <w:r w:rsidRPr="005210C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C37304" wp14:editId="58449C46">
                <wp:simplePos x="0" y="0"/>
                <wp:positionH relativeFrom="column">
                  <wp:posOffset>-1270</wp:posOffset>
                </wp:positionH>
                <wp:positionV relativeFrom="page">
                  <wp:posOffset>2457450</wp:posOffset>
                </wp:positionV>
                <wp:extent cx="617347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3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197F4"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1pt,193.5pt" to="486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xs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">
                <w10:wrap type="topAndBottom" anchory="page"/>
              </v:line>
            </w:pict>
          </mc:Fallback>
        </mc:AlternateContent>
      </w:r>
      <w:r w:rsidR="00E74132" w:rsidRPr="002B5A47">
        <w:rPr>
          <w:rFonts w:hint="eastAsia"/>
          <w:b/>
          <w:sz w:val="24"/>
          <w:szCs w:val="24"/>
        </w:rPr>
        <w:t>综述</w:t>
      </w:r>
      <w:r w:rsidR="00E74132" w:rsidRPr="002B5A47">
        <w:rPr>
          <w:rFonts w:hint="eastAsia"/>
          <w:sz w:val="24"/>
          <w:szCs w:val="24"/>
        </w:rPr>
        <w:t>：</w:t>
      </w:r>
      <w:bookmarkStart w:id="4" w:name="HYQXYBZS24HOURS"/>
      <w:bookmarkEnd w:id="4"/>
      <w:r w:rsidR="006C0D2E">
        <w:rPr>
          <w:rFonts w:hint="eastAsia"/>
          <w:sz w:val="24"/>
          <w:szCs w:val="24"/>
        </w:rPr>
        <w:t>{</w:t>
      </w:r>
      <w:r w:rsidR="006C0D2E" w:rsidRPr="006C0D2E">
        <w:rPr>
          <w:sz w:val="24"/>
          <w:szCs w:val="24"/>
        </w:rPr>
        <w:t>METEOROLOGICALREVIEW24HOUR</w:t>
      </w:r>
      <w:r w:rsidR="006C0D2E">
        <w:rPr>
          <w:sz w:val="24"/>
          <w:szCs w:val="24"/>
        </w:rPr>
        <w:t>} {</w:t>
      </w:r>
      <w:r w:rsidR="006C0D2E" w:rsidRPr="006C0D2E">
        <w:rPr>
          <w:sz w:val="24"/>
          <w:szCs w:val="24"/>
        </w:rPr>
        <w:t>METEOROLOGICALREVIEW24HOURCX</w:t>
      </w:r>
      <w:r w:rsidR="006C0D2E">
        <w:rPr>
          <w:sz w:val="24"/>
          <w:szCs w:val="24"/>
        </w:rPr>
        <w:t>}</w:t>
      </w:r>
    </w:p>
    <w:p w14:paraId="270FCBB2" w14:textId="77777777" w:rsidR="002F2002" w:rsidRPr="002B5A47" w:rsidRDefault="002F2002" w:rsidP="002F2002">
      <w:pPr>
        <w:ind w:firstLine="600"/>
        <w:rPr>
          <w:sz w:val="24"/>
          <w:szCs w:val="24"/>
        </w:rPr>
      </w:pPr>
    </w:p>
    <w:p w14:paraId="24063685" w14:textId="77777777" w:rsidR="00075144" w:rsidRDefault="00260E47" w:rsidP="00766D97">
      <w:pPr>
        <w:spacing w:line="400" w:lineRule="exact"/>
        <w:rPr>
          <w:rFonts w:ascii="宋体" w:hAnsi="宋体"/>
          <w:sz w:val="24"/>
          <w:szCs w:val="24"/>
        </w:rPr>
      </w:pPr>
      <w:r w:rsidRPr="00DB2F88">
        <w:rPr>
          <w:rFonts w:ascii="宋体" w:hAnsi="宋体" w:hint="eastAsia"/>
          <w:sz w:val="24"/>
          <w:szCs w:val="24"/>
        </w:rPr>
        <w:t>预计未来24小时</w:t>
      </w:r>
      <w:r w:rsidR="00766D47" w:rsidRPr="00DB2F88">
        <w:rPr>
          <w:rFonts w:ascii="宋体" w:hAnsi="宋体" w:hint="eastAsia"/>
          <w:sz w:val="24"/>
          <w:szCs w:val="24"/>
        </w:rPr>
        <w:t>（</w:t>
      </w:r>
      <w:bookmarkStart w:id="5" w:name="DATE1"/>
      <w:bookmarkEnd w:id="5"/>
      <w:r w:rsidR="00766D47" w:rsidRPr="00DB2F88">
        <w:rPr>
          <w:rFonts w:ascii="宋体" w:hAnsi="宋体" w:hint="eastAsia"/>
          <w:sz w:val="24"/>
          <w:szCs w:val="24"/>
        </w:rPr>
        <w:t>日 20时至</w:t>
      </w:r>
      <w:r w:rsidR="005419FD" w:rsidRPr="00DB2F88">
        <w:rPr>
          <w:rFonts w:ascii="宋体" w:hAnsi="宋体" w:hint="eastAsia"/>
          <w:sz w:val="24"/>
          <w:szCs w:val="24"/>
        </w:rPr>
        <w:t xml:space="preserve"> </w:t>
      </w:r>
      <w:bookmarkStart w:id="6" w:name="DATE2"/>
      <w:bookmarkEnd w:id="6"/>
      <w:r w:rsidR="00766D47" w:rsidRPr="00DB2F88">
        <w:rPr>
          <w:rFonts w:ascii="宋体" w:hAnsi="宋体" w:hint="eastAsia"/>
          <w:sz w:val="24"/>
          <w:szCs w:val="24"/>
        </w:rPr>
        <w:t>日20时）</w:t>
      </w:r>
    </w:p>
    <w:tbl>
      <w:tblPr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2268"/>
        <w:gridCol w:w="1276"/>
        <w:gridCol w:w="1842"/>
        <w:gridCol w:w="426"/>
      </w:tblGrid>
      <w:tr w:rsidR="00075144" w:rsidRPr="000E0FD6" w14:paraId="0327975F" w14:textId="77777777" w:rsidTr="006B153D">
        <w:tc>
          <w:tcPr>
            <w:tcW w:w="1417" w:type="dxa"/>
            <w:shd w:val="clear" w:color="auto" w:fill="auto"/>
          </w:tcPr>
          <w:p w14:paraId="1D665167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渤   海</w:t>
            </w:r>
          </w:p>
        </w:tc>
        <w:tc>
          <w:tcPr>
            <w:tcW w:w="709" w:type="dxa"/>
            <w:shd w:val="clear" w:color="auto" w:fill="auto"/>
          </w:tcPr>
          <w:p w14:paraId="794DA206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268" w:type="dxa"/>
            <w:shd w:val="clear" w:color="auto" w:fill="auto"/>
          </w:tcPr>
          <w:p w14:paraId="324DB691" w14:textId="72F47F2A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7" w:name="EFWWBHLOWESTWAVE"/>
            <w:bookmarkEnd w:id="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 w:rsidRPr="00CB04D5">
              <w:rPr>
                <w:rFonts w:ascii="宋体" w:hAnsi="宋体"/>
                <w:sz w:val="24"/>
                <w:szCs w:val="24"/>
              </w:rPr>
              <w:t>EFWWBHLOWESTWAV</w:t>
            </w:r>
            <w:r>
              <w:rPr>
                <w:rFonts w:ascii="宋体" w:hAnsi="宋体"/>
                <w:sz w:val="24"/>
                <w:szCs w:val="24"/>
              </w:rPr>
              <w:t>E}-{</w:t>
            </w:r>
            <w:r w:rsidRPr="00CB04D5">
              <w:rPr>
                <w:rFonts w:ascii="宋体" w:hAnsi="宋体"/>
                <w:sz w:val="24"/>
                <w:szCs w:val="24"/>
              </w:rPr>
              <w:t>EFWWBHHIGHESTWAVE</w:t>
            </w:r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 w14:paraId="6A61B236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的</w:t>
            </w:r>
          </w:p>
        </w:tc>
        <w:tc>
          <w:tcPr>
            <w:tcW w:w="1842" w:type="dxa"/>
            <w:shd w:val="clear" w:color="auto" w:fill="auto"/>
          </w:tcPr>
          <w:p w14:paraId="40FEC424" w14:textId="692EC186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8" w:name="EFWWBHWAVETYPE"/>
            <w:bookmarkEnd w:id="8"/>
            <w:commentRangeStart w:id="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426" w:type="dxa"/>
            <w:shd w:val="clear" w:color="auto" w:fill="auto"/>
          </w:tcPr>
          <w:p w14:paraId="08B782F5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075144" w:rsidRPr="000E0FD6" w14:paraId="59E6FAFF" w14:textId="77777777" w:rsidTr="006B153D">
        <w:tc>
          <w:tcPr>
            <w:tcW w:w="1417" w:type="dxa"/>
            <w:shd w:val="clear" w:color="auto" w:fill="auto"/>
          </w:tcPr>
          <w:p w14:paraId="20E6CAFD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黄海北部</w:t>
            </w:r>
          </w:p>
        </w:tc>
        <w:tc>
          <w:tcPr>
            <w:tcW w:w="709" w:type="dxa"/>
            <w:shd w:val="clear" w:color="auto" w:fill="auto"/>
          </w:tcPr>
          <w:p w14:paraId="51061D95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268" w:type="dxa"/>
            <w:shd w:val="clear" w:color="auto" w:fill="auto"/>
          </w:tcPr>
          <w:p w14:paraId="72A9CD85" w14:textId="440268FE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0" w:name="EFWWBHNORTHLOWESTWAVE"/>
            <w:bookmarkEnd w:id="10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 w:rsidRPr="00CB04D5">
              <w:rPr>
                <w:rFonts w:ascii="宋体" w:hAnsi="宋体"/>
                <w:sz w:val="24"/>
                <w:szCs w:val="24"/>
              </w:rPr>
              <w:t>EFWWBHNORTHLOWESTWAVE</w:t>
            </w:r>
            <w:r>
              <w:rPr>
                <w:rFonts w:ascii="宋体" w:hAnsi="宋体"/>
                <w:sz w:val="24"/>
                <w:szCs w:val="24"/>
              </w:rPr>
              <w:t>}-{</w:t>
            </w:r>
            <w:r w:rsidRPr="00CB04D5">
              <w:rPr>
                <w:rFonts w:ascii="宋体" w:hAnsi="宋体"/>
                <w:sz w:val="24"/>
                <w:szCs w:val="24"/>
              </w:rPr>
              <w:t>EFWWBHNORTHHIGHESTWAVE</w:t>
            </w:r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 w14:paraId="773E52D6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的</w:t>
            </w:r>
          </w:p>
        </w:tc>
        <w:tc>
          <w:tcPr>
            <w:tcW w:w="1842" w:type="dxa"/>
            <w:shd w:val="clear" w:color="auto" w:fill="auto"/>
          </w:tcPr>
          <w:p w14:paraId="2CFCCEC2" w14:textId="5C6AC7BA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1" w:name="EFWWBHNORTHWAVETYPE"/>
            <w:bookmarkEnd w:id="11"/>
            <w:commentRangeStart w:id="12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426" w:type="dxa"/>
            <w:shd w:val="clear" w:color="auto" w:fill="auto"/>
          </w:tcPr>
          <w:p w14:paraId="7994BB6B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075144" w:rsidRPr="000E0FD6" w14:paraId="7A7D3C45" w14:textId="77777777" w:rsidTr="006B153D">
        <w:tc>
          <w:tcPr>
            <w:tcW w:w="1417" w:type="dxa"/>
            <w:shd w:val="clear" w:color="auto" w:fill="auto"/>
          </w:tcPr>
          <w:p w14:paraId="0D37DDAF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新户海域</w:t>
            </w:r>
          </w:p>
        </w:tc>
        <w:tc>
          <w:tcPr>
            <w:tcW w:w="709" w:type="dxa"/>
            <w:shd w:val="clear" w:color="auto" w:fill="auto"/>
          </w:tcPr>
          <w:p w14:paraId="33403C45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浪高</w:t>
            </w:r>
          </w:p>
        </w:tc>
        <w:tc>
          <w:tcPr>
            <w:tcW w:w="2268" w:type="dxa"/>
            <w:shd w:val="clear" w:color="auto" w:fill="auto"/>
          </w:tcPr>
          <w:p w14:paraId="4254F7A9" w14:textId="17AC467C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3" w:name="EFWWXHWAVEHEIGHT"/>
            <w:bookmarkEnd w:id="13"/>
            <w:commentRangeStart w:id="14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1276" w:type="dxa"/>
            <w:shd w:val="clear" w:color="auto" w:fill="auto"/>
          </w:tcPr>
          <w:p w14:paraId="50ADEB01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水温</w:t>
            </w:r>
          </w:p>
        </w:tc>
        <w:tc>
          <w:tcPr>
            <w:tcW w:w="1842" w:type="dxa"/>
            <w:shd w:val="clear" w:color="auto" w:fill="auto"/>
          </w:tcPr>
          <w:p w14:paraId="3B1D72AF" w14:textId="535D2B5E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5" w:name="EFWWXHWATERTEMPERATURE"/>
            <w:bookmarkEnd w:id="15"/>
            <w:commentRangeStart w:id="16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426" w:type="dxa"/>
            <w:shd w:val="clear" w:color="auto" w:fill="auto"/>
          </w:tcPr>
          <w:p w14:paraId="73C57DEF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℃</w:t>
            </w:r>
          </w:p>
        </w:tc>
      </w:tr>
      <w:tr w:rsidR="00075144" w:rsidRPr="000E0FD6" w14:paraId="3CEF5FCF" w14:textId="77777777" w:rsidTr="006B153D">
        <w:tc>
          <w:tcPr>
            <w:tcW w:w="1417" w:type="dxa"/>
            <w:shd w:val="clear" w:color="auto" w:fill="auto"/>
          </w:tcPr>
          <w:p w14:paraId="317E2C69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刁口海域</w:t>
            </w:r>
          </w:p>
        </w:tc>
        <w:tc>
          <w:tcPr>
            <w:tcW w:w="709" w:type="dxa"/>
            <w:shd w:val="clear" w:color="auto" w:fill="auto"/>
          </w:tcPr>
          <w:p w14:paraId="507A9009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浪高</w:t>
            </w:r>
          </w:p>
        </w:tc>
        <w:tc>
          <w:tcPr>
            <w:tcW w:w="2268" w:type="dxa"/>
            <w:shd w:val="clear" w:color="auto" w:fill="auto"/>
          </w:tcPr>
          <w:p w14:paraId="08F48596" w14:textId="1D9CFC22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7" w:name="EFWWDKSEAAREAWAVEHEIGHT"/>
            <w:bookmarkEnd w:id="17"/>
            <w:commentRangeStart w:id="18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  <w:tc>
          <w:tcPr>
            <w:tcW w:w="1276" w:type="dxa"/>
            <w:shd w:val="clear" w:color="auto" w:fill="auto"/>
          </w:tcPr>
          <w:p w14:paraId="27B57694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水温</w:t>
            </w:r>
          </w:p>
        </w:tc>
        <w:tc>
          <w:tcPr>
            <w:tcW w:w="1842" w:type="dxa"/>
            <w:shd w:val="clear" w:color="auto" w:fill="auto"/>
          </w:tcPr>
          <w:p w14:paraId="7792D03F" w14:textId="3855937C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9" w:name="EFWWDKSEAAREAWATERTEMPE"/>
            <w:bookmarkEnd w:id="19"/>
            <w:commentRangeStart w:id="20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426" w:type="dxa"/>
            <w:shd w:val="clear" w:color="auto" w:fill="auto"/>
          </w:tcPr>
          <w:p w14:paraId="564C01D6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℃</w:t>
            </w:r>
          </w:p>
        </w:tc>
      </w:tr>
      <w:tr w:rsidR="00075144" w:rsidRPr="000E0FD6" w14:paraId="440B3A33" w14:textId="77777777" w:rsidTr="006B153D">
        <w:tc>
          <w:tcPr>
            <w:tcW w:w="1417" w:type="dxa"/>
            <w:shd w:val="clear" w:color="auto" w:fill="auto"/>
          </w:tcPr>
          <w:p w14:paraId="463B65B6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埕岛海域</w:t>
            </w:r>
          </w:p>
        </w:tc>
        <w:tc>
          <w:tcPr>
            <w:tcW w:w="709" w:type="dxa"/>
            <w:shd w:val="clear" w:color="auto" w:fill="auto"/>
          </w:tcPr>
          <w:p w14:paraId="6FB9C4F7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浪高</w:t>
            </w:r>
          </w:p>
        </w:tc>
        <w:tc>
          <w:tcPr>
            <w:tcW w:w="2268" w:type="dxa"/>
            <w:shd w:val="clear" w:color="auto" w:fill="auto"/>
          </w:tcPr>
          <w:p w14:paraId="44C62D5E" w14:textId="2A816E15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21" w:name="EFWWCKWAVEHEIGHT"/>
            <w:bookmarkEnd w:id="21"/>
            <w:commentRangeStart w:id="22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22"/>
            <w:r>
              <w:rPr>
                <w:rStyle w:val="CommentReference"/>
              </w:rPr>
              <w:commentReference w:id="22"/>
            </w:r>
          </w:p>
        </w:tc>
        <w:tc>
          <w:tcPr>
            <w:tcW w:w="1276" w:type="dxa"/>
            <w:shd w:val="clear" w:color="auto" w:fill="auto"/>
          </w:tcPr>
          <w:p w14:paraId="01C74FE3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水温</w:t>
            </w:r>
          </w:p>
        </w:tc>
        <w:tc>
          <w:tcPr>
            <w:tcW w:w="1842" w:type="dxa"/>
            <w:shd w:val="clear" w:color="auto" w:fill="auto"/>
          </w:tcPr>
          <w:p w14:paraId="565057AF" w14:textId="4607C9D3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23" w:name="EFWWCKWATERTEMPERATURE"/>
            <w:bookmarkEnd w:id="23"/>
            <w:commentRangeStart w:id="24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426" w:type="dxa"/>
            <w:shd w:val="clear" w:color="auto" w:fill="auto"/>
          </w:tcPr>
          <w:p w14:paraId="6340B276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℃</w:t>
            </w:r>
          </w:p>
        </w:tc>
      </w:tr>
      <w:tr w:rsidR="00075144" w:rsidRPr="000E0FD6" w14:paraId="05572EE7" w14:textId="77777777" w:rsidTr="006B153D">
        <w:tc>
          <w:tcPr>
            <w:tcW w:w="1417" w:type="dxa"/>
            <w:shd w:val="clear" w:color="auto" w:fill="auto"/>
          </w:tcPr>
          <w:p w14:paraId="7DC48E7D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东营港海域</w:t>
            </w:r>
          </w:p>
        </w:tc>
        <w:tc>
          <w:tcPr>
            <w:tcW w:w="709" w:type="dxa"/>
            <w:shd w:val="clear" w:color="auto" w:fill="auto"/>
          </w:tcPr>
          <w:p w14:paraId="789B5B0D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浪高</w:t>
            </w:r>
          </w:p>
        </w:tc>
        <w:tc>
          <w:tcPr>
            <w:tcW w:w="2268" w:type="dxa"/>
            <w:shd w:val="clear" w:color="auto" w:fill="auto"/>
          </w:tcPr>
          <w:p w14:paraId="7B00F57C" w14:textId="4268EB47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25" w:name="EFWWDYGWAVEHEIGHT"/>
            <w:bookmarkEnd w:id="25"/>
            <w:commentRangeStart w:id="26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1276" w:type="dxa"/>
            <w:shd w:val="clear" w:color="auto" w:fill="auto"/>
          </w:tcPr>
          <w:p w14:paraId="6ED6884F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水温</w:t>
            </w:r>
          </w:p>
        </w:tc>
        <w:tc>
          <w:tcPr>
            <w:tcW w:w="1842" w:type="dxa"/>
            <w:shd w:val="clear" w:color="auto" w:fill="auto"/>
          </w:tcPr>
          <w:p w14:paraId="37383F0D" w14:textId="33D66BF6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27" w:name="EFWWDYGWATERTEMPERATURE"/>
            <w:bookmarkEnd w:id="27"/>
            <w:commentRangeStart w:id="28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  <w:tc>
          <w:tcPr>
            <w:tcW w:w="426" w:type="dxa"/>
            <w:shd w:val="clear" w:color="auto" w:fill="auto"/>
          </w:tcPr>
          <w:p w14:paraId="03D7B569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℃</w:t>
            </w:r>
          </w:p>
        </w:tc>
      </w:tr>
      <w:tr w:rsidR="00075144" w:rsidRPr="000E0FD6" w14:paraId="477160F5" w14:textId="77777777" w:rsidTr="006B153D">
        <w:tc>
          <w:tcPr>
            <w:tcW w:w="1417" w:type="dxa"/>
            <w:shd w:val="clear" w:color="auto" w:fill="auto"/>
          </w:tcPr>
          <w:p w14:paraId="7CAEF868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黄河口海域</w:t>
            </w:r>
          </w:p>
        </w:tc>
        <w:tc>
          <w:tcPr>
            <w:tcW w:w="709" w:type="dxa"/>
            <w:shd w:val="clear" w:color="auto" w:fill="auto"/>
          </w:tcPr>
          <w:p w14:paraId="5F7C993A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浪高</w:t>
            </w:r>
          </w:p>
        </w:tc>
        <w:tc>
          <w:tcPr>
            <w:tcW w:w="2268" w:type="dxa"/>
            <w:shd w:val="clear" w:color="auto" w:fill="auto"/>
          </w:tcPr>
          <w:p w14:paraId="4A0F3231" w14:textId="4E16DFDA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29" w:name="EFWWHHKSEAAREAWAVEHEIGHT"/>
            <w:bookmarkEnd w:id="29"/>
            <w:commentRangeStart w:id="30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  <w:tc>
          <w:tcPr>
            <w:tcW w:w="1276" w:type="dxa"/>
            <w:shd w:val="clear" w:color="auto" w:fill="auto"/>
          </w:tcPr>
          <w:p w14:paraId="44055FC3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水温</w:t>
            </w:r>
          </w:p>
        </w:tc>
        <w:tc>
          <w:tcPr>
            <w:tcW w:w="1842" w:type="dxa"/>
            <w:shd w:val="clear" w:color="auto" w:fill="auto"/>
          </w:tcPr>
          <w:p w14:paraId="1D378D24" w14:textId="43F87AB5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31" w:name="EFWWHHKSEAAREAWATERTEMP"/>
            <w:bookmarkEnd w:id="31"/>
            <w:commentRangeStart w:id="32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426" w:type="dxa"/>
            <w:shd w:val="clear" w:color="auto" w:fill="auto"/>
          </w:tcPr>
          <w:p w14:paraId="772E549F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℃</w:t>
            </w:r>
          </w:p>
        </w:tc>
      </w:tr>
      <w:tr w:rsidR="00075144" w:rsidRPr="000E0FD6" w14:paraId="654F6C98" w14:textId="77777777" w:rsidTr="006B153D">
        <w:tc>
          <w:tcPr>
            <w:tcW w:w="1417" w:type="dxa"/>
            <w:shd w:val="clear" w:color="auto" w:fill="auto"/>
          </w:tcPr>
          <w:p w14:paraId="63A160F5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广利港海域</w:t>
            </w:r>
          </w:p>
        </w:tc>
        <w:tc>
          <w:tcPr>
            <w:tcW w:w="709" w:type="dxa"/>
            <w:shd w:val="clear" w:color="auto" w:fill="auto"/>
          </w:tcPr>
          <w:p w14:paraId="41117B8F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浪高</w:t>
            </w:r>
          </w:p>
        </w:tc>
        <w:tc>
          <w:tcPr>
            <w:tcW w:w="2268" w:type="dxa"/>
            <w:shd w:val="clear" w:color="auto" w:fill="auto"/>
          </w:tcPr>
          <w:p w14:paraId="56BDEDA5" w14:textId="5E969EF6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33" w:name="EFWWGLGSEAAREAWAVEHEIGHT"/>
            <w:bookmarkEnd w:id="33"/>
            <w:commentRangeStart w:id="34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  <w:tc>
          <w:tcPr>
            <w:tcW w:w="1276" w:type="dxa"/>
            <w:shd w:val="clear" w:color="auto" w:fill="auto"/>
          </w:tcPr>
          <w:p w14:paraId="4F52C4D5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米 水温</w:t>
            </w:r>
          </w:p>
        </w:tc>
        <w:tc>
          <w:tcPr>
            <w:tcW w:w="1842" w:type="dxa"/>
            <w:shd w:val="clear" w:color="auto" w:fill="auto"/>
          </w:tcPr>
          <w:p w14:paraId="3555FCD1" w14:textId="2E885064" w:rsidR="00075144" w:rsidRPr="000E0FD6" w:rsidRDefault="00CB04D5" w:rsidP="000E0FD6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35" w:name="EFWWGLGSEAAREAWATERTEMP"/>
            <w:bookmarkEnd w:id="35"/>
            <w:commentRangeStart w:id="36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426" w:type="dxa"/>
            <w:shd w:val="clear" w:color="auto" w:fill="auto"/>
          </w:tcPr>
          <w:p w14:paraId="3ED0A4CF" w14:textId="77777777" w:rsidR="00075144" w:rsidRPr="000E0FD6" w:rsidRDefault="00075144" w:rsidP="000E0FD6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0E0FD6">
              <w:rPr>
                <w:rFonts w:ascii="宋体" w:hAnsi="宋体" w:hint="eastAsia"/>
                <w:sz w:val="24"/>
                <w:szCs w:val="24"/>
              </w:rPr>
              <w:t>℃</w:t>
            </w:r>
          </w:p>
        </w:tc>
      </w:tr>
    </w:tbl>
    <w:p w14:paraId="3305E36E" w14:textId="77777777" w:rsidR="00260E47" w:rsidRPr="00DB2F88" w:rsidRDefault="00260E47">
      <w:pPr>
        <w:pBdr>
          <w:bottom w:val="dotted" w:sz="24" w:space="1" w:color="auto"/>
        </w:pBdr>
        <w:spacing w:line="500" w:lineRule="exact"/>
        <w:rPr>
          <w:rFonts w:ascii="宋体" w:hAnsi="宋体"/>
          <w:sz w:val="24"/>
          <w:szCs w:val="24"/>
        </w:rPr>
      </w:pPr>
    </w:p>
    <w:p w14:paraId="03F2AF22" w14:textId="77777777" w:rsidR="00260E47" w:rsidRPr="00766D47" w:rsidRDefault="00260E47">
      <w:pPr>
        <w:spacing w:line="500" w:lineRule="exact"/>
        <w:rPr>
          <w:b/>
          <w:sz w:val="30"/>
          <w:szCs w:val="30"/>
        </w:rPr>
      </w:pPr>
      <w:r w:rsidRPr="00766D47">
        <w:rPr>
          <w:rFonts w:hint="eastAsia"/>
          <w:b/>
          <w:sz w:val="24"/>
        </w:rPr>
        <w:t xml:space="preserve">                                  </w:t>
      </w:r>
      <w:r w:rsidRPr="00766D47">
        <w:rPr>
          <w:rFonts w:hint="eastAsia"/>
          <w:b/>
          <w:sz w:val="30"/>
          <w:szCs w:val="30"/>
        </w:rPr>
        <w:t xml:space="preserve"> </w:t>
      </w:r>
      <w:r w:rsidRPr="00766D47">
        <w:rPr>
          <w:rFonts w:hint="eastAsia"/>
          <w:b/>
          <w:sz w:val="30"/>
          <w:szCs w:val="30"/>
        </w:rPr>
        <w:t>潮</w:t>
      </w:r>
      <w:r w:rsidRPr="00766D47">
        <w:rPr>
          <w:rFonts w:hint="eastAsia"/>
          <w:b/>
          <w:sz w:val="30"/>
          <w:szCs w:val="30"/>
        </w:rPr>
        <w:t xml:space="preserve"> </w:t>
      </w:r>
      <w:r w:rsidRPr="00766D47">
        <w:rPr>
          <w:rFonts w:hint="eastAsia"/>
          <w:b/>
          <w:sz w:val="30"/>
          <w:szCs w:val="30"/>
        </w:rPr>
        <w:t>位</w:t>
      </w:r>
      <w:r w:rsidRPr="00766D47">
        <w:rPr>
          <w:rFonts w:hint="eastAsia"/>
          <w:b/>
          <w:sz w:val="30"/>
          <w:szCs w:val="30"/>
        </w:rPr>
        <w:t xml:space="preserve"> </w:t>
      </w:r>
      <w:r w:rsidRPr="00766D47">
        <w:rPr>
          <w:rFonts w:hint="eastAsia"/>
          <w:b/>
          <w:sz w:val="30"/>
          <w:szCs w:val="30"/>
        </w:rPr>
        <w:t>预</w:t>
      </w:r>
      <w:r w:rsidRPr="00766D47">
        <w:rPr>
          <w:rFonts w:hint="eastAsia"/>
          <w:b/>
          <w:sz w:val="30"/>
          <w:szCs w:val="30"/>
        </w:rPr>
        <w:t xml:space="preserve"> </w:t>
      </w:r>
      <w:r w:rsidRPr="00766D47">
        <w:rPr>
          <w:rFonts w:hint="eastAsia"/>
          <w:b/>
          <w:sz w:val="30"/>
          <w:szCs w:val="30"/>
        </w:rPr>
        <w:t>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780"/>
        <w:gridCol w:w="1063"/>
        <w:gridCol w:w="839"/>
        <w:gridCol w:w="1146"/>
        <w:gridCol w:w="714"/>
        <w:gridCol w:w="1128"/>
        <w:gridCol w:w="732"/>
      </w:tblGrid>
      <w:tr w:rsidR="00260E47" w:rsidRPr="00DB2F88" w14:paraId="1ED54D90" w14:textId="77777777" w:rsidTr="00421E3A">
        <w:trPr>
          <w:cantSplit/>
          <w:trHeight w:val="466"/>
        </w:trPr>
        <w:tc>
          <w:tcPr>
            <w:tcW w:w="1129" w:type="dxa"/>
            <w:vMerge w:val="restart"/>
            <w:vAlign w:val="center"/>
          </w:tcPr>
          <w:p w14:paraId="1035595C" w14:textId="77777777" w:rsidR="00260E47" w:rsidRPr="00DB2F88" w:rsidRDefault="00260E4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预报</w:t>
            </w:r>
          </w:p>
          <w:p w14:paraId="69B1E620" w14:textId="77777777" w:rsidR="00260E47" w:rsidRPr="00DB2F88" w:rsidRDefault="00260E4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站位</w:t>
            </w:r>
          </w:p>
        </w:tc>
        <w:tc>
          <w:tcPr>
            <w:tcW w:w="1134" w:type="dxa"/>
            <w:vMerge w:val="restart"/>
            <w:vAlign w:val="center"/>
          </w:tcPr>
          <w:p w14:paraId="68D6534E" w14:textId="77777777" w:rsidR="00260E47" w:rsidRPr="00DB2F88" w:rsidRDefault="00260E4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914" w:type="dxa"/>
            <w:gridSpan w:val="2"/>
            <w:vAlign w:val="center"/>
          </w:tcPr>
          <w:p w14:paraId="0146D6F1" w14:textId="77777777" w:rsidR="00260E47" w:rsidRPr="00DB2F88" w:rsidRDefault="00260E47">
            <w:pPr>
              <w:spacing w:line="60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B2F88">
              <w:rPr>
                <w:rFonts w:ascii="宋体" w:hAnsi="宋体" w:hint="eastAsia"/>
                <w:sz w:val="24"/>
                <w:szCs w:val="24"/>
              </w:rPr>
              <w:t>第一次高潮</w:t>
            </w:r>
          </w:p>
        </w:tc>
        <w:tc>
          <w:tcPr>
            <w:tcW w:w="1902" w:type="dxa"/>
            <w:gridSpan w:val="2"/>
            <w:vAlign w:val="center"/>
          </w:tcPr>
          <w:p w14:paraId="15B09BD8" w14:textId="77777777" w:rsidR="00260E47" w:rsidRPr="00DB2F88" w:rsidRDefault="00260E47">
            <w:pPr>
              <w:spacing w:line="60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B2F88">
              <w:rPr>
                <w:rFonts w:ascii="宋体" w:hAnsi="宋体" w:hint="eastAsia"/>
                <w:sz w:val="24"/>
                <w:szCs w:val="24"/>
              </w:rPr>
              <w:t>第一次低潮</w:t>
            </w:r>
          </w:p>
        </w:tc>
        <w:tc>
          <w:tcPr>
            <w:tcW w:w="1860" w:type="dxa"/>
            <w:gridSpan w:val="2"/>
            <w:vAlign w:val="center"/>
          </w:tcPr>
          <w:p w14:paraId="33575B1A" w14:textId="77777777" w:rsidR="00260E47" w:rsidRPr="00DB2F88" w:rsidRDefault="00260E47">
            <w:pPr>
              <w:spacing w:line="60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B2F88">
              <w:rPr>
                <w:rFonts w:ascii="宋体" w:hAnsi="宋体" w:hint="eastAsia"/>
                <w:sz w:val="24"/>
                <w:szCs w:val="24"/>
              </w:rPr>
              <w:t>第二次高潮</w:t>
            </w:r>
          </w:p>
        </w:tc>
        <w:tc>
          <w:tcPr>
            <w:tcW w:w="1860" w:type="dxa"/>
            <w:gridSpan w:val="2"/>
            <w:vAlign w:val="center"/>
          </w:tcPr>
          <w:p w14:paraId="394ECB2D" w14:textId="77777777" w:rsidR="00260E47" w:rsidRPr="00DB2F88" w:rsidRDefault="00260E47">
            <w:pPr>
              <w:spacing w:line="600" w:lineRule="exact"/>
              <w:jc w:val="center"/>
              <w:rPr>
                <w:rFonts w:ascii="宋体" w:hAnsi="宋体"/>
                <w:sz w:val="24"/>
                <w:szCs w:val="24"/>
              </w:rPr>
            </w:pPr>
            <w:r w:rsidRPr="00DB2F88">
              <w:rPr>
                <w:rFonts w:ascii="宋体" w:hAnsi="宋体" w:hint="eastAsia"/>
                <w:sz w:val="24"/>
                <w:szCs w:val="24"/>
              </w:rPr>
              <w:t>第二次低潮</w:t>
            </w:r>
          </w:p>
        </w:tc>
      </w:tr>
      <w:tr w:rsidR="00BA2A28" w:rsidRPr="00DB2F88" w14:paraId="6469AD79" w14:textId="77777777" w:rsidTr="00421E3A">
        <w:trPr>
          <w:cantSplit/>
          <w:trHeight w:val="612"/>
        </w:trPr>
        <w:tc>
          <w:tcPr>
            <w:tcW w:w="1129" w:type="dxa"/>
            <w:vMerge/>
            <w:vAlign w:val="center"/>
          </w:tcPr>
          <w:p w14:paraId="780D3EC3" w14:textId="77777777" w:rsidR="00260E47" w:rsidRPr="00DB2F88" w:rsidRDefault="00260E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DBA8C" w14:textId="77777777" w:rsidR="00260E47" w:rsidRPr="00DB2F88" w:rsidRDefault="00260E4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85A6282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时间</w:t>
            </w:r>
          </w:p>
          <w:p w14:paraId="0E81B9F2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</w:t>
            </w:r>
            <w:r w:rsidRPr="00DB2F88">
              <w:rPr>
                <w:rFonts w:ascii="宋体" w:hAnsi="宋体" w:hint="eastAsia"/>
              </w:rPr>
              <w:t>时、分</w:t>
            </w:r>
            <w:r w:rsidRPr="00DB2F88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80" w:type="dxa"/>
            <w:tcMar>
              <w:left w:w="0" w:type="dxa"/>
              <w:right w:w="0" w:type="dxa"/>
            </w:tcMar>
            <w:vAlign w:val="center"/>
          </w:tcPr>
          <w:p w14:paraId="21C72C8B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潮位</w:t>
            </w:r>
          </w:p>
          <w:p w14:paraId="710489BD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（cm）</w:t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 w14:paraId="56250F2B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时间</w:t>
            </w:r>
          </w:p>
          <w:p w14:paraId="66C3DA08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</w:t>
            </w:r>
            <w:r w:rsidRPr="00DB2F88">
              <w:rPr>
                <w:rFonts w:ascii="宋体" w:hAnsi="宋体" w:hint="eastAsia"/>
              </w:rPr>
              <w:t>时、分</w:t>
            </w:r>
            <w:r w:rsidRPr="00DB2F88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39" w:type="dxa"/>
            <w:tcMar>
              <w:left w:w="0" w:type="dxa"/>
              <w:right w:w="0" w:type="dxa"/>
            </w:tcMar>
            <w:vAlign w:val="center"/>
          </w:tcPr>
          <w:p w14:paraId="029056F4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潮位</w:t>
            </w:r>
          </w:p>
          <w:p w14:paraId="76646D49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（cm）</w:t>
            </w:r>
          </w:p>
        </w:tc>
        <w:tc>
          <w:tcPr>
            <w:tcW w:w="1146" w:type="dxa"/>
            <w:tcMar>
              <w:left w:w="0" w:type="dxa"/>
              <w:right w:w="0" w:type="dxa"/>
            </w:tcMar>
            <w:vAlign w:val="center"/>
          </w:tcPr>
          <w:p w14:paraId="05C16E87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时间</w:t>
            </w:r>
          </w:p>
          <w:p w14:paraId="68B9F5E6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</w:t>
            </w:r>
            <w:r w:rsidRPr="00DB2F88">
              <w:rPr>
                <w:rFonts w:ascii="宋体" w:hAnsi="宋体" w:hint="eastAsia"/>
              </w:rPr>
              <w:t>时、分</w:t>
            </w:r>
            <w:r w:rsidRPr="00DB2F88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14:paraId="411B75FC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潮位</w:t>
            </w:r>
          </w:p>
          <w:p w14:paraId="558A20EF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（cm）</w:t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vAlign w:val="center"/>
          </w:tcPr>
          <w:p w14:paraId="2F1E493E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时间</w:t>
            </w:r>
          </w:p>
          <w:p w14:paraId="37EC8FE3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</w:t>
            </w:r>
            <w:r w:rsidRPr="00DB2F88">
              <w:rPr>
                <w:rFonts w:ascii="宋体" w:hAnsi="宋体" w:hint="eastAsia"/>
              </w:rPr>
              <w:t>时、分</w:t>
            </w:r>
            <w:r w:rsidRPr="00DB2F88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32" w:type="dxa"/>
            <w:tcMar>
              <w:left w:w="0" w:type="dxa"/>
              <w:right w:w="0" w:type="dxa"/>
            </w:tcMar>
            <w:vAlign w:val="center"/>
          </w:tcPr>
          <w:p w14:paraId="0958D26E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潮位</w:t>
            </w:r>
          </w:p>
          <w:p w14:paraId="2F8D8D12" w14:textId="77777777" w:rsidR="00260E47" w:rsidRPr="00DB2F88" w:rsidRDefault="00260E47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（cm）</w:t>
            </w:r>
          </w:p>
        </w:tc>
      </w:tr>
      <w:tr w:rsidR="00BA2A28" w:rsidRPr="00680543" w14:paraId="3AC7E779" w14:textId="77777777" w:rsidTr="00421E3A">
        <w:trPr>
          <w:cantSplit/>
          <w:trHeight w:hRule="exact" w:val="624"/>
        </w:trPr>
        <w:tc>
          <w:tcPr>
            <w:tcW w:w="1129" w:type="dxa"/>
            <w:vAlign w:val="center"/>
          </w:tcPr>
          <w:p w14:paraId="4530F52A" w14:textId="77777777" w:rsidR="008A239F" w:rsidRPr="00DB2F88" w:rsidRDefault="008A239F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新户</w:t>
            </w:r>
          </w:p>
        </w:tc>
        <w:tc>
          <w:tcPr>
            <w:tcW w:w="1134" w:type="dxa"/>
            <w:vAlign w:val="center"/>
          </w:tcPr>
          <w:p w14:paraId="023A2FEB" w14:textId="3E80CF9D" w:rsidR="008A239F" w:rsidRPr="00680543" w:rsidRDefault="00CB04D5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37" w:name="FORECASTDATE1"/>
            <w:bookmarkEnd w:id="37"/>
            <w:commentRangeStart w:id="38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38"/>
            <w:r w:rsidR="00F86335">
              <w:rPr>
                <w:rStyle w:val="CommentReference"/>
              </w:rPr>
              <w:commentReference w:id="38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D4CEDD1" w14:textId="10A3EDD9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39" w:name="TLFIRSTWAVEOFTIME1"/>
            <w:bookmarkStart w:id="40" w:name="_GoBack"/>
            <w:bookmarkEnd w:id="39"/>
            <w:commentRangeStart w:id="4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bookmarkEnd w:id="40"/>
            <w:commentRangeEnd w:id="41"/>
            <w:r w:rsidR="00AB63FC">
              <w:rPr>
                <w:rStyle w:val="CommentReference"/>
              </w:rPr>
              <w:commentReference w:id="41"/>
            </w:r>
          </w:p>
        </w:tc>
        <w:tc>
          <w:tcPr>
            <w:tcW w:w="780" w:type="dxa"/>
            <w:tcMar>
              <w:left w:w="0" w:type="dxa"/>
              <w:right w:w="0" w:type="dxa"/>
            </w:tcMar>
            <w:vAlign w:val="center"/>
          </w:tcPr>
          <w:p w14:paraId="5B4C1B2E" w14:textId="325AB4DF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42" w:name="TLFIRSTWAVETIDELEVEL1"/>
            <w:bookmarkEnd w:id="42"/>
            <w:commentRangeStart w:id="4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43"/>
            <w:r w:rsidR="00F86335">
              <w:rPr>
                <w:rStyle w:val="CommentReference"/>
              </w:rPr>
              <w:commentReference w:id="43"/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 w14:paraId="11BBA3A6" w14:textId="1531C7F6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44" w:name="TLFIRSTTIMELOWTIDE1"/>
            <w:bookmarkEnd w:id="44"/>
            <w:commentRangeStart w:id="4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45"/>
            <w:r w:rsidR="00F86335">
              <w:rPr>
                <w:rStyle w:val="CommentReference"/>
              </w:rPr>
              <w:commentReference w:id="45"/>
            </w:r>
          </w:p>
        </w:tc>
        <w:tc>
          <w:tcPr>
            <w:tcW w:w="839" w:type="dxa"/>
            <w:tcMar>
              <w:left w:w="0" w:type="dxa"/>
              <w:right w:w="0" w:type="dxa"/>
            </w:tcMar>
            <w:vAlign w:val="center"/>
          </w:tcPr>
          <w:p w14:paraId="6681C9BB" w14:textId="790A9E71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46" w:name="TLLOWTIDELEVELFORTHEFIRSTTIME1"/>
            <w:bookmarkEnd w:id="46"/>
            <w:commentRangeStart w:id="4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47"/>
            <w:r w:rsidR="00F86335">
              <w:rPr>
                <w:rStyle w:val="CommentReference"/>
              </w:rPr>
              <w:commentReference w:id="47"/>
            </w:r>
          </w:p>
        </w:tc>
        <w:tc>
          <w:tcPr>
            <w:tcW w:w="1146" w:type="dxa"/>
            <w:tcMar>
              <w:left w:w="0" w:type="dxa"/>
              <w:right w:w="0" w:type="dxa"/>
            </w:tcMar>
            <w:vAlign w:val="center"/>
          </w:tcPr>
          <w:p w14:paraId="1C24EE24" w14:textId="55869EC7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48" w:name="TLSECONDWAVEOFTIME1"/>
            <w:bookmarkEnd w:id="48"/>
            <w:commentRangeStart w:id="4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49"/>
            <w:r w:rsidR="00F86335">
              <w:rPr>
                <w:rStyle w:val="CommentReference"/>
              </w:rPr>
              <w:commentReference w:id="49"/>
            </w:r>
          </w:p>
        </w:tc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14:paraId="4FD0A16F" w14:textId="30867B6C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50" w:name="TLSECONDWAVETIDELEVEL1"/>
            <w:bookmarkEnd w:id="50"/>
            <w:commentRangeStart w:id="5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51"/>
            <w:r w:rsidR="00F86335">
              <w:rPr>
                <w:rStyle w:val="CommentReference"/>
              </w:rPr>
              <w:commentReference w:id="51"/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vAlign w:val="center"/>
          </w:tcPr>
          <w:p w14:paraId="11CE0EAC" w14:textId="040E4D9A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52" w:name="TLSECONDTIMELOWTIDE1"/>
            <w:bookmarkEnd w:id="52"/>
            <w:commentRangeStart w:id="5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53"/>
            <w:r w:rsidR="00F86335">
              <w:rPr>
                <w:rStyle w:val="CommentReference"/>
              </w:rPr>
              <w:commentReference w:id="53"/>
            </w:r>
          </w:p>
        </w:tc>
        <w:tc>
          <w:tcPr>
            <w:tcW w:w="732" w:type="dxa"/>
            <w:tcMar>
              <w:left w:w="0" w:type="dxa"/>
              <w:right w:w="0" w:type="dxa"/>
            </w:tcMar>
            <w:vAlign w:val="center"/>
          </w:tcPr>
          <w:p w14:paraId="29158CD1" w14:textId="78292FA2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54" w:name="TLLOWTIDELEVELFORTHESECONDTIME1"/>
            <w:bookmarkEnd w:id="54"/>
            <w:commentRangeStart w:id="5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55"/>
            <w:r w:rsidR="00F86335">
              <w:rPr>
                <w:rStyle w:val="CommentReference"/>
              </w:rPr>
              <w:commentReference w:id="55"/>
            </w:r>
          </w:p>
        </w:tc>
      </w:tr>
      <w:tr w:rsidR="00BA2A28" w:rsidRPr="00680543" w14:paraId="6D3B1921" w14:textId="77777777" w:rsidTr="00421E3A">
        <w:trPr>
          <w:cantSplit/>
          <w:trHeight w:hRule="exact" w:val="624"/>
        </w:trPr>
        <w:tc>
          <w:tcPr>
            <w:tcW w:w="1129" w:type="dxa"/>
            <w:vAlign w:val="center"/>
          </w:tcPr>
          <w:p w14:paraId="2207D39E" w14:textId="77777777" w:rsidR="005907DD" w:rsidRDefault="00260E47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飞雁滩</w:t>
            </w:r>
          </w:p>
          <w:p w14:paraId="214E12E4" w14:textId="77777777" w:rsidR="00260E47" w:rsidRPr="00DB2F88" w:rsidRDefault="00260E47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（刁口）</w:t>
            </w:r>
          </w:p>
        </w:tc>
        <w:tc>
          <w:tcPr>
            <w:tcW w:w="1134" w:type="dxa"/>
            <w:vAlign w:val="center"/>
          </w:tcPr>
          <w:p w14:paraId="4B377B09" w14:textId="6EA99838" w:rsidR="00260E47" w:rsidRPr="00680543" w:rsidRDefault="00CB04D5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56" w:name="FORECASTDATE2"/>
            <w:bookmarkEnd w:id="56"/>
            <w:commentRangeStart w:id="5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57"/>
            <w:r w:rsidR="00F86335">
              <w:rPr>
                <w:rStyle w:val="CommentReference"/>
              </w:rPr>
              <w:commentReference w:id="57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2A77E9AE" w14:textId="7BE85247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58" w:name="TLFIRSTWAVEOFTIME2"/>
            <w:bookmarkEnd w:id="58"/>
            <w:commentRangeStart w:id="5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59"/>
            <w:r w:rsidR="00F86335">
              <w:rPr>
                <w:rStyle w:val="CommentReference"/>
              </w:rPr>
              <w:commentReference w:id="59"/>
            </w:r>
          </w:p>
        </w:tc>
        <w:tc>
          <w:tcPr>
            <w:tcW w:w="780" w:type="dxa"/>
            <w:tcMar>
              <w:left w:w="0" w:type="dxa"/>
              <w:right w:w="0" w:type="dxa"/>
            </w:tcMar>
            <w:vAlign w:val="center"/>
          </w:tcPr>
          <w:p w14:paraId="554C70C8" w14:textId="5CD9961E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60" w:name="TLFIRSTWAVETIDELEVEL2"/>
            <w:bookmarkEnd w:id="60"/>
            <w:commentRangeStart w:id="6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61"/>
            <w:r w:rsidR="00F86335">
              <w:rPr>
                <w:rStyle w:val="CommentReference"/>
              </w:rPr>
              <w:commentReference w:id="61"/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 w14:paraId="708F87D0" w14:textId="31D0D2B4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62" w:name="TLFIRSTTIMELOWTIDE2"/>
            <w:bookmarkEnd w:id="62"/>
            <w:commentRangeStart w:id="6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63"/>
            <w:r w:rsidR="00F86335">
              <w:rPr>
                <w:rStyle w:val="CommentReference"/>
              </w:rPr>
              <w:commentReference w:id="63"/>
            </w:r>
          </w:p>
        </w:tc>
        <w:tc>
          <w:tcPr>
            <w:tcW w:w="839" w:type="dxa"/>
            <w:tcMar>
              <w:left w:w="0" w:type="dxa"/>
              <w:right w:w="0" w:type="dxa"/>
            </w:tcMar>
            <w:vAlign w:val="center"/>
          </w:tcPr>
          <w:p w14:paraId="4D5A2AA0" w14:textId="276D40A6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64" w:name="TLLOWTIDELEVELFORTHEFIRSTTIME2"/>
            <w:bookmarkEnd w:id="64"/>
            <w:commentRangeStart w:id="6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65"/>
            <w:r w:rsidR="00F86335">
              <w:rPr>
                <w:rStyle w:val="CommentReference"/>
              </w:rPr>
              <w:commentReference w:id="65"/>
            </w:r>
          </w:p>
        </w:tc>
        <w:tc>
          <w:tcPr>
            <w:tcW w:w="1146" w:type="dxa"/>
            <w:tcMar>
              <w:left w:w="0" w:type="dxa"/>
              <w:right w:w="0" w:type="dxa"/>
            </w:tcMar>
            <w:vAlign w:val="center"/>
          </w:tcPr>
          <w:p w14:paraId="172223E7" w14:textId="28862B03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66" w:name="TLSECONDWAVEOFTIME2"/>
            <w:bookmarkEnd w:id="66"/>
            <w:commentRangeStart w:id="6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67"/>
            <w:r w:rsidR="00F86335">
              <w:rPr>
                <w:rStyle w:val="CommentReference"/>
              </w:rPr>
              <w:commentReference w:id="67"/>
            </w:r>
          </w:p>
        </w:tc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14:paraId="13C81E5A" w14:textId="3239A0D9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68" w:name="TLSECONDWAVETIDELEVEL2"/>
            <w:bookmarkEnd w:id="68"/>
            <w:commentRangeStart w:id="6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69"/>
            <w:r w:rsidR="00F86335">
              <w:rPr>
                <w:rStyle w:val="CommentReference"/>
              </w:rPr>
              <w:commentReference w:id="69"/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vAlign w:val="center"/>
          </w:tcPr>
          <w:p w14:paraId="7F411678" w14:textId="33C3C238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70" w:name="TLSECONDTIMELOWTIDE2"/>
            <w:bookmarkEnd w:id="70"/>
            <w:commentRangeStart w:id="7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71"/>
            <w:r w:rsidR="00F86335">
              <w:rPr>
                <w:rStyle w:val="CommentReference"/>
              </w:rPr>
              <w:commentReference w:id="71"/>
            </w:r>
          </w:p>
        </w:tc>
        <w:tc>
          <w:tcPr>
            <w:tcW w:w="732" w:type="dxa"/>
            <w:tcMar>
              <w:left w:w="0" w:type="dxa"/>
              <w:right w:w="0" w:type="dxa"/>
            </w:tcMar>
            <w:vAlign w:val="center"/>
          </w:tcPr>
          <w:p w14:paraId="7F07E723" w14:textId="5F155EFF" w:rsidR="00260E47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72" w:name="TLLOWTIDELEVELFORTHESECONDTIME2"/>
            <w:bookmarkEnd w:id="72"/>
            <w:commentRangeStart w:id="7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73"/>
            <w:r w:rsidR="00F86335">
              <w:rPr>
                <w:rStyle w:val="CommentReference"/>
              </w:rPr>
              <w:commentReference w:id="73"/>
            </w:r>
          </w:p>
        </w:tc>
      </w:tr>
      <w:tr w:rsidR="00BA2A28" w:rsidRPr="00680543" w14:paraId="7E184DEF" w14:textId="77777777" w:rsidTr="00421E3A">
        <w:trPr>
          <w:cantSplit/>
          <w:trHeight w:hRule="exact" w:val="624"/>
        </w:trPr>
        <w:tc>
          <w:tcPr>
            <w:tcW w:w="1129" w:type="dxa"/>
            <w:vAlign w:val="center"/>
          </w:tcPr>
          <w:p w14:paraId="0F400B17" w14:textId="77777777" w:rsidR="005907DD" w:rsidRDefault="00370A33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桩西</w:t>
            </w:r>
          </w:p>
          <w:p w14:paraId="26F62DD3" w14:textId="77777777" w:rsidR="008A239F" w:rsidRPr="00DB2F88" w:rsidRDefault="00E74132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(埕岛)</w:t>
            </w:r>
          </w:p>
        </w:tc>
        <w:tc>
          <w:tcPr>
            <w:tcW w:w="1134" w:type="dxa"/>
            <w:vAlign w:val="center"/>
          </w:tcPr>
          <w:p w14:paraId="4D48C188" w14:textId="7B41828B" w:rsidR="008A239F" w:rsidRPr="00680543" w:rsidRDefault="00CB04D5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74" w:name="FORECASTDATE3"/>
            <w:bookmarkEnd w:id="74"/>
            <w:commentRangeStart w:id="7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75"/>
            <w:r w:rsidR="00F86335">
              <w:rPr>
                <w:rStyle w:val="CommentReference"/>
              </w:rPr>
              <w:commentReference w:id="75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B355BFD" w14:textId="1AA973B1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76" w:name="TLFIRSTWAVEOFTIME3"/>
            <w:bookmarkEnd w:id="76"/>
            <w:commentRangeStart w:id="7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77"/>
            <w:r w:rsidR="00F86335">
              <w:rPr>
                <w:rStyle w:val="CommentReference"/>
              </w:rPr>
              <w:commentReference w:id="77"/>
            </w:r>
          </w:p>
        </w:tc>
        <w:tc>
          <w:tcPr>
            <w:tcW w:w="780" w:type="dxa"/>
            <w:tcMar>
              <w:left w:w="0" w:type="dxa"/>
              <w:right w:w="0" w:type="dxa"/>
            </w:tcMar>
            <w:vAlign w:val="center"/>
          </w:tcPr>
          <w:p w14:paraId="4916F418" w14:textId="2260E533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78" w:name="TLFIRSTWAVETIDELEVEL3"/>
            <w:bookmarkEnd w:id="78"/>
            <w:commentRangeStart w:id="7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79"/>
            <w:r w:rsidR="00F86335">
              <w:rPr>
                <w:rStyle w:val="CommentReference"/>
              </w:rPr>
              <w:commentReference w:id="79"/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 w14:paraId="109F07E0" w14:textId="33301D49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80" w:name="TLFIRSTTIMELOWTIDE3"/>
            <w:bookmarkEnd w:id="80"/>
            <w:commentRangeStart w:id="8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81"/>
            <w:r w:rsidR="00F86335">
              <w:rPr>
                <w:rStyle w:val="CommentReference"/>
              </w:rPr>
              <w:commentReference w:id="81"/>
            </w:r>
          </w:p>
        </w:tc>
        <w:tc>
          <w:tcPr>
            <w:tcW w:w="839" w:type="dxa"/>
            <w:tcMar>
              <w:left w:w="0" w:type="dxa"/>
              <w:right w:w="0" w:type="dxa"/>
            </w:tcMar>
            <w:vAlign w:val="center"/>
          </w:tcPr>
          <w:p w14:paraId="3FFDD6F8" w14:textId="2555F3DA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82" w:name="TLLOWTIDELEVELFORTHEFIRSTTIME3"/>
            <w:bookmarkEnd w:id="82"/>
            <w:commentRangeStart w:id="8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83"/>
            <w:r w:rsidR="00F86335">
              <w:rPr>
                <w:rStyle w:val="CommentReference"/>
              </w:rPr>
              <w:commentReference w:id="83"/>
            </w:r>
          </w:p>
        </w:tc>
        <w:tc>
          <w:tcPr>
            <w:tcW w:w="1146" w:type="dxa"/>
            <w:tcMar>
              <w:left w:w="0" w:type="dxa"/>
              <w:right w:w="0" w:type="dxa"/>
            </w:tcMar>
            <w:vAlign w:val="center"/>
          </w:tcPr>
          <w:p w14:paraId="082CC396" w14:textId="3E2CC916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84" w:name="TLSECONDWAVEOFTIME3"/>
            <w:bookmarkEnd w:id="84"/>
            <w:commentRangeStart w:id="8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85"/>
            <w:r w:rsidR="00F86335">
              <w:rPr>
                <w:rStyle w:val="CommentReference"/>
              </w:rPr>
              <w:commentReference w:id="85"/>
            </w:r>
          </w:p>
        </w:tc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14:paraId="3857FCA7" w14:textId="67DC6AAA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86" w:name="TLSECONDWAVETIDELEVEL3"/>
            <w:bookmarkEnd w:id="86"/>
            <w:commentRangeStart w:id="8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87"/>
            <w:r w:rsidR="00F86335">
              <w:rPr>
                <w:rStyle w:val="CommentReference"/>
              </w:rPr>
              <w:commentReference w:id="87"/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vAlign w:val="center"/>
          </w:tcPr>
          <w:p w14:paraId="22845E1F" w14:textId="77FEBDCD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88" w:name="TLSECONDTIMELOWTIDE3"/>
            <w:bookmarkEnd w:id="88"/>
            <w:commentRangeStart w:id="8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89"/>
            <w:r w:rsidR="00F86335">
              <w:rPr>
                <w:rStyle w:val="CommentReference"/>
              </w:rPr>
              <w:commentReference w:id="89"/>
            </w:r>
          </w:p>
        </w:tc>
        <w:tc>
          <w:tcPr>
            <w:tcW w:w="732" w:type="dxa"/>
            <w:tcMar>
              <w:left w:w="0" w:type="dxa"/>
              <w:right w:w="0" w:type="dxa"/>
            </w:tcMar>
            <w:vAlign w:val="center"/>
          </w:tcPr>
          <w:p w14:paraId="4B1BA1BB" w14:textId="51EA544C" w:rsidR="008A239F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90" w:name="TLLOWTIDELEVELFORTHESECONDTIME3"/>
            <w:bookmarkEnd w:id="90"/>
            <w:commentRangeStart w:id="9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91"/>
            <w:r w:rsidR="00F86335">
              <w:rPr>
                <w:rStyle w:val="CommentReference"/>
              </w:rPr>
              <w:commentReference w:id="91"/>
            </w:r>
          </w:p>
        </w:tc>
      </w:tr>
      <w:tr w:rsidR="00BA2A28" w:rsidRPr="00680543" w14:paraId="14642927" w14:textId="77777777" w:rsidTr="00421E3A">
        <w:trPr>
          <w:cantSplit/>
          <w:trHeight w:hRule="exact" w:val="624"/>
        </w:trPr>
        <w:tc>
          <w:tcPr>
            <w:tcW w:w="1129" w:type="dxa"/>
            <w:vAlign w:val="center"/>
          </w:tcPr>
          <w:p w14:paraId="0572C336" w14:textId="77777777" w:rsidR="003009F5" w:rsidRPr="00DB2F88" w:rsidRDefault="003009F5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东营港</w:t>
            </w:r>
          </w:p>
        </w:tc>
        <w:tc>
          <w:tcPr>
            <w:tcW w:w="1134" w:type="dxa"/>
            <w:vAlign w:val="center"/>
          </w:tcPr>
          <w:p w14:paraId="1EB7ABFC" w14:textId="1B3A0569" w:rsidR="003009F5" w:rsidRPr="00680543" w:rsidRDefault="00CB04D5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92" w:name="FORECASTDATE4"/>
            <w:bookmarkEnd w:id="92"/>
            <w:commentRangeStart w:id="9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93"/>
            <w:r w:rsidR="00F86335">
              <w:rPr>
                <w:rStyle w:val="CommentReference"/>
              </w:rPr>
              <w:commentReference w:id="93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74DB353" w14:textId="71C8178D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94" w:name="TLFIRSTWAVEOFTIME4"/>
            <w:bookmarkEnd w:id="94"/>
            <w:commentRangeStart w:id="9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95"/>
            <w:r w:rsidR="00F86335">
              <w:rPr>
                <w:rStyle w:val="CommentReference"/>
              </w:rPr>
              <w:commentReference w:id="95"/>
            </w:r>
          </w:p>
        </w:tc>
        <w:tc>
          <w:tcPr>
            <w:tcW w:w="780" w:type="dxa"/>
            <w:tcMar>
              <w:left w:w="0" w:type="dxa"/>
              <w:right w:w="0" w:type="dxa"/>
            </w:tcMar>
            <w:vAlign w:val="center"/>
          </w:tcPr>
          <w:p w14:paraId="4AE52349" w14:textId="7A45A95E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96" w:name="TLFIRSTWAVETIDELEVEL4"/>
            <w:bookmarkEnd w:id="96"/>
            <w:commentRangeStart w:id="9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97"/>
            <w:r w:rsidR="00F86335">
              <w:rPr>
                <w:rStyle w:val="CommentReference"/>
              </w:rPr>
              <w:commentReference w:id="97"/>
            </w:r>
          </w:p>
        </w:tc>
        <w:tc>
          <w:tcPr>
            <w:tcW w:w="1063" w:type="dxa"/>
            <w:tcMar>
              <w:left w:w="0" w:type="dxa"/>
              <w:right w:w="0" w:type="dxa"/>
            </w:tcMar>
            <w:vAlign w:val="center"/>
          </w:tcPr>
          <w:p w14:paraId="538780D5" w14:textId="57E05A07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98" w:name="TLFIRSTTIMELOWTIDE4"/>
            <w:bookmarkEnd w:id="98"/>
            <w:commentRangeStart w:id="9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99"/>
            <w:r w:rsidR="00F86335">
              <w:rPr>
                <w:rStyle w:val="CommentReference"/>
              </w:rPr>
              <w:commentReference w:id="99"/>
            </w:r>
          </w:p>
        </w:tc>
        <w:tc>
          <w:tcPr>
            <w:tcW w:w="839" w:type="dxa"/>
            <w:tcMar>
              <w:left w:w="0" w:type="dxa"/>
              <w:right w:w="0" w:type="dxa"/>
            </w:tcMar>
            <w:vAlign w:val="center"/>
          </w:tcPr>
          <w:p w14:paraId="10665901" w14:textId="6D78B9F9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00" w:name="TLLOWTIDELEVELFORTHEFIRSTTIME4"/>
            <w:bookmarkEnd w:id="100"/>
            <w:commentRangeStart w:id="10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01"/>
            <w:r w:rsidR="00F86335">
              <w:rPr>
                <w:rStyle w:val="CommentReference"/>
              </w:rPr>
              <w:commentReference w:id="101"/>
            </w:r>
          </w:p>
        </w:tc>
        <w:tc>
          <w:tcPr>
            <w:tcW w:w="1146" w:type="dxa"/>
            <w:tcMar>
              <w:left w:w="0" w:type="dxa"/>
              <w:right w:w="0" w:type="dxa"/>
            </w:tcMar>
            <w:vAlign w:val="center"/>
          </w:tcPr>
          <w:p w14:paraId="417124E0" w14:textId="572B3745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02" w:name="TLSECONDWAVEOFTIME4"/>
            <w:bookmarkEnd w:id="102"/>
            <w:commentRangeStart w:id="10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03"/>
            <w:r w:rsidR="00F86335">
              <w:rPr>
                <w:rStyle w:val="CommentReference"/>
              </w:rPr>
              <w:commentReference w:id="103"/>
            </w:r>
          </w:p>
        </w:tc>
        <w:tc>
          <w:tcPr>
            <w:tcW w:w="714" w:type="dxa"/>
            <w:tcMar>
              <w:left w:w="0" w:type="dxa"/>
              <w:right w:w="0" w:type="dxa"/>
            </w:tcMar>
            <w:vAlign w:val="center"/>
          </w:tcPr>
          <w:p w14:paraId="2CA070FB" w14:textId="0DF4E0B1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04" w:name="TLSECONDWAVETIDELEVEL4"/>
            <w:bookmarkEnd w:id="104"/>
            <w:commentRangeStart w:id="10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05"/>
            <w:r w:rsidR="00F86335">
              <w:rPr>
                <w:rStyle w:val="CommentReference"/>
              </w:rPr>
              <w:commentReference w:id="105"/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vAlign w:val="center"/>
          </w:tcPr>
          <w:p w14:paraId="221B0B3A" w14:textId="02C44B0D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06" w:name="TLSECONDTIMELOWTIDE4"/>
            <w:bookmarkEnd w:id="106"/>
            <w:commentRangeStart w:id="10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07"/>
            <w:r w:rsidR="00F86335">
              <w:rPr>
                <w:rStyle w:val="CommentReference"/>
              </w:rPr>
              <w:commentReference w:id="107"/>
            </w:r>
          </w:p>
        </w:tc>
        <w:tc>
          <w:tcPr>
            <w:tcW w:w="732" w:type="dxa"/>
            <w:tcMar>
              <w:left w:w="0" w:type="dxa"/>
              <w:right w:w="0" w:type="dxa"/>
            </w:tcMar>
            <w:vAlign w:val="center"/>
          </w:tcPr>
          <w:p w14:paraId="028A72D6" w14:textId="25B0C486" w:rsidR="003009F5" w:rsidRPr="00680543" w:rsidRDefault="00CB04D5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08" w:name="TLLOWTIDELEVELFORTHESECONDTIME4"/>
            <w:bookmarkEnd w:id="108"/>
            <w:commentRangeStart w:id="10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09"/>
            <w:r w:rsidR="00F86335">
              <w:rPr>
                <w:rStyle w:val="CommentReference"/>
              </w:rPr>
              <w:commentReference w:id="109"/>
            </w:r>
          </w:p>
        </w:tc>
      </w:tr>
      <w:tr w:rsidR="00BA2A28" w:rsidRPr="00680543" w14:paraId="17255925" w14:textId="77777777" w:rsidTr="00421E3A">
        <w:trPr>
          <w:cantSplit/>
          <w:trHeight w:hRule="exact" w:val="624"/>
        </w:trPr>
        <w:tc>
          <w:tcPr>
            <w:tcW w:w="1129" w:type="dxa"/>
            <w:vAlign w:val="center"/>
          </w:tcPr>
          <w:p w14:paraId="618B737E" w14:textId="77777777" w:rsidR="005907DD" w:rsidRDefault="00260E47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孤东</w:t>
            </w:r>
          </w:p>
          <w:p w14:paraId="3DDA8DB4" w14:textId="77777777" w:rsidR="00260E47" w:rsidRPr="00DB2F88" w:rsidRDefault="00260E47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（黄河口）</w:t>
            </w:r>
          </w:p>
        </w:tc>
        <w:tc>
          <w:tcPr>
            <w:tcW w:w="1134" w:type="dxa"/>
            <w:vAlign w:val="center"/>
          </w:tcPr>
          <w:p w14:paraId="047AFF92" w14:textId="1BEE4AD0" w:rsidR="00260E47" w:rsidRPr="00680543" w:rsidRDefault="00CB04D5" w:rsidP="007A1308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110" w:name="FORECASTDATE5"/>
            <w:bookmarkEnd w:id="110"/>
            <w:commentRangeStart w:id="11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11"/>
            <w:r w:rsidR="00F86335">
              <w:rPr>
                <w:rStyle w:val="CommentReference"/>
              </w:rPr>
              <w:commentReference w:id="111"/>
            </w:r>
          </w:p>
        </w:tc>
        <w:tc>
          <w:tcPr>
            <w:tcW w:w="1134" w:type="dxa"/>
            <w:vAlign w:val="center"/>
          </w:tcPr>
          <w:p w14:paraId="7DAB3AF5" w14:textId="243C7CA7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12" w:name="TLFIRSTWAVEOFTIME5"/>
            <w:bookmarkEnd w:id="112"/>
            <w:commentRangeStart w:id="11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13"/>
            <w:r w:rsidR="00F86335">
              <w:rPr>
                <w:rStyle w:val="CommentReference"/>
              </w:rPr>
              <w:commentReference w:id="113"/>
            </w:r>
          </w:p>
        </w:tc>
        <w:tc>
          <w:tcPr>
            <w:tcW w:w="780" w:type="dxa"/>
            <w:vAlign w:val="center"/>
          </w:tcPr>
          <w:p w14:paraId="2D01CEAD" w14:textId="5D7F852A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14" w:name="TLFIRSTWAVETIDELEVEL5"/>
            <w:bookmarkEnd w:id="114"/>
            <w:commentRangeStart w:id="11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15"/>
            <w:r w:rsidR="00F86335">
              <w:rPr>
                <w:rStyle w:val="CommentReference"/>
              </w:rPr>
              <w:commentReference w:id="115"/>
            </w:r>
          </w:p>
        </w:tc>
        <w:tc>
          <w:tcPr>
            <w:tcW w:w="1063" w:type="dxa"/>
            <w:vAlign w:val="center"/>
          </w:tcPr>
          <w:p w14:paraId="39629E7C" w14:textId="54EA9695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16" w:name="TLFIRSTTIMELOWTIDE5"/>
            <w:bookmarkEnd w:id="116"/>
            <w:commentRangeStart w:id="11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17"/>
            <w:r w:rsidR="00F86335">
              <w:rPr>
                <w:rStyle w:val="CommentReference"/>
              </w:rPr>
              <w:commentReference w:id="117"/>
            </w:r>
          </w:p>
        </w:tc>
        <w:tc>
          <w:tcPr>
            <w:tcW w:w="839" w:type="dxa"/>
            <w:vAlign w:val="center"/>
          </w:tcPr>
          <w:p w14:paraId="1766DA82" w14:textId="4B83861C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18" w:name="TLLOWTIDELEVELFORTHEFIRSTTIME5"/>
            <w:bookmarkEnd w:id="118"/>
            <w:commentRangeStart w:id="11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19"/>
            <w:r w:rsidR="00F86335">
              <w:rPr>
                <w:rStyle w:val="CommentReference"/>
              </w:rPr>
              <w:commentReference w:id="119"/>
            </w:r>
          </w:p>
        </w:tc>
        <w:tc>
          <w:tcPr>
            <w:tcW w:w="1146" w:type="dxa"/>
            <w:vAlign w:val="center"/>
          </w:tcPr>
          <w:p w14:paraId="5FD97070" w14:textId="2FF42995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20" w:name="TLSECONDWAVEOFTIME5"/>
            <w:bookmarkEnd w:id="120"/>
            <w:commentRangeStart w:id="12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21"/>
            <w:r w:rsidR="00F86335">
              <w:rPr>
                <w:rStyle w:val="CommentReference"/>
              </w:rPr>
              <w:commentReference w:id="121"/>
            </w:r>
          </w:p>
        </w:tc>
        <w:tc>
          <w:tcPr>
            <w:tcW w:w="714" w:type="dxa"/>
            <w:vAlign w:val="center"/>
          </w:tcPr>
          <w:p w14:paraId="33BB4FE8" w14:textId="065C8D1E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22" w:name="TLSECONDWAVETIDELEVEL5"/>
            <w:bookmarkEnd w:id="122"/>
            <w:commentRangeStart w:id="12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23"/>
            <w:r w:rsidR="00F86335">
              <w:rPr>
                <w:rStyle w:val="CommentReference"/>
              </w:rPr>
              <w:commentReference w:id="123"/>
            </w:r>
          </w:p>
        </w:tc>
        <w:tc>
          <w:tcPr>
            <w:tcW w:w="1128" w:type="dxa"/>
            <w:vAlign w:val="center"/>
          </w:tcPr>
          <w:p w14:paraId="33F53B3E" w14:textId="3F7FE2A7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24" w:name="TLSECONDTIMELOWTIDE5"/>
            <w:bookmarkEnd w:id="124"/>
            <w:commentRangeStart w:id="12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25"/>
            <w:r w:rsidR="00F86335">
              <w:rPr>
                <w:rStyle w:val="CommentReference"/>
              </w:rPr>
              <w:commentReference w:id="125"/>
            </w:r>
          </w:p>
        </w:tc>
        <w:tc>
          <w:tcPr>
            <w:tcW w:w="732" w:type="dxa"/>
            <w:vAlign w:val="center"/>
          </w:tcPr>
          <w:p w14:paraId="61EE89B2" w14:textId="09700527" w:rsidR="00260E47" w:rsidRPr="00680543" w:rsidRDefault="00CB04D5" w:rsidP="006D11CF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126" w:name="TLLOWTIDELEVELFORTHESECONDTIME5"/>
            <w:bookmarkEnd w:id="126"/>
            <w:commentRangeStart w:id="12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27"/>
            <w:r w:rsidR="00F86335">
              <w:rPr>
                <w:rStyle w:val="CommentReference"/>
              </w:rPr>
              <w:commentReference w:id="127"/>
            </w:r>
          </w:p>
        </w:tc>
      </w:tr>
      <w:tr w:rsidR="00BA2A28" w:rsidRPr="00680543" w14:paraId="04AF1D41" w14:textId="77777777" w:rsidTr="00421E3A">
        <w:trPr>
          <w:cantSplit/>
          <w:trHeight w:hRule="exact" w:val="624"/>
        </w:trPr>
        <w:tc>
          <w:tcPr>
            <w:tcW w:w="1129" w:type="dxa"/>
            <w:vAlign w:val="center"/>
          </w:tcPr>
          <w:p w14:paraId="0ED98E00" w14:textId="77777777" w:rsidR="005907DD" w:rsidRDefault="00260E47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小岛河</w:t>
            </w:r>
          </w:p>
          <w:p w14:paraId="4B295A42" w14:textId="77777777" w:rsidR="00260E47" w:rsidRPr="00DB2F88" w:rsidRDefault="00260E47" w:rsidP="009A0A2C">
            <w:pPr>
              <w:jc w:val="center"/>
              <w:rPr>
                <w:rFonts w:ascii="宋体" w:hAnsi="宋体"/>
                <w:szCs w:val="21"/>
              </w:rPr>
            </w:pPr>
            <w:r w:rsidRPr="00DB2F88">
              <w:rPr>
                <w:rFonts w:ascii="宋体" w:hAnsi="宋体" w:hint="eastAsia"/>
                <w:szCs w:val="21"/>
              </w:rPr>
              <w:t>（广利港）</w:t>
            </w:r>
          </w:p>
        </w:tc>
        <w:tc>
          <w:tcPr>
            <w:tcW w:w="1134" w:type="dxa"/>
            <w:vAlign w:val="center"/>
          </w:tcPr>
          <w:p w14:paraId="0C788207" w14:textId="1FB8D3D9" w:rsidR="00260E47" w:rsidRPr="00680543" w:rsidRDefault="00CB04D5" w:rsidP="007A1308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128" w:name="FORECASTDATE6"/>
            <w:bookmarkEnd w:id="128"/>
            <w:commentRangeStart w:id="12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29"/>
            <w:r w:rsidR="00F86335">
              <w:rPr>
                <w:rStyle w:val="CommentReference"/>
              </w:rPr>
              <w:commentReference w:id="129"/>
            </w:r>
          </w:p>
        </w:tc>
        <w:tc>
          <w:tcPr>
            <w:tcW w:w="1134" w:type="dxa"/>
            <w:vAlign w:val="center"/>
          </w:tcPr>
          <w:p w14:paraId="0620F72D" w14:textId="3F86D308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30" w:name="TLFIRSTWAVEOFTIME6"/>
            <w:bookmarkEnd w:id="130"/>
            <w:commentRangeStart w:id="13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31"/>
            <w:r w:rsidR="00F86335">
              <w:rPr>
                <w:rStyle w:val="CommentReference"/>
              </w:rPr>
              <w:commentReference w:id="131"/>
            </w:r>
          </w:p>
        </w:tc>
        <w:tc>
          <w:tcPr>
            <w:tcW w:w="780" w:type="dxa"/>
            <w:vAlign w:val="center"/>
          </w:tcPr>
          <w:p w14:paraId="39B72867" w14:textId="00248C94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32" w:name="TLFIRSTWAVETIDELEVEL6"/>
            <w:bookmarkEnd w:id="132"/>
            <w:commentRangeStart w:id="13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33"/>
            <w:r w:rsidR="00F86335">
              <w:rPr>
                <w:rStyle w:val="CommentReference"/>
              </w:rPr>
              <w:commentReference w:id="133"/>
            </w:r>
          </w:p>
        </w:tc>
        <w:tc>
          <w:tcPr>
            <w:tcW w:w="1063" w:type="dxa"/>
            <w:vAlign w:val="center"/>
          </w:tcPr>
          <w:p w14:paraId="4295D3F4" w14:textId="469FBC61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34" w:name="TLFIRSTTIMELOWTIDE6"/>
            <w:bookmarkEnd w:id="134"/>
            <w:commentRangeStart w:id="13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35"/>
            <w:r w:rsidR="00F86335">
              <w:rPr>
                <w:rStyle w:val="CommentReference"/>
              </w:rPr>
              <w:commentReference w:id="135"/>
            </w:r>
          </w:p>
        </w:tc>
        <w:tc>
          <w:tcPr>
            <w:tcW w:w="839" w:type="dxa"/>
            <w:vAlign w:val="center"/>
          </w:tcPr>
          <w:p w14:paraId="08F11DFF" w14:textId="0FBCB55E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36" w:name="TLLOWTIDELEVELFORTHEFIRSTTIME6"/>
            <w:bookmarkEnd w:id="136"/>
            <w:commentRangeStart w:id="137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37"/>
            <w:r w:rsidR="00F86335">
              <w:rPr>
                <w:rStyle w:val="CommentReference"/>
              </w:rPr>
              <w:commentReference w:id="137"/>
            </w:r>
          </w:p>
        </w:tc>
        <w:tc>
          <w:tcPr>
            <w:tcW w:w="1146" w:type="dxa"/>
            <w:vAlign w:val="center"/>
          </w:tcPr>
          <w:p w14:paraId="251877C3" w14:textId="44EC18F6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38" w:name="TLSECONDWAVEOFTIME6"/>
            <w:bookmarkEnd w:id="138"/>
            <w:commentRangeStart w:id="139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39"/>
            <w:r w:rsidR="00F86335">
              <w:rPr>
                <w:rStyle w:val="CommentReference"/>
              </w:rPr>
              <w:commentReference w:id="139"/>
            </w:r>
          </w:p>
        </w:tc>
        <w:tc>
          <w:tcPr>
            <w:tcW w:w="714" w:type="dxa"/>
            <w:vAlign w:val="center"/>
          </w:tcPr>
          <w:p w14:paraId="36B72931" w14:textId="279E6ED3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40" w:name="TLSECONDWAVETIDELEVEL6"/>
            <w:bookmarkEnd w:id="140"/>
            <w:commentRangeStart w:id="141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41"/>
            <w:r w:rsidR="00F86335">
              <w:rPr>
                <w:rStyle w:val="CommentReference"/>
              </w:rPr>
              <w:commentReference w:id="141"/>
            </w:r>
          </w:p>
        </w:tc>
        <w:tc>
          <w:tcPr>
            <w:tcW w:w="1128" w:type="dxa"/>
            <w:vAlign w:val="center"/>
          </w:tcPr>
          <w:p w14:paraId="2BB3FCDE" w14:textId="2826EB9A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42" w:name="TLSECONDTIMELOWTIDE6"/>
            <w:bookmarkEnd w:id="142"/>
            <w:commentRangeStart w:id="143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43"/>
            <w:r w:rsidR="00F86335">
              <w:rPr>
                <w:rStyle w:val="CommentReference"/>
              </w:rPr>
              <w:commentReference w:id="143"/>
            </w:r>
          </w:p>
        </w:tc>
        <w:tc>
          <w:tcPr>
            <w:tcW w:w="732" w:type="dxa"/>
            <w:vAlign w:val="center"/>
          </w:tcPr>
          <w:p w14:paraId="32F88FBD" w14:textId="29824CB0" w:rsidR="00260E47" w:rsidRPr="00680543" w:rsidRDefault="00CB04D5" w:rsidP="006D11CF">
            <w:pPr>
              <w:spacing w:line="400" w:lineRule="exact"/>
              <w:jc w:val="center"/>
              <w:rPr>
                <w:rFonts w:ascii="宋体" w:hAnsi="宋体"/>
                <w:sz w:val="24"/>
                <w:szCs w:val="24"/>
              </w:rPr>
            </w:pPr>
            <w:bookmarkStart w:id="144" w:name="TLLOWTIDELEVELFORTHESECONDTIME6"/>
            <w:bookmarkEnd w:id="144"/>
            <w:commentRangeStart w:id="145"/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a}</w:t>
            </w:r>
            <w:commentRangeEnd w:id="145"/>
            <w:r w:rsidR="00F86335">
              <w:rPr>
                <w:rStyle w:val="CommentReference"/>
              </w:rPr>
              <w:commentReference w:id="145"/>
            </w:r>
          </w:p>
        </w:tc>
      </w:tr>
    </w:tbl>
    <w:p w14:paraId="4D02070D" w14:textId="7CB0AF06" w:rsidR="00260E47" w:rsidRDefault="00CB04D5" w:rsidP="00E1133C">
      <w:pPr>
        <w:spacing w:line="70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204921" wp14:editId="7D38876F">
                <wp:simplePos x="0" y="0"/>
                <wp:positionH relativeFrom="column">
                  <wp:posOffset>-467995</wp:posOffset>
                </wp:positionH>
                <wp:positionV relativeFrom="paragraph">
                  <wp:posOffset>215900</wp:posOffset>
                </wp:positionV>
                <wp:extent cx="6913245" cy="668655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24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639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  <w:gridCol w:w="242"/>
                              <w:gridCol w:w="1661"/>
                              <w:gridCol w:w="1310"/>
                              <w:gridCol w:w="242"/>
                              <w:gridCol w:w="1661"/>
                              <w:gridCol w:w="1310"/>
                              <w:gridCol w:w="242"/>
                              <w:gridCol w:w="1661"/>
                            </w:tblGrid>
                            <w:tr w:rsidR="00567B89" w:rsidRPr="00D90D8F" w14:paraId="3F3E6853" w14:textId="77777777" w:rsidTr="008C53A9">
                              <w:trPr>
                                <w:jc w:val="center"/>
                              </w:trPr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1E5FE6B3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海浪预报员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60223120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1AC37923" w14:textId="4F6055B6" w:rsidR="00567B89" w:rsidRPr="00D90D8F" w:rsidRDefault="00CB04D5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146" w:name="FWAVEFORECASTER"/>
                                  <w:bookmarkEnd w:id="146"/>
                                  <w:r w:rsidRPr="00CB04D5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{FWAVEFORECASTER}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580AE564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潮汐预报员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350F1794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1F0851F9" w14:textId="2F114E0A" w:rsidR="00567B89" w:rsidRPr="00D90D8F" w:rsidRDefault="00CB04D5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147" w:name="FTIDALFORECASTER"/>
                                  <w:bookmarkEnd w:id="147"/>
                                  <w:r w:rsidRPr="00CB04D5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{FTIDALFORECASTER}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1D3D82B1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水温预报员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5BCB93D8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2BF3B39D" w14:textId="3E186A79" w:rsidR="00567B89" w:rsidRPr="00D90D8F" w:rsidRDefault="00CB04D5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148" w:name="FWATERTEMPERATUREFORECASTER"/>
                                  <w:bookmarkEnd w:id="148"/>
                                  <w:r w:rsidRPr="00CB04D5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{FWATERTEMPERATUREFORECASTER}</w:t>
                                  </w:r>
                                </w:p>
                              </w:tc>
                            </w:tr>
                            <w:tr w:rsidR="00567B89" w:rsidRPr="00D90D8F" w14:paraId="4555EBF3" w14:textId="77777777" w:rsidTr="008C53A9">
                              <w:trPr>
                                <w:jc w:val="center"/>
                              </w:trPr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58350D45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064AF719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04F62432" w14:textId="6F4D6165" w:rsidR="00567B89" w:rsidRPr="00D90D8F" w:rsidRDefault="00CB04D5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149" w:name="FWAVEFORECASTERTEL"/>
                                  <w:bookmarkEnd w:id="149"/>
                                  <w:r w:rsidRPr="00CB04D5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{FWAVEFORECASTERTEL}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71D748C9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6B1030D1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672DAE0C" w14:textId="5FD507BF" w:rsidR="00567B89" w:rsidRPr="00D90D8F" w:rsidRDefault="00CB04D5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150" w:name="FTIDALFORECASTERTEL"/>
                                  <w:bookmarkEnd w:id="150"/>
                                  <w:r w:rsidRPr="00CB04D5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{FTIDALFORECASTERTEL}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5E7AE065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2AFF5AF5" w14:textId="77777777" w:rsidR="00567B89" w:rsidRPr="00D90D8F" w:rsidRDefault="00567B89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215141CC" w14:textId="729CD1BE" w:rsidR="00567B89" w:rsidRPr="00D90D8F" w:rsidRDefault="00CB04D5" w:rsidP="008C53A9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151" w:name="FWATERTEMPERATUREFORECASTERTEL"/>
                                  <w:bookmarkEnd w:id="151"/>
                                  <w:r w:rsidRPr="00CB04D5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{FWATERTEMPERATUREFORECASTERTEL}</w:t>
                                  </w:r>
                                </w:p>
                              </w:tc>
                            </w:tr>
                          </w:tbl>
                          <w:p w14:paraId="0C49B600" w14:textId="77777777" w:rsidR="00567B89" w:rsidRDefault="00567B89" w:rsidP="00567B89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0492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-36.85pt;margin-top:17pt;width:544.35pt;height:52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k3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" filled="f" stroked="f">
                <v:textbox>
                  <w:txbxContent>
                    <w:tbl>
                      <w:tblPr>
                        <w:tblW w:w="9639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  <w:gridCol w:w="242"/>
                        <w:gridCol w:w="1661"/>
                        <w:gridCol w:w="1310"/>
                        <w:gridCol w:w="242"/>
                        <w:gridCol w:w="1661"/>
                        <w:gridCol w:w="1310"/>
                        <w:gridCol w:w="242"/>
                        <w:gridCol w:w="1661"/>
                      </w:tblGrid>
                      <w:tr w:rsidR="00567B89" w:rsidRPr="00D90D8F" w14:paraId="3F3E6853" w14:textId="77777777" w:rsidTr="008C53A9">
                        <w:trPr>
                          <w:jc w:val="center"/>
                        </w:trPr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1E5FE6B3" w14:textId="77777777" w:rsidR="00567B89" w:rsidRPr="00D90D8F" w:rsidRDefault="00567B89" w:rsidP="008C53A9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海浪预报员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60223120" w14:textId="77777777" w:rsidR="00567B89" w:rsidRPr="00D90D8F" w:rsidRDefault="00567B89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1AC37923" w14:textId="4F6055B6" w:rsidR="00567B89" w:rsidRPr="00D90D8F" w:rsidRDefault="00CB04D5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152" w:name="FWAVEFORECASTER"/>
                            <w:bookmarkEnd w:id="152"/>
                            <w:r w:rsidRPr="00CB04D5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{FWAVEFORECASTER}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580AE564" w14:textId="77777777" w:rsidR="00567B89" w:rsidRPr="00D90D8F" w:rsidRDefault="00567B89" w:rsidP="008C53A9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潮汐预报员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350F1794" w14:textId="77777777" w:rsidR="00567B89" w:rsidRPr="00D90D8F" w:rsidRDefault="00567B89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1F0851F9" w14:textId="2F114E0A" w:rsidR="00567B89" w:rsidRPr="00D90D8F" w:rsidRDefault="00CB04D5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153" w:name="FTIDALFORECASTER"/>
                            <w:bookmarkEnd w:id="153"/>
                            <w:r w:rsidRPr="00CB04D5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{FTIDALFORECASTER}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1D3D82B1" w14:textId="77777777" w:rsidR="00567B89" w:rsidRPr="00D90D8F" w:rsidRDefault="00567B89" w:rsidP="008C53A9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水温预报员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5BCB93D8" w14:textId="77777777" w:rsidR="00567B89" w:rsidRPr="00D90D8F" w:rsidRDefault="00567B89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2BF3B39D" w14:textId="3E186A79" w:rsidR="00567B89" w:rsidRPr="00D90D8F" w:rsidRDefault="00CB04D5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154" w:name="FWATERTEMPERATUREFORECASTER"/>
                            <w:bookmarkEnd w:id="154"/>
                            <w:r w:rsidRPr="00CB04D5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{FWATERTEMPERATUREFORECASTER}</w:t>
                            </w:r>
                          </w:p>
                        </w:tc>
                      </w:tr>
                      <w:tr w:rsidR="00567B89" w:rsidRPr="00D90D8F" w14:paraId="4555EBF3" w14:textId="77777777" w:rsidTr="008C53A9">
                        <w:trPr>
                          <w:jc w:val="center"/>
                        </w:trPr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58350D45" w14:textId="77777777" w:rsidR="00567B89" w:rsidRPr="00D90D8F" w:rsidRDefault="00567B89" w:rsidP="008C53A9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064AF719" w14:textId="77777777" w:rsidR="00567B89" w:rsidRPr="00D90D8F" w:rsidRDefault="00567B89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04F62432" w14:textId="6F4D6165" w:rsidR="00567B89" w:rsidRPr="00D90D8F" w:rsidRDefault="00CB04D5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155" w:name="FWAVEFORECASTERTEL"/>
                            <w:bookmarkEnd w:id="155"/>
                            <w:r w:rsidRPr="00CB04D5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{FWAVEFORECASTERTEL}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71D748C9" w14:textId="77777777" w:rsidR="00567B89" w:rsidRPr="00D90D8F" w:rsidRDefault="00567B89" w:rsidP="008C53A9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6B1030D1" w14:textId="77777777" w:rsidR="00567B89" w:rsidRPr="00D90D8F" w:rsidRDefault="00567B89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672DAE0C" w14:textId="5FD507BF" w:rsidR="00567B89" w:rsidRPr="00D90D8F" w:rsidRDefault="00CB04D5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156" w:name="FTIDALFORECASTERTEL"/>
                            <w:bookmarkEnd w:id="156"/>
                            <w:r w:rsidRPr="00CB04D5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{FTIDALFORECASTERTEL}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5E7AE065" w14:textId="77777777" w:rsidR="00567B89" w:rsidRPr="00D90D8F" w:rsidRDefault="00567B89" w:rsidP="008C53A9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2AFF5AF5" w14:textId="77777777" w:rsidR="00567B89" w:rsidRPr="00D90D8F" w:rsidRDefault="00567B89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215141CC" w14:textId="729CD1BE" w:rsidR="00567B89" w:rsidRPr="00D90D8F" w:rsidRDefault="00CB04D5" w:rsidP="008C53A9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157" w:name="FWATERTEMPERATUREFORECASTERTEL"/>
                            <w:bookmarkEnd w:id="157"/>
                            <w:r w:rsidRPr="00CB04D5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{FWATERTEMPERATUREFORECASTERTEL}</w:t>
                            </w:r>
                          </w:p>
                        </w:tc>
                      </w:tr>
                    </w:tbl>
                    <w:p w14:paraId="0C49B600" w14:textId="77777777" w:rsidR="00567B89" w:rsidRDefault="00567B89" w:rsidP="00567B89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60E47" w:rsidSect="00F93CCE">
      <w:pgSz w:w="11907" w:h="16840"/>
      <w:pgMar w:top="1134" w:right="851" w:bottom="851" w:left="1247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x y" w:date="2018-12-14T15:39:00Z" w:initials="xy">
    <w:p w14:paraId="41DF5ED3" w14:textId="77777777" w:rsidR="00CB04D5" w:rsidRDefault="00CB04D5">
      <w:pPr>
        <w:pStyle w:val="CommentText"/>
      </w:pPr>
      <w:r>
        <w:rPr>
          <w:rStyle w:val="CommentReference"/>
        </w:rPr>
        <w:annotationRef/>
      </w:r>
      <w:r w:rsidRPr="00CB04D5">
        <w:t>EFWWBHWAVETYPE</w:t>
      </w:r>
    </w:p>
    <w:p w14:paraId="2295D03C" w14:textId="77777777" w:rsidR="00CB04D5" w:rsidRDefault="00CB04D5">
      <w:pPr>
        <w:pStyle w:val="CommentText"/>
      </w:pPr>
      <w:r w:rsidRPr="00CB04D5">
        <w:t>ModelAmShort5</w:t>
      </w:r>
    </w:p>
    <w:p w14:paraId="1D5AA180" w14:textId="77777777" w:rsidR="00CB04D5" w:rsidRDefault="00CB04D5">
      <w:pPr>
        <w:pStyle w:val="CommentText"/>
      </w:pPr>
    </w:p>
    <w:p w14:paraId="76695346" w14:textId="6862476A" w:rsidR="00CB04D5" w:rsidRDefault="00CB04D5">
      <w:pPr>
        <w:pStyle w:val="CommentText"/>
      </w:pPr>
    </w:p>
  </w:comment>
  <w:comment w:id="12" w:author="x y" w:date="2018-12-14T15:40:00Z" w:initials="xy">
    <w:p w14:paraId="5DB66436" w14:textId="77777777" w:rsidR="00CB04D5" w:rsidRDefault="00CB04D5">
      <w:pPr>
        <w:pStyle w:val="CommentText"/>
      </w:pPr>
      <w:r>
        <w:rPr>
          <w:rStyle w:val="CommentReference"/>
        </w:rPr>
        <w:annotationRef/>
      </w:r>
      <w:r w:rsidRPr="00CB04D5">
        <w:t>EFWWBHNORTHWAVETYPE</w:t>
      </w:r>
    </w:p>
    <w:p w14:paraId="3377E5B2" w14:textId="77777777" w:rsidR="00CB04D5" w:rsidRDefault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1C93F88F" w14:textId="77777777" w:rsidR="00CB04D5" w:rsidRDefault="00CB04D5">
      <w:pPr>
        <w:pStyle w:val="CommentText"/>
      </w:pPr>
    </w:p>
    <w:p w14:paraId="077D083C" w14:textId="19B3AA2B" w:rsidR="00CB04D5" w:rsidRDefault="00CB04D5">
      <w:pPr>
        <w:pStyle w:val="CommentText"/>
      </w:pPr>
    </w:p>
  </w:comment>
  <w:comment w:id="14" w:author="x y" w:date="2018-12-14T15:41:00Z" w:initials="xy">
    <w:p w14:paraId="1A56238C" w14:textId="5798F6EB" w:rsidR="00CB04D5" w:rsidRDefault="00CB04D5">
      <w:pPr>
        <w:pStyle w:val="CommentText"/>
      </w:pPr>
      <w:r>
        <w:rPr>
          <w:rStyle w:val="CommentReference"/>
        </w:rPr>
        <w:annotationRef/>
      </w:r>
      <w:r w:rsidRPr="00CB04D5">
        <w:t>EFWWXHWAVEHEIGHT</w:t>
      </w:r>
    </w:p>
    <w:p w14:paraId="3BA97426" w14:textId="77777777" w:rsidR="00CB04D5" w:rsidRDefault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2E20568A" w14:textId="77777777" w:rsidR="00CB04D5" w:rsidRDefault="00CB04D5">
      <w:pPr>
        <w:pStyle w:val="CommentText"/>
      </w:pPr>
    </w:p>
    <w:p w14:paraId="06C4B32A" w14:textId="6ED9A1C8" w:rsidR="00CB04D5" w:rsidRDefault="00CB04D5">
      <w:pPr>
        <w:pStyle w:val="CommentText"/>
      </w:pPr>
    </w:p>
  </w:comment>
  <w:comment w:id="16" w:author="x y" w:date="2018-12-14T15:41:00Z" w:initials="xy">
    <w:p w14:paraId="5972E8F7" w14:textId="7EBEF4C5" w:rsidR="00CB04D5" w:rsidRDefault="00CB04D5">
      <w:pPr>
        <w:pStyle w:val="CommentText"/>
      </w:pPr>
      <w:r>
        <w:rPr>
          <w:rStyle w:val="CommentReference"/>
        </w:rPr>
        <w:annotationRef/>
      </w:r>
      <w:r w:rsidRPr="00CB04D5">
        <w:t>EFWWXHWATERTEMPERATURE</w:t>
      </w:r>
    </w:p>
    <w:p w14:paraId="12B32C5B" w14:textId="77777777" w:rsidR="00CB04D5" w:rsidRDefault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25417339" w14:textId="77777777" w:rsidR="00CB04D5" w:rsidRDefault="00CB04D5">
      <w:pPr>
        <w:pStyle w:val="CommentText"/>
      </w:pPr>
    </w:p>
    <w:p w14:paraId="29A4C0BB" w14:textId="7EB94964" w:rsidR="00CB04D5" w:rsidRDefault="00CB04D5">
      <w:pPr>
        <w:pStyle w:val="CommentText"/>
      </w:pPr>
    </w:p>
  </w:comment>
  <w:comment w:id="18" w:author="x y" w:date="2018-12-14T15:42:00Z" w:initials="xy">
    <w:p w14:paraId="0447B4BB" w14:textId="475BCB9E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EFWWDKSEAAREAWAVEHEIGHT</w:t>
      </w:r>
    </w:p>
    <w:p w14:paraId="4DED1AC9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7E6DAF23" w14:textId="77777777" w:rsidR="00CB04D5" w:rsidRDefault="00CB04D5">
      <w:pPr>
        <w:pStyle w:val="CommentText"/>
      </w:pPr>
    </w:p>
    <w:p w14:paraId="5AEE08C7" w14:textId="1C297B58" w:rsidR="00CB04D5" w:rsidRDefault="00CB04D5">
      <w:pPr>
        <w:pStyle w:val="CommentText"/>
      </w:pPr>
    </w:p>
  </w:comment>
  <w:comment w:id="20" w:author="x y" w:date="2018-12-14T15:42:00Z" w:initials="xy">
    <w:p w14:paraId="2369480E" w14:textId="15BF0319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EFWWDKSEAAREAWATERTEMPE</w:t>
      </w:r>
    </w:p>
    <w:p w14:paraId="18FE16F5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66C36E9F" w14:textId="77777777" w:rsidR="00CB04D5" w:rsidRDefault="00CB04D5" w:rsidP="00CB04D5">
      <w:pPr>
        <w:pStyle w:val="CommentText"/>
      </w:pPr>
    </w:p>
    <w:p w14:paraId="7DDD5BFB" w14:textId="301EA9EA" w:rsidR="00CB04D5" w:rsidRDefault="00CB04D5">
      <w:pPr>
        <w:pStyle w:val="CommentText"/>
      </w:pPr>
    </w:p>
  </w:comment>
  <w:comment w:id="22" w:author="x y" w:date="2018-12-14T15:42:00Z" w:initials="xy">
    <w:p w14:paraId="71710EB4" w14:textId="624D34D5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EFWWCKWAVEHEIGHT</w:t>
      </w:r>
    </w:p>
    <w:p w14:paraId="194DF452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5EA2BB0A" w14:textId="77777777" w:rsidR="00CB04D5" w:rsidRDefault="00CB04D5" w:rsidP="00CB04D5">
      <w:pPr>
        <w:pStyle w:val="CommentText"/>
      </w:pPr>
    </w:p>
    <w:p w14:paraId="7277BDBF" w14:textId="76B74F7B" w:rsidR="00CB04D5" w:rsidRDefault="00CB04D5">
      <w:pPr>
        <w:pStyle w:val="CommentText"/>
      </w:pPr>
    </w:p>
  </w:comment>
  <w:comment w:id="24" w:author="x y" w:date="2018-12-14T15:42:00Z" w:initials="xy">
    <w:p w14:paraId="46EF47AE" w14:textId="79A8BE1B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EFWWCKWATERTEMPERATURE</w:t>
      </w:r>
    </w:p>
    <w:p w14:paraId="649DBA25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11FB18C7" w14:textId="77777777" w:rsidR="00CB04D5" w:rsidRDefault="00CB04D5" w:rsidP="00CB04D5">
      <w:pPr>
        <w:pStyle w:val="CommentText"/>
      </w:pPr>
    </w:p>
    <w:p w14:paraId="23EE52E4" w14:textId="08EEA9A8" w:rsidR="00CB04D5" w:rsidRDefault="00CB04D5">
      <w:pPr>
        <w:pStyle w:val="CommentText"/>
      </w:pPr>
    </w:p>
  </w:comment>
  <w:comment w:id="26" w:author="x y" w:date="2018-12-14T15:42:00Z" w:initials="xy">
    <w:p w14:paraId="33DC5AA5" w14:textId="29CFD987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EFWWDYGWAVEHEIGHT</w:t>
      </w:r>
    </w:p>
    <w:p w14:paraId="278E366C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15CA95D8" w14:textId="77777777" w:rsidR="00CB04D5" w:rsidRDefault="00CB04D5" w:rsidP="00CB04D5">
      <w:pPr>
        <w:pStyle w:val="CommentText"/>
      </w:pPr>
    </w:p>
    <w:p w14:paraId="68F23D04" w14:textId="301BC188" w:rsidR="00CB04D5" w:rsidRDefault="00CB04D5">
      <w:pPr>
        <w:pStyle w:val="CommentText"/>
      </w:pPr>
    </w:p>
  </w:comment>
  <w:comment w:id="28" w:author="x y" w:date="2018-12-14T15:42:00Z" w:initials="xy">
    <w:p w14:paraId="37C24856" w14:textId="7E8DF08A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EFWWDYGWATERTEMPERATURE</w:t>
      </w:r>
    </w:p>
    <w:p w14:paraId="335DDB58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32B4901E" w14:textId="77777777" w:rsidR="00CB04D5" w:rsidRDefault="00CB04D5" w:rsidP="00CB04D5">
      <w:pPr>
        <w:pStyle w:val="CommentText"/>
      </w:pPr>
    </w:p>
    <w:p w14:paraId="17E33352" w14:textId="02349EF2" w:rsidR="00CB04D5" w:rsidRDefault="00CB04D5">
      <w:pPr>
        <w:pStyle w:val="CommentText"/>
      </w:pPr>
    </w:p>
  </w:comment>
  <w:comment w:id="30" w:author="x y" w:date="2018-12-14T15:42:00Z" w:initials="xy">
    <w:p w14:paraId="131E9820" w14:textId="0AA0DC5D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EFWWHHKSEAAREAWAVEHEIGHT</w:t>
      </w:r>
    </w:p>
    <w:p w14:paraId="17BEC1E5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0C211F7F" w14:textId="77777777" w:rsidR="00CB04D5" w:rsidRDefault="00CB04D5" w:rsidP="00CB04D5">
      <w:pPr>
        <w:pStyle w:val="CommentText"/>
      </w:pPr>
    </w:p>
    <w:p w14:paraId="54099DDF" w14:textId="0FFA5F16" w:rsidR="00CB04D5" w:rsidRDefault="00CB04D5">
      <w:pPr>
        <w:pStyle w:val="CommentText"/>
      </w:pPr>
    </w:p>
  </w:comment>
  <w:comment w:id="32" w:author="x y" w:date="2018-12-14T15:42:00Z" w:initials="xy">
    <w:p w14:paraId="596C660F" w14:textId="52E27530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EFWWHHKSEAAREAWATERTEMP</w:t>
      </w:r>
    </w:p>
    <w:p w14:paraId="2E94329B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06662008" w14:textId="77777777" w:rsidR="00CB04D5" w:rsidRDefault="00CB04D5" w:rsidP="00CB04D5">
      <w:pPr>
        <w:pStyle w:val="CommentText"/>
      </w:pPr>
    </w:p>
    <w:p w14:paraId="6DC2128A" w14:textId="494E3C4E" w:rsidR="00CB04D5" w:rsidRDefault="00CB04D5">
      <w:pPr>
        <w:pStyle w:val="CommentText"/>
      </w:pPr>
    </w:p>
  </w:comment>
  <w:comment w:id="34" w:author="x y" w:date="2018-12-14T15:42:00Z" w:initials="xy">
    <w:p w14:paraId="2A3630D5" w14:textId="09DA6037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EFWWGLGSEAAREAWAVEHEIGHT</w:t>
      </w:r>
    </w:p>
    <w:p w14:paraId="7BFC2362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12E655CC" w14:textId="77777777" w:rsidR="00CB04D5" w:rsidRDefault="00CB04D5" w:rsidP="00CB04D5">
      <w:pPr>
        <w:pStyle w:val="CommentText"/>
      </w:pPr>
    </w:p>
    <w:p w14:paraId="16E77D78" w14:textId="49C51EAA" w:rsidR="00CB04D5" w:rsidRDefault="00CB04D5">
      <w:pPr>
        <w:pStyle w:val="CommentText"/>
      </w:pPr>
    </w:p>
  </w:comment>
  <w:comment w:id="36" w:author="x y" w:date="2018-12-14T15:43:00Z" w:initials="xy">
    <w:p w14:paraId="2C1D0F99" w14:textId="5F64B9C1" w:rsidR="00CB04D5" w:rsidRDefault="00CB04D5" w:rsidP="00CB04D5">
      <w:pPr>
        <w:pStyle w:val="CommentText"/>
      </w:pPr>
      <w:r>
        <w:rPr>
          <w:rStyle w:val="CommentReference"/>
        </w:rPr>
        <w:annotationRef/>
      </w:r>
      <w:r w:rsidRPr="00CB04D5">
        <w:t>EFWWGLGSEAAREAWATERTEMP</w:t>
      </w:r>
    </w:p>
    <w:p w14:paraId="71EC261D" w14:textId="77777777" w:rsidR="00CB04D5" w:rsidRDefault="00CB04D5" w:rsidP="00CB04D5">
      <w:pPr>
        <w:pStyle w:val="CommentText"/>
      </w:pPr>
      <w:r>
        <w:rPr>
          <w:rFonts w:hint="eastAsia"/>
        </w:rPr>
        <w:t>M</w:t>
      </w:r>
      <w:r>
        <w:t>odelAmShort5</w:t>
      </w:r>
    </w:p>
    <w:p w14:paraId="0B7F15F5" w14:textId="77777777" w:rsidR="00CB04D5" w:rsidRDefault="00CB04D5" w:rsidP="00CB04D5">
      <w:pPr>
        <w:pStyle w:val="CommentText"/>
      </w:pPr>
    </w:p>
    <w:p w14:paraId="29763BDE" w14:textId="37E37570" w:rsidR="00CB04D5" w:rsidRDefault="00CB04D5">
      <w:pPr>
        <w:pStyle w:val="CommentText"/>
      </w:pPr>
    </w:p>
  </w:comment>
  <w:comment w:id="38" w:author="x y" w:date="2018-12-14T15:47:00Z" w:initials="xy">
    <w:p w14:paraId="51812F02" w14:textId="77777777" w:rsidR="00F86335" w:rsidRDefault="00F86335">
      <w:pPr>
        <w:pStyle w:val="CommentText"/>
      </w:pPr>
      <w:r>
        <w:rPr>
          <w:rStyle w:val="CommentReference"/>
        </w:rPr>
        <w:annotationRef/>
      </w:r>
      <w:r w:rsidRPr="00F86335">
        <w:t>FORECASTDATE</w:t>
      </w:r>
    </w:p>
    <w:p w14:paraId="0B7F4761" w14:textId="77777777" w:rsidR="00F86335" w:rsidRDefault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1FD9BF81" w14:textId="77777777" w:rsidR="00F86335" w:rsidRDefault="00F86335">
      <w:pPr>
        <w:pStyle w:val="CommentText"/>
      </w:pPr>
    </w:p>
    <w:p w14:paraId="214B7793" w14:textId="6EADD8BE" w:rsidR="00F86335" w:rsidRDefault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41" w:author="x y" w:date="2018-12-14T16:28:00Z" w:initials="xy">
    <w:p w14:paraId="33122B73" w14:textId="77777777" w:rsidR="00AB63FC" w:rsidRDefault="00AB63FC" w:rsidP="00AB63FC">
      <w:pPr>
        <w:pStyle w:val="CommentText"/>
      </w:pPr>
      <w:r>
        <w:rPr>
          <w:rStyle w:val="CommentReference"/>
        </w:rPr>
        <w:annotationRef/>
      </w:r>
      <w:r w:rsidRPr="00662A6A">
        <w:t>TLFIRSTWAVEOFTIME</w:t>
      </w:r>
    </w:p>
    <w:p w14:paraId="5B19B105" w14:textId="087F5F22" w:rsidR="00AB63FC" w:rsidRDefault="00AB63FC" w:rsidP="00AB63FC">
      <w:pPr>
        <w:pStyle w:val="CommentText"/>
      </w:pPr>
      <w:r>
        <w:rPr>
          <w:rFonts w:hint="eastAsia"/>
        </w:rPr>
        <w:t>Model</w:t>
      </w:r>
      <w:r>
        <w:t>AmShort</w:t>
      </w:r>
      <w:r>
        <w:t>6</w:t>
      </w:r>
    </w:p>
    <w:p w14:paraId="03A8E948" w14:textId="77777777" w:rsidR="00AB63FC" w:rsidRDefault="00AB63FC" w:rsidP="00AB63FC">
      <w:pPr>
        <w:pStyle w:val="CommentText"/>
      </w:pPr>
    </w:p>
    <w:p w14:paraId="41127CFA" w14:textId="020A282E" w:rsidR="00AB63FC" w:rsidRDefault="00AB63FC" w:rsidP="00AB63FC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43" w:author="x y" w:date="2018-12-14T15:50:00Z" w:initials="xy">
    <w:p w14:paraId="1ADC9BBF" w14:textId="5BC0AECD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TLFIRSTWAVETIDELEVEL</w:t>
      </w:r>
    </w:p>
    <w:p w14:paraId="1C4FB20D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386E5106" w14:textId="77777777" w:rsidR="00F86335" w:rsidRDefault="00F86335" w:rsidP="00F86335">
      <w:pPr>
        <w:pStyle w:val="CommentText"/>
      </w:pPr>
    </w:p>
    <w:p w14:paraId="62F223D1" w14:textId="7B2724C6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45" w:author="x y" w:date="2018-12-14T15:51:00Z" w:initials="xy">
    <w:p w14:paraId="45718E65" w14:textId="7F9D084D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TLFIRSTTIMELOWTIDE</w:t>
      </w:r>
    </w:p>
    <w:p w14:paraId="3070883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8258EEC" w14:textId="77777777" w:rsidR="00F86335" w:rsidRDefault="00F86335" w:rsidP="00F86335">
      <w:pPr>
        <w:pStyle w:val="CommentText"/>
      </w:pPr>
    </w:p>
    <w:p w14:paraId="27BAB8B7" w14:textId="03E8ECBF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47" w:author="x y" w:date="2018-12-14T15:51:00Z" w:initials="xy">
    <w:p w14:paraId="7A7F6BD2" w14:textId="1B523992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TLLOWTIDELEVELFORTHEFIRSTTIME</w:t>
      </w:r>
    </w:p>
    <w:p w14:paraId="05584237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5F0F340" w14:textId="77777777" w:rsidR="00F86335" w:rsidRDefault="00F86335" w:rsidP="00F86335">
      <w:pPr>
        <w:pStyle w:val="CommentText"/>
      </w:pPr>
    </w:p>
    <w:p w14:paraId="19CF1C47" w14:textId="27B0ABBA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49" w:author="x y" w:date="2018-12-14T15:51:00Z" w:initials="xy">
    <w:p w14:paraId="7948159C" w14:textId="736DDB65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TLSECONDWAVEOFTIME</w:t>
      </w:r>
    </w:p>
    <w:p w14:paraId="5D7202FF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79E9DE41" w14:textId="77777777" w:rsidR="00F86335" w:rsidRDefault="00F86335" w:rsidP="00F86335">
      <w:pPr>
        <w:pStyle w:val="CommentText"/>
      </w:pPr>
    </w:p>
    <w:p w14:paraId="3FB8D15E" w14:textId="1C0059DA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51" w:author="x y" w:date="2018-12-14T15:51:00Z" w:initials="xy">
    <w:p w14:paraId="5483CBF2" w14:textId="01EB27F2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TLSECONDWAVETIDELEVEL</w:t>
      </w:r>
    </w:p>
    <w:p w14:paraId="5F33F54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7549F7E" w14:textId="77777777" w:rsidR="00F86335" w:rsidRDefault="00F86335" w:rsidP="00F86335">
      <w:pPr>
        <w:pStyle w:val="CommentText"/>
      </w:pPr>
    </w:p>
    <w:p w14:paraId="5B381A97" w14:textId="34779FA8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53" w:author="x y" w:date="2018-12-14T15:51:00Z" w:initials="xy">
    <w:p w14:paraId="6C34C5AC" w14:textId="0D16ED16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TLSECONDTIMELOWTIDE</w:t>
      </w:r>
    </w:p>
    <w:p w14:paraId="3F9048ED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1D4A863D" w14:textId="77777777" w:rsidR="00F86335" w:rsidRDefault="00F86335" w:rsidP="00F86335">
      <w:pPr>
        <w:pStyle w:val="CommentText"/>
      </w:pPr>
    </w:p>
    <w:p w14:paraId="2FE026BC" w14:textId="4F0C995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55" w:author="x y" w:date="2018-12-14T15:51:00Z" w:initials="xy">
    <w:p w14:paraId="31638DE0" w14:textId="45C72919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TLLOWTIDELEVELFORTHESECONDTIME</w:t>
      </w:r>
    </w:p>
    <w:p w14:paraId="53469A19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5692951C" w14:textId="77777777" w:rsidR="00F86335" w:rsidRDefault="00F86335" w:rsidP="00F86335">
      <w:pPr>
        <w:pStyle w:val="CommentText"/>
      </w:pPr>
    </w:p>
    <w:p w14:paraId="7DA3EBFA" w14:textId="506F3FD1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新户</w:t>
      </w:r>
    </w:p>
  </w:comment>
  <w:comment w:id="57" w:author="x y" w:date="2018-12-14T15:48:00Z" w:initials="xy">
    <w:p w14:paraId="60FD4C67" w14:textId="77777777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Pr="00F86335">
        <w:t>FORECASTDATE</w:t>
      </w:r>
    </w:p>
    <w:p w14:paraId="706905EC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8152E44" w14:textId="77777777" w:rsidR="00F86335" w:rsidRDefault="00F86335" w:rsidP="00F86335">
      <w:pPr>
        <w:pStyle w:val="CommentText"/>
      </w:pPr>
    </w:p>
    <w:p w14:paraId="095C8EC5" w14:textId="601836C3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</w:comment>
  <w:comment w:id="59" w:author="x y" w:date="2018-12-14T15:52:00Z" w:initials="xy">
    <w:p w14:paraId="08BA3775" w14:textId="5D8C17DE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TLFIRSTWAVEOFTIME</w:t>
      </w:r>
    </w:p>
    <w:p w14:paraId="6AEE3AA7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504CFD83" w14:textId="77777777" w:rsidR="00F86335" w:rsidRDefault="00F86335" w:rsidP="00F86335">
      <w:pPr>
        <w:pStyle w:val="CommentText"/>
      </w:pPr>
    </w:p>
    <w:p w14:paraId="34A66807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4F284462" w14:textId="56D43738" w:rsidR="00F86335" w:rsidRDefault="00F86335">
      <w:pPr>
        <w:pStyle w:val="CommentText"/>
      </w:pPr>
    </w:p>
  </w:comment>
  <w:comment w:id="61" w:author="x y" w:date="2018-12-14T15:52:00Z" w:initials="xy">
    <w:p w14:paraId="6EF19B6C" w14:textId="08DDDEF4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TLFIRSTWAVETIDELEVEL</w:t>
      </w:r>
    </w:p>
    <w:p w14:paraId="45E477FE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8DC2B8E" w14:textId="77777777" w:rsidR="00F86335" w:rsidRDefault="00F86335" w:rsidP="00F86335">
      <w:pPr>
        <w:pStyle w:val="CommentText"/>
      </w:pPr>
    </w:p>
    <w:p w14:paraId="617FD015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26575475" w14:textId="7F4FE2AB" w:rsidR="00F86335" w:rsidRDefault="00F86335">
      <w:pPr>
        <w:pStyle w:val="CommentText"/>
      </w:pPr>
    </w:p>
  </w:comment>
  <w:comment w:id="63" w:author="x y" w:date="2018-12-14T15:52:00Z" w:initials="xy">
    <w:p w14:paraId="7F5EAC3D" w14:textId="5B2BAF1D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TLFIRSTTIMELOWTIDE</w:t>
      </w:r>
    </w:p>
    <w:p w14:paraId="6E028E9A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7325A041" w14:textId="77777777" w:rsidR="00F86335" w:rsidRDefault="00F86335" w:rsidP="00F86335">
      <w:pPr>
        <w:pStyle w:val="CommentText"/>
      </w:pPr>
    </w:p>
    <w:p w14:paraId="0581D6A0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36B7B5FA" w14:textId="40CD1B66" w:rsidR="00F86335" w:rsidRDefault="00F86335">
      <w:pPr>
        <w:pStyle w:val="CommentText"/>
      </w:pPr>
    </w:p>
  </w:comment>
  <w:comment w:id="65" w:author="x y" w:date="2018-12-14T15:52:00Z" w:initials="xy">
    <w:p w14:paraId="61137916" w14:textId="0385540A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TLLOWTIDELEVELFORTHEFIRSTTIME</w:t>
      </w:r>
    </w:p>
    <w:p w14:paraId="43192D57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37ED2F1C" w14:textId="77777777" w:rsidR="00F86335" w:rsidRDefault="00F86335" w:rsidP="00F86335">
      <w:pPr>
        <w:pStyle w:val="CommentText"/>
      </w:pPr>
    </w:p>
    <w:p w14:paraId="21350A1C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17A10142" w14:textId="16B9F55B" w:rsidR="00F86335" w:rsidRPr="00F86335" w:rsidRDefault="00F86335">
      <w:pPr>
        <w:pStyle w:val="CommentText"/>
      </w:pPr>
    </w:p>
  </w:comment>
  <w:comment w:id="67" w:author="x y" w:date="2018-12-14T15:52:00Z" w:initials="xy">
    <w:p w14:paraId="0AD18BD9" w14:textId="6623AF33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TLSECONDWAVEOFTIME</w:t>
      </w:r>
    </w:p>
    <w:p w14:paraId="23EEB5BC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17BEC617" w14:textId="77777777" w:rsidR="00F86335" w:rsidRDefault="00F86335" w:rsidP="00F86335">
      <w:pPr>
        <w:pStyle w:val="CommentText"/>
      </w:pPr>
    </w:p>
    <w:p w14:paraId="0CC21D33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77065642" w14:textId="492816A4" w:rsidR="00F86335" w:rsidRDefault="00F86335">
      <w:pPr>
        <w:pStyle w:val="CommentText"/>
      </w:pPr>
    </w:p>
  </w:comment>
  <w:comment w:id="69" w:author="x y" w:date="2018-12-14T15:52:00Z" w:initials="xy">
    <w:p w14:paraId="0DE6F3E3" w14:textId="6BDE6DE8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TLSECONDWAVETIDELEVEL</w:t>
      </w:r>
    </w:p>
    <w:p w14:paraId="7027147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648301C" w14:textId="77777777" w:rsidR="00F86335" w:rsidRDefault="00F86335" w:rsidP="00F86335">
      <w:pPr>
        <w:pStyle w:val="CommentText"/>
      </w:pPr>
    </w:p>
    <w:p w14:paraId="3A6A5BCB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21F96460" w14:textId="778C85B2" w:rsidR="00F86335" w:rsidRDefault="00F86335">
      <w:pPr>
        <w:pStyle w:val="CommentText"/>
      </w:pPr>
    </w:p>
  </w:comment>
  <w:comment w:id="71" w:author="x y" w:date="2018-12-14T15:52:00Z" w:initials="xy">
    <w:p w14:paraId="1D504860" w14:textId="5F6E7294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TLSECONDTIMELOWTIDE</w:t>
      </w:r>
    </w:p>
    <w:p w14:paraId="2BF5453F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7B6E4877" w14:textId="77777777" w:rsidR="00F86335" w:rsidRDefault="00F86335" w:rsidP="00F86335">
      <w:pPr>
        <w:pStyle w:val="CommentText"/>
      </w:pPr>
    </w:p>
    <w:p w14:paraId="50DF017A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64F20129" w14:textId="332379B5" w:rsidR="00F86335" w:rsidRDefault="00F86335">
      <w:pPr>
        <w:pStyle w:val="CommentText"/>
      </w:pPr>
    </w:p>
  </w:comment>
  <w:comment w:id="73" w:author="x y" w:date="2018-12-14T15:52:00Z" w:initials="xy">
    <w:p w14:paraId="16489617" w14:textId="0A4EB684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TLLOWTIDELEVELFORTHESECONDTIME</w:t>
      </w:r>
    </w:p>
    <w:p w14:paraId="79B2B1FD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57633B9B" w14:textId="77777777" w:rsidR="00F86335" w:rsidRDefault="00F86335" w:rsidP="00F86335">
      <w:pPr>
        <w:pStyle w:val="CommentText"/>
      </w:pPr>
    </w:p>
    <w:p w14:paraId="14F29D86" w14:textId="7777777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飞雁滩</w:t>
      </w:r>
    </w:p>
    <w:p w14:paraId="7300D93C" w14:textId="029AD3C1" w:rsidR="00F86335" w:rsidRPr="00F86335" w:rsidRDefault="00F86335">
      <w:pPr>
        <w:pStyle w:val="CommentText"/>
      </w:pPr>
    </w:p>
  </w:comment>
  <w:comment w:id="75" w:author="x y" w:date="2018-12-14T15:49:00Z" w:initials="xy">
    <w:p w14:paraId="188DB6C2" w14:textId="77777777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Pr="00F86335">
        <w:t>FORECASTDATE</w:t>
      </w:r>
    </w:p>
    <w:p w14:paraId="0FA8E322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5D1E3ABC" w14:textId="77777777" w:rsidR="00F86335" w:rsidRDefault="00F86335" w:rsidP="00F86335">
      <w:pPr>
        <w:pStyle w:val="CommentText"/>
      </w:pPr>
    </w:p>
    <w:p w14:paraId="1BF9C9DB" w14:textId="3F17D831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77" w:author="x y" w:date="2018-12-14T15:53:00Z" w:initials="xy">
    <w:p w14:paraId="25ADB52E" w14:textId="452C4CC1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TLFIRSTWAVEOFTIME</w:t>
      </w:r>
    </w:p>
    <w:p w14:paraId="140C7643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3D21A5EE" w14:textId="77777777" w:rsidR="00F86335" w:rsidRDefault="00F86335" w:rsidP="00F86335">
      <w:pPr>
        <w:pStyle w:val="CommentText"/>
      </w:pPr>
    </w:p>
    <w:p w14:paraId="309F4641" w14:textId="4EE78123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79" w:author="x y" w:date="2018-12-14T15:53:00Z" w:initials="xy">
    <w:p w14:paraId="22520837" w14:textId="3108B3FE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TLFIRSTWAVETIDELEVEL</w:t>
      </w:r>
    </w:p>
    <w:p w14:paraId="4011DA0E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7E72E25" w14:textId="77777777" w:rsidR="00F86335" w:rsidRDefault="00F86335" w:rsidP="00F86335">
      <w:pPr>
        <w:pStyle w:val="CommentText"/>
      </w:pPr>
    </w:p>
    <w:p w14:paraId="46E12E32" w14:textId="4AE1F9DD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81" w:author="x y" w:date="2018-12-14T15:53:00Z" w:initials="xy">
    <w:p w14:paraId="5A3B6482" w14:textId="645CC483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TLFIRSTTIMELOWTIDE</w:t>
      </w:r>
    </w:p>
    <w:p w14:paraId="338BA52C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F4C4993" w14:textId="77777777" w:rsidR="00F86335" w:rsidRDefault="00F86335" w:rsidP="00F86335">
      <w:pPr>
        <w:pStyle w:val="CommentText"/>
      </w:pPr>
    </w:p>
    <w:p w14:paraId="305AB5FB" w14:textId="7CAF55E7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83" w:author="x y" w:date="2018-12-14T15:53:00Z" w:initials="xy">
    <w:p w14:paraId="6D7F8663" w14:textId="66C6DE23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TLLOWTIDELEVELFORTHEFIRSTTIME</w:t>
      </w:r>
    </w:p>
    <w:p w14:paraId="50536D63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B985EAF" w14:textId="77777777" w:rsidR="00F86335" w:rsidRDefault="00F86335" w:rsidP="00F86335">
      <w:pPr>
        <w:pStyle w:val="CommentText"/>
      </w:pPr>
    </w:p>
    <w:p w14:paraId="73F18F55" w14:textId="0F7532BF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85" w:author="x y" w:date="2018-12-14T15:53:00Z" w:initials="xy">
    <w:p w14:paraId="1E2894B1" w14:textId="1A85F1A5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TLSECONDWAVEOFTIME</w:t>
      </w:r>
    </w:p>
    <w:p w14:paraId="15DD12D6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5D28489F" w14:textId="77777777" w:rsidR="00F86335" w:rsidRDefault="00F86335" w:rsidP="00F86335">
      <w:pPr>
        <w:pStyle w:val="CommentText"/>
      </w:pPr>
    </w:p>
    <w:p w14:paraId="532A449A" w14:textId="6D76F465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87" w:author="x y" w:date="2018-12-14T15:53:00Z" w:initials="xy">
    <w:p w14:paraId="078AB178" w14:textId="4CE4F8D9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TLSECONDWAVETIDELEVEL</w:t>
      </w:r>
    </w:p>
    <w:p w14:paraId="6EC6F5EC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1D55AD0" w14:textId="77777777" w:rsidR="00F86335" w:rsidRDefault="00F86335" w:rsidP="00F86335">
      <w:pPr>
        <w:pStyle w:val="CommentText"/>
      </w:pPr>
    </w:p>
    <w:p w14:paraId="0B5BB014" w14:textId="5109D5F9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89" w:author="x y" w:date="2018-12-14T15:53:00Z" w:initials="xy">
    <w:p w14:paraId="01628754" w14:textId="70FBEBB2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TLSECONDTIMELOWTIDE</w:t>
      </w:r>
    </w:p>
    <w:p w14:paraId="3BEE5B23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422B1B58" w14:textId="77777777" w:rsidR="00F86335" w:rsidRDefault="00F86335" w:rsidP="00F86335">
      <w:pPr>
        <w:pStyle w:val="CommentText"/>
      </w:pPr>
    </w:p>
    <w:p w14:paraId="32722AF6" w14:textId="0AC4C4CE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91" w:author="x y" w:date="2018-12-14T15:53:00Z" w:initials="xy">
    <w:p w14:paraId="39BED167" w14:textId="5C82F789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TLLOWTIDELEVELFORTHESECONDTIME</w:t>
      </w:r>
    </w:p>
    <w:p w14:paraId="68742998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4B6C8981" w14:textId="77777777" w:rsidR="00F86335" w:rsidRDefault="00F86335" w:rsidP="00F86335">
      <w:pPr>
        <w:pStyle w:val="CommentText"/>
      </w:pPr>
    </w:p>
    <w:p w14:paraId="15B731AA" w14:textId="1DE3F92D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桩西</w:t>
      </w:r>
    </w:p>
  </w:comment>
  <w:comment w:id="93" w:author="x y" w:date="2018-12-14T15:49:00Z" w:initials="xy">
    <w:p w14:paraId="2EEDBC8F" w14:textId="77777777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Pr="00F86335">
        <w:t>FORECASTDATE</w:t>
      </w:r>
    </w:p>
    <w:p w14:paraId="716785B3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B81165F" w14:textId="77777777" w:rsidR="00F86335" w:rsidRDefault="00F86335" w:rsidP="00F86335">
      <w:pPr>
        <w:pStyle w:val="CommentText"/>
      </w:pPr>
    </w:p>
    <w:p w14:paraId="10CDA17A" w14:textId="036C6FCC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95" w:author="x y" w:date="2018-12-14T15:53:00Z" w:initials="xy">
    <w:p w14:paraId="32BEE095" w14:textId="098FC06C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TLFIRSTWAVEOFTIME</w:t>
      </w:r>
    </w:p>
    <w:p w14:paraId="5FBA79BC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FDD17B0" w14:textId="77777777" w:rsidR="001B3C59" w:rsidRDefault="001B3C59" w:rsidP="001B3C59">
      <w:pPr>
        <w:pStyle w:val="CommentText"/>
      </w:pPr>
    </w:p>
    <w:p w14:paraId="7FBE2948" w14:textId="2FE26E1D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97" w:author="x y" w:date="2018-12-14T15:53:00Z" w:initials="xy">
    <w:p w14:paraId="1CA72AB3" w14:textId="0541CBF6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TLFIRSTWAVETIDELEVEL</w:t>
      </w:r>
    </w:p>
    <w:p w14:paraId="541DD889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1808F2DD" w14:textId="77777777" w:rsidR="001B3C59" w:rsidRDefault="001B3C59" w:rsidP="001B3C59">
      <w:pPr>
        <w:pStyle w:val="CommentText"/>
      </w:pPr>
    </w:p>
    <w:p w14:paraId="41BB94B1" w14:textId="2A59BBC3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99" w:author="x y" w:date="2018-12-14T15:53:00Z" w:initials="xy">
    <w:p w14:paraId="4F84F983" w14:textId="4E739819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TLFIRSTTIMELOWTIDE</w:t>
      </w:r>
    </w:p>
    <w:p w14:paraId="3B64EFFB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A573E69" w14:textId="77777777" w:rsidR="001B3C59" w:rsidRDefault="001B3C59" w:rsidP="001B3C59">
      <w:pPr>
        <w:pStyle w:val="CommentText"/>
      </w:pPr>
    </w:p>
    <w:p w14:paraId="521A8E0E" w14:textId="70020DE5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101" w:author="x y" w:date="2018-12-14T15:54:00Z" w:initials="xy">
    <w:p w14:paraId="19DBFC89" w14:textId="4BF7DE14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TLLOWTIDELEVELFORTHEFIRSTTIME</w:t>
      </w:r>
    </w:p>
    <w:p w14:paraId="2773CE71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0C38125" w14:textId="77777777" w:rsidR="001B3C59" w:rsidRDefault="001B3C59" w:rsidP="001B3C59">
      <w:pPr>
        <w:pStyle w:val="CommentText"/>
      </w:pPr>
    </w:p>
    <w:p w14:paraId="2D0888F3" w14:textId="073E35D9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103" w:author="x y" w:date="2018-12-14T15:54:00Z" w:initials="xy">
    <w:p w14:paraId="78A46B4B" w14:textId="0F675098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TLSECONDWAVEOFTIME</w:t>
      </w:r>
    </w:p>
    <w:p w14:paraId="56B5158E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7C08C56B" w14:textId="77777777" w:rsidR="001B3C59" w:rsidRDefault="001B3C59" w:rsidP="001B3C59">
      <w:pPr>
        <w:pStyle w:val="CommentText"/>
      </w:pPr>
    </w:p>
    <w:p w14:paraId="6A6680DF" w14:textId="778A9C18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105" w:author="x y" w:date="2018-12-14T15:54:00Z" w:initials="xy">
    <w:p w14:paraId="1B93393C" w14:textId="27AB6AB9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TLSECONDWAVETIDELEVEL</w:t>
      </w:r>
    </w:p>
    <w:p w14:paraId="7A0777A7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B863F1A" w14:textId="77777777" w:rsidR="001B3C59" w:rsidRDefault="001B3C59" w:rsidP="001B3C59">
      <w:pPr>
        <w:pStyle w:val="CommentText"/>
      </w:pPr>
    </w:p>
    <w:p w14:paraId="14F6D85B" w14:textId="382F7E9F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107" w:author="x y" w:date="2018-12-14T15:54:00Z" w:initials="xy">
    <w:p w14:paraId="111959C1" w14:textId="719F166D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TLSECONDTIMELOWTIDE</w:t>
      </w:r>
    </w:p>
    <w:p w14:paraId="1494F93D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322A4E83" w14:textId="77777777" w:rsidR="001B3C59" w:rsidRDefault="001B3C59" w:rsidP="001B3C59">
      <w:pPr>
        <w:pStyle w:val="CommentText"/>
      </w:pPr>
    </w:p>
    <w:p w14:paraId="38032C57" w14:textId="1C12B7A8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109" w:author="x y" w:date="2018-12-14T15:54:00Z" w:initials="xy">
    <w:p w14:paraId="151C6720" w14:textId="1233F3CD" w:rsidR="001B3C59" w:rsidRDefault="00F86335" w:rsidP="001B3C59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TLLOWTIDELEVELFORTHESECONDTIME</w:t>
      </w:r>
    </w:p>
    <w:p w14:paraId="7DACE7D9" w14:textId="77777777" w:rsidR="001B3C59" w:rsidRDefault="001B3C59" w:rsidP="001B3C59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D477CFF" w14:textId="77777777" w:rsidR="001B3C59" w:rsidRDefault="001B3C59" w:rsidP="001B3C59">
      <w:pPr>
        <w:pStyle w:val="CommentText"/>
      </w:pPr>
    </w:p>
    <w:p w14:paraId="6DCCD124" w14:textId="6A932491" w:rsidR="00F86335" w:rsidRDefault="001B3C59" w:rsidP="001B3C59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东营港</w:t>
      </w:r>
    </w:p>
  </w:comment>
  <w:comment w:id="111" w:author="x y" w:date="2018-12-14T15:49:00Z" w:initials="xy">
    <w:p w14:paraId="529A953C" w14:textId="77777777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Pr="00F86335">
        <w:t>FORECASTDATE</w:t>
      </w:r>
    </w:p>
    <w:p w14:paraId="0F5C11D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5A242B6F" w14:textId="77777777" w:rsidR="00F86335" w:rsidRDefault="00F86335" w:rsidP="00F86335">
      <w:pPr>
        <w:pStyle w:val="CommentText"/>
      </w:pPr>
    </w:p>
    <w:p w14:paraId="720996DC" w14:textId="40F1B4FB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13" w:author="x y" w:date="2018-12-14T15:54:00Z" w:initials="xy">
    <w:p w14:paraId="7286E019" w14:textId="0010E4F8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TLFIRSTWAVEOFTIME</w:t>
      </w:r>
    </w:p>
    <w:p w14:paraId="3B5006B5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81E2FB0" w14:textId="77777777" w:rsidR="00F86335" w:rsidRDefault="00F86335" w:rsidP="00F86335">
      <w:pPr>
        <w:pStyle w:val="CommentText"/>
      </w:pPr>
    </w:p>
    <w:p w14:paraId="039A0BAC" w14:textId="091835ED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15" w:author="x y" w:date="2018-12-14T15:54:00Z" w:initials="xy">
    <w:p w14:paraId="00D9876A" w14:textId="7E07DACE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TLFIRSTWAVETIDELEVEL</w:t>
      </w:r>
    </w:p>
    <w:p w14:paraId="342C9778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DBBA5A5" w14:textId="77777777" w:rsidR="00F86335" w:rsidRDefault="00F86335" w:rsidP="00F86335">
      <w:pPr>
        <w:pStyle w:val="CommentText"/>
      </w:pPr>
    </w:p>
    <w:p w14:paraId="6E8A05B0" w14:textId="12CE8220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17" w:author="x y" w:date="2018-12-14T15:54:00Z" w:initials="xy">
    <w:p w14:paraId="1762B2EC" w14:textId="3E2C4622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TLFIRSTTIMELOWTIDE</w:t>
      </w:r>
    </w:p>
    <w:p w14:paraId="4076C6C9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7B4F44F" w14:textId="77777777" w:rsidR="00F86335" w:rsidRDefault="00F86335" w:rsidP="00F86335">
      <w:pPr>
        <w:pStyle w:val="CommentText"/>
      </w:pPr>
    </w:p>
    <w:p w14:paraId="3881885A" w14:textId="640D506A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19" w:author="x y" w:date="2018-12-14T15:54:00Z" w:initials="xy">
    <w:p w14:paraId="6DD2EAEA" w14:textId="0FB18A50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TLLOWTIDELEVELFORTHEFIRSTTIME</w:t>
      </w:r>
    </w:p>
    <w:p w14:paraId="4F8B0F3D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4D4774C" w14:textId="77777777" w:rsidR="00F86335" w:rsidRDefault="00F86335" w:rsidP="00F86335">
      <w:pPr>
        <w:pStyle w:val="CommentText"/>
      </w:pPr>
    </w:p>
    <w:p w14:paraId="500EA7EB" w14:textId="05F153D0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21" w:author="x y" w:date="2018-12-14T15:54:00Z" w:initials="xy">
    <w:p w14:paraId="162904B1" w14:textId="4BCA2403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TLSECONDWAVEOFTIME</w:t>
      </w:r>
    </w:p>
    <w:p w14:paraId="3EA5C1A2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78023AB1" w14:textId="77777777" w:rsidR="00F86335" w:rsidRDefault="00F86335" w:rsidP="00F86335">
      <w:pPr>
        <w:pStyle w:val="CommentText"/>
      </w:pPr>
    </w:p>
    <w:p w14:paraId="6760ECCF" w14:textId="08928626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23" w:author="x y" w:date="2018-12-14T15:54:00Z" w:initials="xy">
    <w:p w14:paraId="78311E5E" w14:textId="421B1CB8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TLSECONDWAVETIDELEVEL</w:t>
      </w:r>
    </w:p>
    <w:p w14:paraId="0F66EFB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7B06105F" w14:textId="77777777" w:rsidR="00F86335" w:rsidRDefault="00F86335" w:rsidP="00F86335">
      <w:pPr>
        <w:pStyle w:val="CommentText"/>
      </w:pPr>
    </w:p>
    <w:p w14:paraId="6DAA39F0" w14:textId="32AEF9C2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25" w:author="x y" w:date="2018-12-14T15:54:00Z" w:initials="xy">
    <w:p w14:paraId="7DB05B05" w14:textId="630D8BD7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TLSECONDTIMELOWTIDE</w:t>
      </w:r>
    </w:p>
    <w:p w14:paraId="71A0BCF5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3E7E03CE" w14:textId="77777777" w:rsidR="00F86335" w:rsidRDefault="00F86335" w:rsidP="00F86335">
      <w:pPr>
        <w:pStyle w:val="CommentText"/>
      </w:pPr>
    </w:p>
    <w:p w14:paraId="0ABC1326" w14:textId="0364D8F8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27" w:author="x y" w:date="2018-12-14T15:54:00Z" w:initials="xy">
    <w:p w14:paraId="4EE4617C" w14:textId="5BEF540E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TLLOWTIDELEVELFORTHESECONDTIME</w:t>
      </w:r>
    </w:p>
    <w:p w14:paraId="2A7C9F26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9F24B20" w14:textId="77777777" w:rsidR="00F86335" w:rsidRDefault="00F86335" w:rsidP="00F86335">
      <w:pPr>
        <w:pStyle w:val="CommentText"/>
      </w:pPr>
    </w:p>
    <w:p w14:paraId="22C93D0F" w14:textId="2F38C7B1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孤东</w:t>
      </w:r>
    </w:p>
  </w:comment>
  <w:comment w:id="129" w:author="x y" w:date="2018-12-14T15:49:00Z" w:initials="xy">
    <w:p w14:paraId="7A33752A" w14:textId="77777777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Pr="00F86335">
        <w:t>FORECASTDATE</w:t>
      </w:r>
    </w:p>
    <w:p w14:paraId="2322BC2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697F8D0" w14:textId="77777777" w:rsidR="00F86335" w:rsidRDefault="00F86335" w:rsidP="00F86335">
      <w:pPr>
        <w:pStyle w:val="CommentText"/>
      </w:pPr>
    </w:p>
    <w:p w14:paraId="13B8DD93" w14:textId="52DD655D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31" w:author="x y" w:date="2018-12-14T15:54:00Z" w:initials="xy">
    <w:p w14:paraId="68B4CC8E" w14:textId="2367B59B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TLFIRSTWAVEOFTIME</w:t>
      </w:r>
    </w:p>
    <w:p w14:paraId="7B1841B1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C9D28E5" w14:textId="77777777" w:rsidR="00F86335" w:rsidRDefault="00F86335" w:rsidP="00F86335">
      <w:pPr>
        <w:pStyle w:val="CommentText"/>
      </w:pPr>
    </w:p>
    <w:p w14:paraId="10E9B2DA" w14:textId="6436D44C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33" w:author="x y" w:date="2018-12-14T15:54:00Z" w:initials="xy">
    <w:p w14:paraId="267B523C" w14:textId="612C35DC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TLFIRSTWAVETIDELEVEL</w:t>
      </w:r>
    </w:p>
    <w:p w14:paraId="640E8D7A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1D567EAE" w14:textId="77777777" w:rsidR="00F86335" w:rsidRDefault="00F86335" w:rsidP="00F86335">
      <w:pPr>
        <w:pStyle w:val="CommentText"/>
      </w:pPr>
    </w:p>
    <w:p w14:paraId="577EDD7F" w14:textId="1A468845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35" w:author="x y" w:date="2018-12-14T15:54:00Z" w:initials="xy">
    <w:p w14:paraId="1EE6753E" w14:textId="528365AA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TLFIRSTTIMELOWTIDE</w:t>
      </w:r>
    </w:p>
    <w:p w14:paraId="0A2C8B84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69F0FF12" w14:textId="77777777" w:rsidR="00F86335" w:rsidRDefault="00F86335" w:rsidP="00F86335">
      <w:pPr>
        <w:pStyle w:val="CommentText"/>
      </w:pPr>
    </w:p>
    <w:p w14:paraId="711C7D0A" w14:textId="5D76579D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37" w:author="x y" w:date="2018-12-14T15:54:00Z" w:initials="xy">
    <w:p w14:paraId="200C0877" w14:textId="7966BF75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TLLOWTIDELEVELFORTHEFIRSTTIME</w:t>
      </w:r>
    </w:p>
    <w:p w14:paraId="08AD7C53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2872D62" w14:textId="77777777" w:rsidR="00F86335" w:rsidRDefault="00F86335" w:rsidP="00F86335">
      <w:pPr>
        <w:pStyle w:val="CommentText"/>
      </w:pPr>
    </w:p>
    <w:p w14:paraId="2FE3F7A6" w14:textId="16E4C90B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39" w:author="x y" w:date="2018-12-14T15:55:00Z" w:initials="xy">
    <w:p w14:paraId="62016691" w14:textId="05409D7D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TLSECONDWAVEOFTIME</w:t>
      </w:r>
    </w:p>
    <w:p w14:paraId="6AC8A2AA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E15335E" w14:textId="77777777" w:rsidR="00F86335" w:rsidRDefault="00F86335" w:rsidP="00F86335">
      <w:pPr>
        <w:pStyle w:val="CommentText"/>
      </w:pPr>
    </w:p>
    <w:p w14:paraId="3D87CE7B" w14:textId="7E606E4B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41" w:author="x y" w:date="2018-12-14T15:55:00Z" w:initials="xy">
    <w:p w14:paraId="54742895" w14:textId="492673FC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TLSECONDWAVETIDELEVEL</w:t>
      </w:r>
    </w:p>
    <w:p w14:paraId="0745C75B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1AFD9EC4" w14:textId="77777777" w:rsidR="00F86335" w:rsidRDefault="00F86335" w:rsidP="00F86335">
      <w:pPr>
        <w:pStyle w:val="CommentText"/>
      </w:pPr>
    </w:p>
    <w:p w14:paraId="5FD6417D" w14:textId="0EC07B3B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43" w:author="x y" w:date="2018-12-14T15:55:00Z" w:initials="xy">
    <w:p w14:paraId="0944387D" w14:textId="28B5BECA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TLSECONDTIMELOWTIDE</w:t>
      </w:r>
    </w:p>
    <w:p w14:paraId="1937D3C7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0DC42DE5" w14:textId="77777777" w:rsidR="00F86335" w:rsidRDefault="00F86335" w:rsidP="00F86335">
      <w:pPr>
        <w:pStyle w:val="CommentText"/>
      </w:pPr>
    </w:p>
    <w:p w14:paraId="11AFD541" w14:textId="3A21714D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  <w:comment w:id="145" w:author="x y" w:date="2018-12-14T15:55:00Z" w:initials="xy">
    <w:p w14:paraId="300458E9" w14:textId="75AFBEE0" w:rsidR="00F86335" w:rsidRDefault="00F86335" w:rsidP="00F86335">
      <w:pPr>
        <w:pStyle w:val="CommentText"/>
      </w:pPr>
      <w:r>
        <w:rPr>
          <w:rStyle w:val="CommentReference"/>
        </w:rPr>
        <w:annotationRef/>
      </w:r>
      <w:r w:rsidR="001B3C59" w:rsidRPr="001B3C59">
        <w:t>TLLOWTIDELEVELFORTHESECONDTIME</w:t>
      </w:r>
    </w:p>
    <w:p w14:paraId="31D3B67E" w14:textId="77777777" w:rsidR="00F86335" w:rsidRDefault="00F86335" w:rsidP="00F86335">
      <w:pPr>
        <w:pStyle w:val="CommentText"/>
      </w:pPr>
      <w:r>
        <w:rPr>
          <w:rFonts w:hint="eastAsia"/>
        </w:rPr>
        <w:t>M</w:t>
      </w:r>
      <w:r>
        <w:t>odelAmShort6</w:t>
      </w:r>
    </w:p>
    <w:p w14:paraId="220CBD11" w14:textId="77777777" w:rsidR="00F86335" w:rsidRDefault="00F86335" w:rsidP="00F86335">
      <w:pPr>
        <w:pStyle w:val="CommentText"/>
      </w:pPr>
    </w:p>
    <w:p w14:paraId="64D99333" w14:textId="5DBDFEFB" w:rsidR="00F86335" w:rsidRDefault="00F86335" w:rsidP="00F86335">
      <w:pPr>
        <w:pStyle w:val="CommentText"/>
      </w:pPr>
      <w:r w:rsidRPr="00F86335">
        <w:t>TLFORECASTSTANCE</w:t>
      </w:r>
      <w:r>
        <w:t>=</w:t>
      </w:r>
      <w:r>
        <w:rPr>
          <w:rFonts w:hint="eastAsia"/>
        </w:rPr>
        <w:t>小岛河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695346" w15:done="0"/>
  <w15:commentEx w15:paraId="077D083C" w15:done="0"/>
  <w15:commentEx w15:paraId="06C4B32A" w15:done="0"/>
  <w15:commentEx w15:paraId="29A4C0BB" w15:done="0"/>
  <w15:commentEx w15:paraId="5AEE08C7" w15:done="0"/>
  <w15:commentEx w15:paraId="7DDD5BFB" w15:done="0"/>
  <w15:commentEx w15:paraId="7277BDBF" w15:done="0"/>
  <w15:commentEx w15:paraId="23EE52E4" w15:done="0"/>
  <w15:commentEx w15:paraId="68F23D04" w15:done="0"/>
  <w15:commentEx w15:paraId="17E33352" w15:done="0"/>
  <w15:commentEx w15:paraId="54099DDF" w15:done="0"/>
  <w15:commentEx w15:paraId="6DC2128A" w15:done="0"/>
  <w15:commentEx w15:paraId="16E77D78" w15:done="0"/>
  <w15:commentEx w15:paraId="29763BDE" w15:done="0"/>
  <w15:commentEx w15:paraId="214B7793" w15:done="0"/>
  <w15:commentEx w15:paraId="41127CFA" w15:done="0"/>
  <w15:commentEx w15:paraId="62F223D1" w15:done="0"/>
  <w15:commentEx w15:paraId="27BAB8B7" w15:done="0"/>
  <w15:commentEx w15:paraId="19CF1C47" w15:done="0"/>
  <w15:commentEx w15:paraId="3FB8D15E" w15:done="0"/>
  <w15:commentEx w15:paraId="5B381A97" w15:done="0"/>
  <w15:commentEx w15:paraId="2FE026BC" w15:done="0"/>
  <w15:commentEx w15:paraId="7DA3EBFA" w15:done="0"/>
  <w15:commentEx w15:paraId="095C8EC5" w15:done="0"/>
  <w15:commentEx w15:paraId="4F284462" w15:done="0"/>
  <w15:commentEx w15:paraId="26575475" w15:done="0"/>
  <w15:commentEx w15:paraId="36B7B5FA" w15:done="0"/>
  <w15:commentEx w15:paraId="17A10142" w15:done="0"/>
  <w15:commentEx w15:paraId="77065642" w15:done="0"/>
  <w15:commentEx w15:paraId="21F96460" w15:done="0"/>
  <w15:commentEx w15:paraId="64F20129" w15:done="0"/>
  <w15:commentEx w15:paraId="7300D93C" w15:done="0"/>
  <w15:commentEx w15:paraId="1BF9C9DB" w15:done="0"/>
  <w15:commentEx w15:paraId="309F4641" w15:done="0"/>
  <w15:commentEx w15:paraId="46E12E32" w15:done="0"/>
  <w15:commentEx w15:paraId="305AB5FB" w15:done="0"/>
  <w15:commentEx w15:paraId="73F18F55" w15:done="0"/>
  <w15:commentEx w15:paraId="532A449A" w15:done="0"/>
  <w15:commentEx w15:paraId="0B5BB014" w15:done="0"/>
  <w15:commentEx w15:paraId="32722AF6" w15:done="0"/>
  <w15:commentEx w15:paraId="15B731AA" w15:done="0"/>
  <w15:commentEx w15:paraId="10CDA17A" w15:done="0"/>
  <w15:commentEx w15:paraId="7FBE2948" w15:done="0"/>
  <w15:commentEx w15:paraId="41BB94B1" w15:done="0"/>
  <w15:commentEx w15:paraId="521A8E0E" w15:done="0"/>
  <w15:commentEx w15:paraId="2D0888F3" w15:done="0"/>
  <w15:commentEx w15:paraId="6A6680DF" w15:done="0"/>
  <w15:commentEx w15:paraId="14F6D85B" w15:done="0"/>
  <w15:commentEx w15:paraId="38032C57" w15:done="0"/>
  <w15:commentEx w15:paraId="6DCCD124" w15:done="0"/>
  <w15:commentEx w15:paraId="720996DC" w15:done="0"/>
  <w15:commentEx w15:paraId="039A0BAC" w15:done="0"/>
  <w15:commentEx w15:paraId="6E8A05B0" w15:done="0"/>
  <w15:commentEx w15:paraId="3881885A" w15:done="0"/>
  <w15:commentEx w15:paraId="500EA7EB" w15:done="0"/>
  <w15:commentEx w15:paraId="6760ECCF" w15:done="0"/>
  <w15:commentEx w15:paraId="6DAA39F0" w15:done="0"/>
  <w15:commentEx w15:paraId="0ABC1326" w15:done="0"/>
  <w15:commentEx w15:paraId="22C93D0F" w15:done="0"/>
  <w15:commentEx w15:paraId="13B8DD93" w15:done="0"/>
  <w15:commentEx w15:paraId="10E9B2DA" w15:done="0"/>
  <w15:commentEx w15:paraId="577EDD7F" w15:done="0"/>
  <w15:commentEx w15:paraId="711C7D0A" w15:done="0"/>
  <w15:commentEx w15:paraId="2FE3F7A6" w15:done="0"/>
  <w15:commentEx w15:paraId="3D87CE7B" w15:done="0"/>
  <w15:commentEx w15:paraId="5FD6417D" w15:done="0"/>
  <w15:commentEx w15:paraId="11AFD541" w15:done="0"/>
  <w15:commentEx w15:paraId="64D993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695346" w16cid:durableId="1FBE4D14"/>
  <w16cid:commentId w16cid:paraId="077D083C" w16cid:durableId="1FBE4D54"/>
  <w16cid:commentId w16cid:paraId="06C4B32A" w16cid:durableId="1FBE4DA9"/>
  <w16cid:commentId w16cid:paraId="29A4C0BB" w16cid:durableId="1FBE4DBF"/>
  <w16cid:commentId w16cid:paraId="5AEE08C7" w16cid:durableId="1FBE4DCE"/>
  <w16cid:commentId w16cid:paraId="7DDD5BFB" w16cid:durableId="1FBE4DDB"/>
  <w16cid:commentId w16cid:paraId="7277BDBF" w16cid:durableId="1FBE4DE3"/>
  <w16cid:commentId w16cid:paraId="23EE52E4" w16cid:durableId="1FBE4DE8"/>
  <w16cid:commentId w16cid:paraId="68F23D04" w16cid:durableId="1FBE4DED"/>
  <w16cid:commentId w16cid:paraId="17E33352" w16cid:durableId="1FBE4DF1"/>
  <w16cid:commentId w16cid:paraId="54099DDF" w16cid:durableId="1FBE4DF6"/>
  <w16cid:commentId w16cid:paraId="6DC2128A" w16cid:durableId="1FBE4DFA"/>
  <w16cid:commentId w16cid:paraId="16E77D78" w16cid:durableId="1FBE4DFF"/>
  <w16cid:commentId w16cid:paraId="29763BDE" w16cid:durableId="1FBE4E04"/>
  <w16cid:commentId w16cid:paraId="214B7793" w16cid:durableId="1FBE4F14"/>
  <w16cid:commentId w16cid:paraId="41127CFA" w16cid:durableId="1FBE58B3"/>
  <w16cid:commentId w16cid:paraId="62F223D1" w16cid:durableId="1FBE4FE1"/>
  <w16cid:commentId w16cid:paraId="27BAB8B7" w16cid:durableId="1FBE4FE9"/>
  <w16cid:commentId w16cid:paraId="19CF1C47" w16cid:durableId="1FBE4FEF"/>
  <w16cid:commentId w16cid:paraId="3FB8D15E" w16cid:durableId="1FBE4FFE"/>
  <w16cid:commentId w16cid:paraId="5B381A97" w16cid:durableId="1FBE5005"/>
  <w16cid:commentId w16cid:paraId="2FE026BC" w16cid:durableId="1FBE5008"/>
  <w16cid:commentId w16cid:paraId="7DA3EBFA" w16cid:durableId="1FBE500C"/>
  <w16cid:commentId w16cid:paraId="095C8EC5" w16cid:durableId="1FBE4F62"/>
  <w16cid:commentId w16cid:paraId="4F284462" w16cid:durableId="1FBE5030"/>
  <w16cid:commentId w16cid:paraId="26575475" w16cid:durableId="1FBE5033"/>
  <w16cid:commentId w16cid:paraId="36B7B5FA" w16cid:durableId="1FBE5035"/>
  <w16cid:commentId w16cid:paraId="17A10142" w16cid:durableId="1FBE5038"/>
  <w16cid:commentId w16cid:paraId="77065642" w16cid:durableId="1FBE503E"/>
  <w16cid:commentId w16cid:paraId="21F96460" w16cid:durableId="1FBE5044"/>
  <w16cid:commentId w16cid:paraId="64F20129" w16cid:durableId="1FBE5047"/>
  <w16cid:commentId w16cid:paraId="7300D93C" w16cid:durableId="1FBE504A"/>
  <w16cid:commentId w16cid:paraId="1BF9C9DB" w16cid:durableId="1FBE4F70"/>
  <w16cid:commentId w16cid:paraId="309F4641" w16cid:durableId="1FBE5075"/>
  <w16cid:commentId w16cid:paraId="46E12E32" w16cid:durableId="1FBE5078"/>
  <w16cid:commentId w16cid:paraId="305AB5FB" w16cid:durableId="1FBE507C"/>
  <w16cid:commentId w16cid:paraId="73F18F55" w16cid:durableId="1FBE507E"/>
  <w16cid:commentId w16cid:paraId="532A449A" w16cid:durableId="1FBE5081"/>
  <w16cid:commentId w16cid:paraId="0B5BB014" w16cid:durableId="1FBE5084"/>
  <w16cid:commentId w16cid:paraId="32722AF6" w16cid:durableId="1FBE5087"/>
  <w16cid:commentId w16cid:paraId="15B731AA" w16cid:durableId="1FBE508A"/>
  <w16cid:commentId w16cid:paraId="10CDA17A" w16cid:durableId="1FBE4F7B"/>
  <w16cid:commentId w16cid:paraId="7FBE2948" w16cid:durableId="1FBE5090"/>
  <w16cid:commentId w16cid:paraId="41BB94B1" w16cid:durableId="1FBE5093"/>
  <w16cid:commentId w16cid:paraId="521A8E0E" w16cid:durableId="1FBE5097"/>
  <w16cid:commentId w16cid:paraId="2D0888F3" w16cid:durableId="1FBE509A"/>
  <w16cid:commentId w16cid:paraId="6A6680DF" w16cid:durableId="1FBE509D"/>
  <w16cid:commentId w16cid:paraId="14F6D85B" w16cid:durableId="1FBE50A0"/>
  <w16cid:commentId w16cid:paraId="38032C57" w16cid:durableId="1FBE50A3"/>
  <w16cid:commentId w16cid:paraId="6DCCD124" w16cid:durableId="1FBE50A5"/>
  <w16cid:commentId w16cid:paraId="720996DC" w16cid:durableId="1FBE4F85"/>
  <w16cid:commentId w16cid:paraId="039A0BAC" w16cid:durableId="1FBE50A9"/>
  <w16cid:commentId w16cid:paraId="6E8A05B0" w16cid:durableId="1FBE50AC"/>
  <w16cid:commentId w16cid:paraId="3881885A" w16cid:durableId="1FBE50AE"/>
  <w16cid:commentId w16cid:paraId="500EA7EB" w16cid:durableId="1FBE50B0"/>
  <w16cid:commentId w16cid:paraId="6760ECCF" w16cid:durableId="1FBE50B2"/>
  <w16cid:commentId w16cid:paraId="6DAA39F0" w16cid:durableId="1FBE50B8"/>
  <w16cid:commentId w16cid:paraId="0ABC1326" w16cid:durableId="1FBE50BA"/>
  <w16cid:commentId w16cid:paraId="22C93D0F" w16cid:durableId="1FBE50BC"/>
  <w16cid:commentId w16cid:paraId="13B8DD93" w16cid:durableId="1FBE4F8F"/>
  <w16cid:commentId w16cid:paraId="10E9B2DA" w16cid:durableId="1FBE50C3"/>
  <w16cid:commentId w16cid:paraId="577EDD7F" w16cid:durableId="1FBE50C5"/>
  <w16cid:commentId w16cid:paraId="711C7D0A" w16cid:durableId="1FBE50C7"/>
  <w16cid:commentId w16cid:paraId="2FE3F7A6" w16cid:durableId="1FBE50C9"/>
  <w16cid:commentId w16cid:paraId="3D87CE7B" w16cid:durableId="1FBE5104"/>
  <w16cid:commentId w16cid:paraId="5FD6417D" w16cid:durableId="1FBE5108"/>
  <w16cid:commentId w16cid:paraId="11AFD541" w16cid:durableId="1FBE510A"/>
  <w16cid:commentId w16cid:paraId="64D99333" w16cid:durableId="1FBE51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8208C" w14:textId="77777777" w:rsidR="005B206E" w:rsidRDefault="005B206E" w:rsidP="00EA25C6">
      <w:r>
        <w:separator/>
      </w:r>
    </w:p>
  </w:endnote>
  <w:endnote w:type="continuationSeparator" w:id="0">
    <w:p w14:paraId="7BDE75D0" w14:textId="77777777" w:rsidR="005B206E" w:rsidRDefault="005B206E" w:rsidP="00EA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5D9A" w14:textId="77777777" w:rsidR="005B206E" w:rsidRDefault="005B206E" w:rsidP="00EA25C6">
      <w:r>
        <w:separator/>
      </w:r>
    </w:p>
  </w:footnote>
  <w:footnote w:type="continuationSeparator" w:id="0">
    <w:p w14:paraId="5658B051" w14:textId="77777777" w:rsidR="005B206E" w:rsidRDefault="005B206E" w:rsidP="00EA25C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2D0A"/>
    <w:rsid w:val="00075144"/>
    <w:rsid w:val="000E0FD6"/>
    <w:rsid w:val="000E601B"/>
    <w:rsid w:val="00143C6D"/>
    <w:rsid w:val="00172A27"/>
    <w:rsid w:val="00176DCD"/>
    <w:rsid w:val="00177238"/>
    <w:rsid w:val="00183C72"/>
    <w:rsid w:val="0019342A"/>
    <w:rsid w:val="001A70CB"/>
    <w:rsid w:val="001B0999"/>
    <w:rsid w:val="001B3C59"/>
    <w:rsid w:val="00217995"/>
    <w:rsid w:val="00221384"/>
    <w:rsid w:val="002246BE"/>
    <w:rsid w:val="00251E78"/>
    <w:rsid w:val="00260E47"/>
    <w:rsid w:val="002663FF"/>
    <w:rsid w:val="0029612A"/>
    <w:rsid w:val="002B5A47"/>
    <w:rsid w:val="002F0D7D"/>
    <w:rsid w:val="002F2002"/>
    <w:rsid w:val="003009F5"/>
    <w:rsid w:val="0031051A"/>
    <w:rsid w:val="0035082D"/>
    <w:rsid w:val="00367FEB"/>
    <w:rsid w:val="00370A33"/>
    <w:rsid w:val="00387FA2"/>
    <w:rsid w:val="00391FB6"/>
    <w:rsid w:val="003B31F6"/>
    <w:rsid w:val="00417171"/>
    <w:rsid w:val="00421E3A"/>
    <w:rsid w:val="00450115"/>
    <w:rsid w:val="004713A4"/>
    <w:rsid w:val="00473733"/>
    <w:rsid w:val="00485500"/>
    <w:rsid w:val="004E11C4"/>
    <w:rsid w:val="005210C7"/>
    <w:rsid w:val="005419FD"/>
    <w:rsid w:val="0056219C"/>
    <w:rsid w:val="00562775"/>
    <w:rsid w:val="00567B89"/>
    <w:rsid w:val="0057513C"/>
    <w:rsid w:val="005907DD"/>
    <w:rsid w:val="005A5849"/>
    <w:rsid w:val="005B206E"/>
    <w:rsid w:val="006131D9"/>
    <w:rsid w:val="00656DC1"/>
    <w:rsid w:val="00662A6A"/>
    <w:rsid w:val="0066721F"/>
    <w:rsid w:val="00673C5E"/>
    <w:rsid w:val="00675467"/>
    <w:rsid w:val="00680543"/>
    <w:rsid w:val="006B1094"/>
    <w:rsid w:val="006B153D"/>
    <w:rsid w:val="006C0D2E"/>
    <w:rsid w:val="006D11CF"/>
    <w:rsid w:val="006D2A88"/>
    <w:rsid w:val="006E1278"/>
    <w:rsid w:val="006F2817"/>
    <w:rsid w:val="007010D0"/>
    <w:rsid w:val="0071571B"/>
    <w:rsid w:val="007272E8"/>
    <w:rsid w:val="0073582B"/>
    <w:rsid w:val="007543D6"/>
    <w:rsid w:val="00766D47"/>
    <w:rsid w:val="00766D97"/>
    <w:rsid w:val="00774D21"/>
    <w:rsid w:val="007A1308"/>
    <w:rsid w:val="007C0699"/>
    <w:rsid w:val="007C2E62"/>
    <w:rsid w:val="007D1058"/>
    <w:rsid w:val="007D377E"/>
    <w:rsid w:val="007D7B38"/>
    <w:rsid w:val="007E0456"/>
    <w:rsid w:val="007E398E"/>
    <w:rsid w:val="007E763B"/>
    <w:rsid w:val="00840354"/>
    <w:rsid w:val="00853058"/>
    <w:rsid w:val="008A239F"/>
    <w:rsid w:val="008C53A9"/>
    <w:rsid w:val="008D18D0"/>
    <w:rsid w:val="008F405F"/>
    <w:rsid w:val="008F71AC"/>
    <w:rsid w:val="00951D26"/>
    <w:rsid w:val="00990795"/>
    <w:rsid w:val="009A0A2C"/>
    <w:rsid w:val="009A7E0B"/>
    <w:rsid w:val="00A2278F"/>
    <w:rsid w:val="00A50389"/>
    <w:rsid w:val="00A6670D"/>
    <w:rsid w:val="00A71F84"/>
    <w:rsid w:val="00A832C8"/>
    <w:rsid w:val="00A87AAE"/>
    <w:rsid w:val="00AB63FC"/>
    <w:rsid w:val="00AD3021"/>
    <w:rsid w:val="00B022EC"/>
    <w:rsid w:val="00B06DF9"/>
    <w:rsid w:val="00B1082F"/>
    <w:rsid w:val="00B12595"/>
    <w:rsid w:val="00B96165"/>
    <w:rsid w:val="00BA2A28"/>
    <w:rsid w:val="00BB1783"/>
    <w:rsid w:val="00BD19EF"/>
    <w:rsid w:val="00BF20F8"/>
    <w:rsid w:val="00BF7CC0"/>
    <w:rsid w:val="00C35B84"/>
    <w:rsid w:val="00C46C81"/>
    <w:rsid w:val="00C90523"/>
    <w:rsid w:val="00CB04D5"/>
    <w:rsid w:val="00CD3C21"/>
    <w:rsid w:val="00D03D08"/>
    <w:rsid w:val="00D17D43"/>
    <w:rsid w:val="00D22BC2"/>
    <w:rsid w:val="00D30935"/>
    <w:rsid w:val="00D42AF9"/>
    <w:rsid w:val="00D431F2"/>
    <w:rsid w:val="00D93E4B"/>
    <w:rsid w:val="00DA4783"/>
    <w:rsid w:val="00DA59EE"/>
    <w:rsid w:val="00DB2F88"/>
    <w:rsid w:val="00DD599C"/>
    <w:rsid w:val="00DD615D"/>
    <w:rsid w:val="00DF2AD2"/>
    <w:rsid w:val="00E0407B"/>
    <w:rsid w:val="00E1133C"/>
    <w:rsid w:val="00E371DB"/>
    <w:rsid w:val="00E74132"/>
    <w:rsid w:val="00EA25C6"/>
    <w:rsid w:val="00EC1836"/>
    <w:rsid w:val="00EE0B7C"/>
    <w:rsid w:val="00EE1C32"/>
    <w:rsid w:val="00EF7A17"/>
    <w:rsid w:val="00F33907"/>
    <w:rsid w:val="00F53499"/>
    <w:rsid w:val="00F633E6"/>
    <w:rsid w:val="00F667EC"/>
    <w:rsid w:val="00F67CD2"/>
    <w:rsid w:val="00F8449B"/>
    <w:rsid w:val="00F86335"/>
    <w:rsid w:val="00F93CCE"/>
    <w:rsid w:val="00F94EC1"/>
    <w:rsid w:val="00F9664A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27A42F"/>
  <w15:chartTrackingRefBased/>
  <w15:docId w15:val="{AC5DD759-512A-492A-9CB9-5C69800C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28"/>
    </w:rPr>
  </w:style>
  <w:style w:type="paragraph" w:customStyle="1" w:styleId="ParaCharCharCharCharCharCharChar">
    <w:name w:val="默认段落字体 Para Char Char Char Char Char Char Char"/>
    <w:basedOn w:val="Normal"/>
    <w:pPr>
      <w:spacing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EA2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A25C6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2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A25C6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0751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04D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4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4D5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4D5"/>
    <w:rPr>
      <w:b/>
      <w:bCs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4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TENGDEV\source\repos\yubaodan\PredicTable\WebServiceClass\WordTemplates\AMShort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</TotalTime>
  <Pages>1</Pages>
  <Words>140</Words>
  <Characters>803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发往：东营市水利局 兰局长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发往：东营市水利局 兰局长</dc:title>
  <dc:subject/>
  <dc:creator>computer group</dc:creator>
  <cp:keywords/>
  <cp:lastModifiedBy>x y</cp:lastModifiedBy>
  <cp:revision>9</cp:revision>
  <cp:lastPrinted>2011-01-12T02:04:00Z</cp:lastPrinted>
  <dcterms:created xsi:type="dcterms:W3CDTF">2018-12-14T07:45:00Z</dcterms:created>
  <dcterms:modified xsi:type="dcterms:W3CDTF">2018-12-14T08:28:00Z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