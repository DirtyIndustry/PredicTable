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58E9AC" w14:textId="77777777" w:rsidR="0059027A" w:rsidRDefault="0095772C">
      <w:pPr>
        <w:spacing w:line="800" w:lineRule="exact"/>
        <w:jc w:val="center"/>
        <w:rPr>
          <w:b/>
          <w:bCs/>
          <w:sz w:val="72"/>
          <w:szCs w:val="72"/>
        </w:rPr>
      </w:pPr>
      <w:r>
        <w:pict w14:anchorId="022916CB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14.75pt;margin-top:-23.4pt;width:81pt;height:39pt;z-index:251658240;visibility:visible;mso-wrap-style:square;mso-position-vertical-relative:line;v-text-anchor:top" wrapcoords="0 0 0 21340 21535 21340 21535 0 0 0" filled="f" stroked="f">
            <v:textbox>
              <w:txbxContent>
                <w:p w14:paraId="3202FAAE" w14:textId="77777777" w:rsidR="0059027A" w:rsidRDefault="00194FA1">
                  <w:pPr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hint="eastAsia"/>
                      <w:b/>
                      <w:bCs/>
                      <w:sz w:val="36"/>
                      <w:szCs w:val="36"/>
                    </w:rPr>
                    <w:t>HBY-04</w:t>
                  </w:r>
                </w:p>
              </w:txbxContent>
            </v:textbox>
          </v:shape>
        </w:pict>
      </w:r>
      <w:r w:rsidR="00194FA1">
        <w:rPr>
          <w:rFonts w:hint="eastAsia"/>
          <w:b/>
          <w:bCs/>
          <w:sz w:val="72"/>
          <w:szCs w:val="72"/>
        </w:rPr>
        <w:t>海洋环境预报</w:t>
      </w:r>
    </w:p>
    <w:p w14:paraId="13095E34" w14:textId="77777777" w:rsidR="0059027A" w:rsidRDefault="00194FA1">
      <w:pPr>
        <w:spacing w:line="720" w:lineRule="auto"/>
        <w:jc w:val="center"/>
        <w:rPr>
          <w:sz w:val="30"/>
        </w:rPr>
      </w:pPr>
      <w:r>
        <w:rPr>
          <w:rFonts w:hint="eastAsia"/>
          <w:sz w:val="30"/>
        </w:rPr>
        <w:t>（东营胜利油田专项预报）</w:t>
      </w:r>
    </w:p>
    <w:tbl>
      <w:tblPr>
        <w:tblW w:w="9634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13"/>
        <w:gridCol w:w="4536"/>
        <w:gridCol w:w="1414"/>
        <w:gridCol w:w="2271"/>
      </w:tblGrid>
      <w:tr w:rsidR="0059027A" w14:paraId="61E2DBC8" w14:textId="77777777">
        <w:trPr>
          <w:trHeight w:val="339"/>
        </w:trPr>
        <w:tc>
          <w:tcPr>
            <w:tcW w:w="1413" w:type="dxa"/>
            <w:vAlign w:val="bottom"/>
            <w:hideMark/>
          </w:tcPr>
          <w:p w14:paraId="696FA7E3" w14:textId="77777777" w:rsidR="0059027A" w:rsidRDefault="00194FA1">
            <w:pPr>
              <w:spacing w:line="0" w:lineRule="atLeast"/>
              <w:rPr>
                <w:rFonts w:ascii="宋体" w:hAnsi="宋体" w:cs="宋体"/>
                <w:sz w:val="28"/>
              </w:rPr>
            </w:pPr>
            <w:r>
              <w:rPr>
                <w:rFonts w:ascii="宋体" w:hAnsi="宋体" w:cs="宋体" w:hint="eastAsia"/>
                <w:sz w:val="28"/>
              </w:rPr>
              <w:t>发布单位：</w:t>
            </w:r>
            <w:bookmarkStart w:id="0" w:name="FRELEASEUNIT"/>
            <w:bookmarkEnd w:id="0"/>
          </w:p>
        </w:tc>
        <w:tc>
          <w:tcPr>
            <w:tcW w:w="4536" w:type="dxa"/>
          </w:tcPr>
          <w:p w14:paraId="7B8895BD" w14:textId="77777777" w:rsidR="0059027A" w:rsidRDefault="00194FA1">
            <w:pPr>
              <w:spacing w:line="0" w:lineRule="atLeast"/>
              <w:rPr>
                <w:rFonts w:ascii="宋体" w:hAnsi="宋体" w:cs="宋体"/>
                <w:sz w:val="28"/>
              </w:rPr>
            </w:pPr>
            <w:commentRangeStart w:id="1"/>
            <w:r>
              <w:rPr>
                <w:rFonts w:ascii="宋体" w:hAnsi="宋体" w:cs="宋体"/>
                <w:sz w:val="28"/>
              </w:rPr>
              <w:t>{a}</w:t>
            </w:r>
            <w:commentRangeEnd w:id="1"/>
            <w:r>
              <w:commentReference w:id="1"/>
            </w:r>
          </w:p>
        </w:tc>
        <w:tc>
          <w:tcPr>
            <w:tcW w:w="1414" w:type="dxa"/>
            <w:vAlign w:val="bottom"/>
            <w:hideMark/>
          </w:tcPr>
          <w:p w14:paraId="41E5718A" w14:textId="77777777" w:rsidR="0059027A" w:rsidRDefault="00194FA1">
            <w:pPr>
              <w:spacing w:line="0" w:lineRule="atLeast"/>
              <w:rPr>
                <w:rFonts w:ascii="Arial" w:eastAsia="Arial" w:hAnsi="Arial" w:cs="Arial"/>
                <w:sz w:val="28"/>
              </w:rPr>
            </w:pPr>
            <w:r>
              <w:rPr>
                <w:rFonts w:ascii="宋体" w:hAnsi="宋体" w:cs="宋体" w:hint="eastAsia"/>
                <w:sz w:val="28"/>
              </w:rPr>
              <w:t>预报值班：</w:t>
            </w:r>
            <w:bookmarkStart w:id="2" w:name="FZHIBANTEL"/>
            <w:bookmarkEnd w:id="2"/>
          </w:p>
        </w:tc>
        <w:tc>
          <w:tcPr>
            <w:tcW w:w="2271" w:type="dxa"/>
          </w:tcPr>
          <w:p w14:paraId="1A419AF8" w14:textId="77777777" w:rsidR="0059027A" w:rsidRDefault="00194FA1">
            <w:pPr>
              <w:spacing w:line="0" w:lineRule="atLeast"/>
              <w:rPr>
                <w:rFonts w:ascii="宋体" w:hAnsi="宋体" w:cs="宋体"/>
                <w:sz w:val="28"/>
              </w:rPr>
            </w:pPr>
            <w:commentRangeStart w:id="3"/>
            <w:r w:rsidRPr="00DB4C1C">
              <w:rPr>
                <w:rFonts w:ascii="宋体" w:hAnsi="宋体" w:cs="宋体"/>
                <w:sz w:val="28"/>
              </w:rPr>
              <w:t>{a}</w:t>
            </w:r>
            <w:commentRangeEnd w:id="3"/>
            <w:r w:rsidRPr="00DB4C1C">
              <w:rPr>
                <w:rFonts w:ascii="宋体" w:hAnsi="宋体" w:cs="宋体"/>
                <w:sz w:val="28"/>
              </w:rPr>
              <w:commentReference w:id="3"/>
            </w:r>
          </w:p>
        </w:tc>
      </w:tr>
      <w:tr w:rsidR="0059027A" w14:paraId="4D1DF111" w14:textId="77777777">
        <w:trPr>
          <w:trHeight w:val="320"/>
        </w:trPr>
        <w:tc>
          <w:tcPr>
            <w:tcW w:w="1413" w:type="dxa"/>
            <w:vAlign w:val="bottom"/>
            <w:hideMark/>
          </w:tcPr>
          <w:p w14:paraId="571670A1" w14:textId="77777777" w:rsidR="0059027A" w:rsidRDefault="00194FA1">
            <w:pPr>
              <w:spacing w:line="0" w:lineRule="atLeast"/>
              <w:rPr>
                <w:rFonts w:ascii="宋体" w:hAnsi="宋体" w:cs="宋体"/>
                <w:sz w:val="28"/>
              </w:rPr>
            </w:pPr>
            <w:r>
              <w:rPr>
                <w:rFonts w:ascii="宋体" w:hAnsi="宋体" w:cs="宋体" w:hint="eastAsia"/>
                <w:sz w:val="28"/>
              </w:rPr>
              <w:t>发布时间：</w:t>
            </w:r>
            <w:bookmarkStart w:id="4" w:name="PUBLISHTIME"/>
            <w:bookmarkEnd w:id="4"/>
          </w:p>
        </w:tc>
        <w:tc>
          <w:tcPr>
            <w:tcW w:w="4536" w:type="dxa"/>
          </w:tcPr>
          <w:p w14:paraId="12EBBCB0" w14:textId="77777777" w:rsidR="0059027A" w:rsidRDefault="00194FA1">
            <w:pPr>
              <w:spacing w:line="0" w:lineRule="atLeast"/>
              <w:rPr>
                <w:rFonts w:ascii="宋体" w:hAnsi="宋体" w:cs="宋体"/>
                <w:sz w:val="28"/>
              </w:rPr>
            </w:pPr>
            <w:commentRangeStart w:id="5"/>
            <w:r>
              <w:rPr>
                <w:rFonts w:ascii="宋体" w:hAnsi="宋体" w:cs="宋体" w:hint="eastAsia"/>
                <w:sz w:val="28"/>
              </w:rPr>
              <w:t>{</w:t>
            </w:r>
            <w:r>
              <w:rPr>
                <w:rFonts w:ascii="宋体" w:hAnsi="宋体" w:cs="宋体"/>
                <w:sz w:val="28"/>
              </w:rPr>
              <w:t>a}</w:t>
            </w:r>
            <w:commentRangeEnd w:id="5"/>
            <w:r>
              <w:commentReference w:id="5"/>
            </w:r>
          </w:p>
        </w:tc>
        <w:tc>
          <w:tcPr>
            <w:tcW w:w="1414" w:type="dxa"/>
            <w:vAlign w:val="bottom"/>
            <w:hideMark/>
          </w:tcPr>
          <w:p w14:paraId="78B26A80" w14:textId="77777777" w:rsidR="0059027A" w:rsidRDefault="00194FA1">
            <w:pPr>
              <w:spacing w:line="0" w:lineRule="atLeast"/>
              <w:rPr>
                <w:rFonts w:ascii="Arial" w:eastAsia="Arial" w:hAnsi="Arial" w:cs="Arial"/>
                <w:sz w:val="28"/>
              </w:rPr>
            </w:pPr>
            <w:r>
              <w:rPr>
                <w:rFonts w:ascii="宋体" w:hAnsi="宋体" w:cs="宋体" w:hint="eastAsia"/>
                <w:sz w:val="28"/>
              </w:rPr>
              <w:t>预报发送：</w:t>
            </w:r>
            <w:bookmarkStart w:id="6" w:name="FSENDTEL"/>
            <w:bookmarkEnd w:id="6"/>
          </w:p>
        </w:tc>
        <w:tc>
          <w:tcPr>
            <w:tcW w:w="2271" w:type="dxa"/>
          </w:tcPr>
          <w:p w14:paraId="6FACA409" w14:textId="77777777" w:rsidR="0059027A" w:rsidRDefault="00194FA1">
            <w:pPr>
              <w:spacing w:line="0" w:lineRule="atLeast"/>
              <w:rPr>
                <w:rFonts w:ascii="宋体" w:hAnsi="宋体" w:cs="宋体"/>
                <w:sz w:val="28"/>
              </w:rPr>
            </w:pPr>
            <w:commentRangeStart w:id="7"/>
            <w:r w:rsidRPr="00DB4C1C">
              <w:rPr>
                <w:rFonts w:ascii="宋体" w:hAnsi="宋体" w:cs="宋体"/>
                <w:sz w:val="28"/>
              </w:rPr>
              <w:t>{a}</w:t>
            </w:r>
            <w:commentRangeEnd w:id="7"/>
            <w:r w:rsidRPr="00DB4C1C">
              <w:rPr>
                <w:rFonts w:ascii="宋体" w:hAnsi="宋体" w:cs="宋体"/>
                <w:sz w:val="28"/>
              </w:rPr>
              <w:commentReference w:id="7"/>
            </w:r>
          </w:p>
        </w:tc>
      </w:tr>
    </w:tbl>
    <w:p w14:paraId="10B60680" w14:textId="77777777" w:rsidR="0059027A" w:rsidRDefault="00194FA1">
      <w:pPr>
        <w:spacing w:line="500" w:lineRule="exact"/>
        <w:ind w:right="420"/>
        <w:jc w:val="righ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第1页共1页</w:t>
      </w:r>
    </w:p>
    <w:p w14:paraId="32241080" w14:textId="77777777" w:rsidR="0059027A" w:rsidRDefault="0095772C">
      <w:pPr>
        <w:rPr>
          <w:b/>
          <w:sz w:val="18"/>
        </w:rPr>
      </w:pPr>
      <w:r>
        <w:rPr>
          <w:b/>
          <w:noProof/>
          <w:sz w:val="20"/>
        </w:rPr>
        <w:pict w14:anchorId="7D5C1F04">
          <v:line id="Line 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3pt" to="48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yLEQ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">
            <w10:wrap type="square"/>
          </v:line>
        </w:pict>
      </w:r>
    </w:p>
    <w:p w14:paraId="2C99DA97" w14:textId="70B7C738" w:rsidR="0059027A" w:rsidRDefault="00194FA1">
      <w:pPr>
        <w:spacing w:line="500" w:lineRule="exact"/>
        <w:rPr>
          <w:sz w:val="28"/>
        </w:rPr>
      </w:pPr>
      <w:r>
        <w:rPr>
          <w:rFonts w:hint="eastAsia"/>
          <w:sz w:val="28"/>
        </w:rPr>
        <w:t>海洋水文气象预报综述：</w:t>
      </w:r>
    </w:p>
    <w:p w14:paraId="25638F66" w14:textId="7EA58D0C" w:rsidR="0059027A" w:rsidRDefault="00194FA1" w:rsidP="00194FA1">
      <w:pPr>
        <w:spacing w:line="500" w:lineRule="exact"/>
        <w:ind w:firstLineChars="200" w:firstLine="560"/>
        <w:rPr>
          <w:sz w:val="28"/>
        </w:rPr>
      </w:pPr>
      <w:r>
        <w:rPr>
          <w:sz w:val="28"/>
        </w:rPr>
        <w:t>{</w:t>
      </w:r>
      <w:r w:rsidR="00492D9B" w:rsidRPr="00492D9B">
        <w:rPr>
          <w:sz w:val="28"/>
        </w:rPr>
        <w:t>METEOROLOGICALREVIEW</w:t>
      </w:r>
      <w:r>
        <w:rPr>
          <w:sz w:val="28"/>
        </w:rPr>
        <w:t>}</w:t>
      </w:r>
      <w:r w:rsidR="00CB317D">
        <w:rPr>
          <w:sz w:val="28"/>
        </w:rPr>
        <w:t xml:space="preserve"> </w:t>
      </w:r>
      <w:r>
        <w:rPr>
          <w:sz w:val="28"/>
        </w:rPr>
        <w:t>{</w:t>
      </w:r>
      <w:r w:rsidR="00492D9B" w:rsidRPr="00492D9B">
        <w:rPr>
          <w:sz w:val="28"/>
        </w:rPr>
        <w:t>METEOROLOGICALREVIEWCX</w:t>
      </w:r>
      <w:r>
        <w:rPr>
          <w:sz w:val="28"/>
        </w:rPr>
        <w:t>}</w:t>
      </w:r>
    </w:p>
    <w:p w14:paraId="77810CE6" w14:textId="77777777" w:rsidR="0059027A" w:rsidRDefault="0059027A">
      <w:pPr>
        <w:spacing w:line="500" w:lineRule="exact"/>
        <w:rPr>
          <w:sz w:val="28"/>
        </w:rPr>
      </w:pPr>
      <w:bookmarkStart w:id="8" w:name="METEOROLOGICALREVIEW24HOUR"/>
      <w:bookmarkEnd w:id="8"/>
    </w:p>
    <w:p w14:paraId="2CD8D362" w14:textId="77777777" w:rsidR="0059027A" w:rsidRDefault="00194FA1">
      <w:pPr>
        <w:jc w:val="center"/>
        <w:rPr>
          <w:sz w:val="28"/>
        </w:rPr>
      </w:pPr>
      <w:r>
        <w:rPr>
          <w:rFonts w:hint="eastAsia"/>
          <w:sz w:val="28"/>
        </w:rPr>
        <w:t>渤海海区及黄河海港风、浪预报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988"/>
        <w:gridCol w:w="1517"/>
        <w:gridCol w:w="1318"/>
        <w:gridCol w:w="1587"/>
        <w:gridCol w:w="1531"/>
        <w:gridCol w:w="1374"/>
        <w:gridCol w:w="1453"/>
      </w:tblGrid>
      <w:tr w:rsidR="0059027A" w14:paraId="4DDA3E1B" w14:textId="77777777">
        <w:trPr>
          <w:trHeight w:val="533"/>
        </w:trPr>
        <w:tc>
          <w:tcPr>
            <w:tcW w:w="988" w:type="dxa"/>
            <w:vAlign w:val="center"/>
          </w:tcPr>
          <w:p w14:paraId="15322BF3" w14:textId="77777777" w:rsidR="0059027A" w:rsidRDefault="00194FA1">
            <w:pPr>
              <w:jc w:val="center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域</w:t>
            </w:r>
          </w:p>
        </w:tc>
        <w:tc>
          <w:tcPr>
            <w:tcW w:w="1517" w:type="dxa"/>
            <w:vAlign w:val="center"/>
          </w:tcPr>
          <w:p w14:paraId="40CCB87C" w14:textId="77777777" w:rsidR="0059027A" w:rsidRDefault="00194FA1">
            <w:pPr>
              <w:jc w:val="center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1318" w:type="dxa"/>
            <w:vAlign w:val="center"/>
          </w:tcPr>
          <w:p w14:paraId="08CE3129" w14:textId="77777777" w:rsidR="0059027A" w:rsidRDefault="00194FA1">
            <w:pPr>
              <w:jc w:val="center"/>
            </w:pPr>
            <w:r>
              <w:rPr>
                <w:rFonts w:hint="eastAsia"/>
              </w:rPr>
              <w:t>波高（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）</w:t>
            </w:r>
          </w:p>
        </w:tc>
        <w:tc>
          <w:tcPr>
            <w:tcW w:w="1587" w:type="dxa"/>
            <w:vAlign w:val="center"/>
          </w:tcPr>
          <w:p w14:paraId="6940A9A4" w14:textId="77777777" w:rsidR="0059027A" w:rsidRDefault="00194FA1">
            <w:pPr>
              <w:jc w:val="center"/>
            </w:pPr>
            <w:r>
              <w:rPr>
                <w:rFonts w:hint="eastAsia"/>
              </w:rPr>
              <w:t>波向（方位）</w:t>
            </w:r>
          </w:p>
        </w:tc>
        <w:tc>
          <w:tcPr>
            <w:tcW w:w="1531" w:type="dxa"/>
            <w:vAlign w:val="center"/>
          </w:tcPr>
          <w:p w14:paraId="70B8D7CF" w14:textId="77777777" w:rsidR="0059027A" w:rsidRDefault="00194FA1">
            <w:pPr>
              <w:jc w:val="center"/>
            </w:pPr>
            <w:r>
              <w:rPr>
                <w:rFonts w:hint="eastAsia"/>
              </w:rPr>
              <w:t>风向（方位）</w:t>
            </w:r>
          </w:p>
        </w:tc>
        <w:tc>
          <w:tcPr>
            <w:tcW w:w="1374" w:type="dxa"/>
            <w:vAlign w:val="center"/>
          </w:tcPr>
          <w:p w14:paraId="7E3C1B3A" w14:textId="77777777" w:rsidR="0059027A" w:rsidRDefault="00194FA1">
            <w:pPr>
              <w:jc w:val="center"/>
            </w:pPr>
            <w:r>
              <w:rPr>
                <w:rFonts w:hint="eastAsia"/>
              </w:rPr>
              <w:t>风力（级）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14:paraId="62ED8A29" w14:textId="77777777" w:rsidR="0059027A" w:rsidRDefault="00194FA1">
            <w:pPr>
              <w:jc w:val="center"/>
            </w:pPr>
            <w:r>
              <w:rPr>
                <w:rFonts w:hint="eastAsia"/>
              </w:rPr>
              <w:t>水温（℃）</w:t>
            </w:r>
          </w:p>
        </w:tc>
      </w:tr>
      <w:tr w:rsidR="0059027A" w14:paraId="35B9C68F" w14:textId="77777777">
        <w:trPr>
          <w:cantSplit/>
          <w:trHeight w:val="346"/>
        </w:trPr>
        <w:tc>
          <w:tcPr>
            <w:tcW w:w="988" w:type="dxa"/>
            <w:vMerge w:val="restart"/>
            <w:vAlign w:val="center"/>
          </w:tcPr>
          <w:p w14:paraId="488D6B46" w14:textId="77777777" w:rsidR="0059027A" w:rsidRDefault="00194FA1">
            <w:pPr>
              <w:jc w:val="center"/>
            </w:pPr>
            <w:bookmarkStart w:id="9" w:name="REPORTAREA"/>
            <w:r>
              <w:rPr>
                <w:rFonts w:hint="eastAsia"/>
              </w:rPr>
              <w:t>渤</w:t>
            </w:r>
          </w:p>
          <w:p w14:paraId="7459319F" w14:textId="77777777" w:rsidR="0059027A" w:rsidRDefault="0059027A">
            <w:pPr>
              <w:jc w:val="center"/>
            </w:pPr>
          </w:p>
          <w:p w14:paraId="1CD18EC2" w14:textId="77777777" w:rsidR="0059027A" w:rsidRDefault="00194FA1">
            <w:pPr>
              <w:jc w:val="center"/>
              <w:rPr>
                <w:sz w:val="28"/>
              </w:rPr>
            </w:pPr>
            <w:r>
              <w:rPr>
                <w:rFonts w:hint="eastAsia"/>
              </w:rPr>
              <w:t>海</w:t>
            </w:r>
            <w:bookmarkEnd w:id="9"/>
          </w:p>
        </w:tc>
        <w:tc>
          <w:tcPr>
            <w:tcW w:w="1517" w:type="dxa"/>
            <w:vAlign w:val="center"/>
          </w:tcPr>
          <w:p w14:paraId="2E5E74D4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0" w:name="FORECASTDATE1"/>
            <w:bookmarkEnd w:id="10"/>
            <w:commentRangeStart w:id="11"/>
            <w:r>
              <w:rPr>
                <w:rStyle w:val="CommentReference"/>
              </w:rPr>
              <w:t>{a}</w:t>
            </w:r>
            <w:commentRangeEnd w:id="11"/>
            <w:r>
              <w:commentReference w:id="11"/>
            </w:r>
          </w:p>
        </w:tc>
        <w:tc>
          <w:tcPr>
            <w:tcW w:w="1318" w:type="dxa"/>
            <w:vAlign w:val="center"/>
          </w:tcPr>
          <w:p w14:paraId="78B4C660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2" w:name="YRBHWWFWAVEHEIGHT1"/>
            <w:bookmarkEnd w:id="12"/>
            <w:commentRangeStart w:id="13"/>
            <w:r>
              <w:rPr>
                <w:rStyle w:val="CommentReference"/>
              </w:rPr>
              <w:t>{a}</w:t>
            </w:r>
            <w:commentRangeEnd w:id="13"/>
            <w:r>
              <w:commentReference w:id="13"/>
            </w:r>
          </w:p>
        </w:tc>
        <w:tc>
          <w:tcPr>
            <w:tcW w:w="1587" w:type="dxa"/>
            <w:vAlign w:val="center"/>
          </w:tcPr>
          <w:p w14:paraId="4A2B3727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4" w:name="YRBHWWFWAVEDIR1"/>
            <w:bookmarkEnd w:id="14"/>
            <w:commentRangeStart w:id="15"/>
            <w:r>
              <w:rPr>
                <w:rStyle w:val="CommentReference"/>
              </w:rPr>
              <w:t>{a}</w:t>
            </w:r>
            <w:commentRangeEnd w:id="15"/>
            <w:r>
              <w:commentReference w:id="15"/>
            </w:r>
          </w:p>
        </w:tc>
        <w:tc>
          <w:tcPr>
            <w:tcW w:w="1531" w:type="dxa"/>
            <w:vAlign w:val="center"/>
          </w:tcPr>
          <w:p w14:paraId="76EFAAC2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6" w:name="YRBHWWFFLOWDIR1"/>
            <w:bookmarkEnd w:id="16"/>
            <w:commentRangeStart w:id="17"/>
            <w:r>
              <w:rPr>
                <w:rStyle w:val="CommentReference"/>
              </w:rPr>
              <w:t>{a}</w:t>
            </w:r>
            <w:commentRangeEnd w:id="17"/>
            <w:r>
              <w:commentReference w:id="17"/>
            </w:r>
          </w:p>
        </w:tc>
        <w:tc>
          <w:tcPr>
            <w:tcW w:w="1374" w:type="dxa"/>
            <w:vAlign w:val="center"/>
          </w:tcPr>
          <w:p w14:paraId="6376BB47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8" w:name="YRBHWWFFLOWLEVEL1"/>
            <w:bookmarkEnd w:id="18"/>
            <w:commentRangeStart w:id="19"/>
            <w:r>
              <w:rPr>
                <w:rStyle w:val="CommentReference"/>
              </w:rPr>
              <w:t>{a}</w:t>
            </w:r>
            <w:commentRangeEnd w:id="19"/>
            <w:r>
              <w:commentReference w:id="19"/>
            </w:r>
          </w:p>
        </w:tc>
        <w:tc>
          <w:tcPr>
            <w:tcW w:w="1453" w:type="dxa"/>
            <w:tcBorders>
              <w:tr2bl w:val="single" w:sz="4" w:space="0" w:color="auto"/>
            </w:tcBorders>
            <w:vAlign w:val="center"/>
          </w:tcPr>
          <w:p w14:paraId="5CFB74B9" w14:textId="77777777" w:rsidR="0059027A" w:rsidRDefault="0059027A">
            <w:pPr>
              <w:spacing w:line="360" w:lineRule="exact"/>
              <w:ind w:firstLineChars="150" w:firstLine="315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59027A" w14:paraId="3492D333" w14:textId="77777777">
        <w:trPr>
          <w:cantSplit/>
          <w:trHeight w:val="346"/>
        </w:trPr>
        <w:tc>
          <w:tcPr>
            <w:tcW w:w="988" w:type="dxa"/>
            <w:vMerge/>
            <w:vAlign w:val="center"/>
          </w:tcPr>
          <w:p w14:paraId="33031E43" w14:textId="77777777" w:rsidR="0059027A" w:rsidRDefault="0059027A">
            <w:pPr>
              <w:rPr>
                <w:sz w:val="28"/>
              </w:rPr>
            </w:pPr>
          </w:p>
        </w:tc>
        <w:tc>
          <w:tcPr>
            <w:tcW w:w="1517" w:type="dxa"/>
            <w:vAlign w:val="center"/>
          </w:tcPr>
          <w:p w14:paraId="19ACC0AA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20" w:name="FORECASTDATE2"/>
            <w:bookmarkEnd w:id="20"/>
            <w:commentRangeStart w:id="21"/>
            <w:r>
              <w:rPr>
                <w:rStyle w:val="CommentReference"/>
              </w:rPr>
              <w:t>{a}</w:t>
            </w:r>
            <w:commentRangeEnd w:id="21"/>
            <w:r>
              <w:commentReference w:id="21"/>
            </w:r>
          </w:p>
        </w:tc>
        <w:tc>
          <w:tcPr>
            <w:tcW w:w="1318" w:type="dxa"/>
            <w:vAlign w:val="center"/>
          </w:tcPr>
          <w:p w14:paraId="136808CF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22" w:name="YRBHWWFWAVEHEIGHT2"/>
            <w:bookmarkEnd w:id="22"/>
            <w:commentRangeStart w:id="23"/>
            <w:r>
              <w:rPr>
                <w:rStyle w:val="CommentReference"/>
              </w:rPr>
              <w:t>{a}</w:t>
            </w:r>
            <w:commentRangeEnd w:id="23"/>
            <w:r>
              <w:commentReference w:id="23"/>
            </w:r>
          </w:p>
        </w:tc>
        <w:tc>
          <w:tcPr>
            <w:tcW w:w="1587" w:type="dxa"/>
            <w:vAlign w:val="center"/>
          </w:tcPr>
          <w:p w14:paraId="1926B8E1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24" w:name="YRBHWWFWAVEDIR2"/>
            <w:bookmarkEnd w:id="24"/>
            <w:commentRangeStart w:id="25"/>
            <w:r>
              <w:rPr>
                <w:rStyle w:val="CommentReference"/>
              </w:rPr>
              <w:t>{a}</w:t>
            </w:r>
            <w:commentRangeEnd w:id="25"/>
            <w:r>
              <w:commentReference w:id="25"/>
            </w:r>
          </w:p>
        </w:tc>
        <w:tc>
          <w:tcPr>
            <w:tcW w:w="1531" w:type="dxa"/>
            <w:vAlign w:val="center"/>
          </w:tcPr>
          <w:p w14:paraId="7D8F54BE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26" w:name="YRBHWWFFLOWDIR2"/>
            <w:bookmarkEnd w:id="26"/>
            <w:commentRangeStart w:id="27"/>
            <w:r>
              <w:rPr>
                <w:rStyle w:val="CommentReference"/>
              </w:rPr>
              <w:t>{a}</w:t>
            </w:r>
            <w:commentRangeEnd w:id="27"/>
            <w:r>
              <w:commentReference w:id="27"/>
            </w:r>
          </w:p>
        </w:tc>
        <w:tc>
          <w:tcPr>
            <w:tcW w:w="1374" w:type="dxa"/>
            <w:vAlign w:val="center"/>
          </w:tcPr>
          <w:p w14:paraId="7EB30863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28" w:name="YRBHWWFFLOWLEVEL2"/>
            <w:bookmarkEnd w:id="28"/>
            <w:commentRangeStart w:id="29"/>
            <w:r>
              <w:rPr>
                <w:rStyle w:val="CommentReference"/>
              </w:rPr>
              <w:t>{a}</w:t>
            </w:r>
            <w:commentRangeEnd w:id="29"/>
            <w:r>
              <w:commentReference w:id="29"/>
            </w:r>
          </w:p>
        </w:tc>
        <w:tc>
          <w:tcPr>
            <w:tcW w:w="1453" w:type="dxa"/>
            <w:tcBorders>
              <w:tr2bl w:val="single" w:sz="4" w:space="0" w:color="auto"/>
            </w:tcBorders>
            <w:vAlign w:val="center"/>
          </w:tcPr>
          <w:p w14:paraId="3555B879" w14:textId="77777777" w:rsidR="0059027A" w:rsidRDefault="0059027A">
            <w:pPr>
              <w:spacing w:line="360" w:lineRule="exact"/>
              <w:ind w:firstLineChars="150" w:firstLine="315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59027A" w14:paraId="3C812C3F" w14:textId="77777777">
        <w:trPr>
          <w:cantSplit/>
          <w:trHeight w:val="345"/>
        </w:trPr>
        <w:tc>
          <w:tcPr>
            <w:tcW w:w="988" w:type="dxa"/>
            <w:vMerge/>
            <w:vAlign w:val="center"/>
          </w:tcPr>
          <w:p w14:paraId="7FBD0BD0" w14:textId="77777777" w:rsidR="0059027A" w:rsidRDefault="0059027A">
            <w:pPr>
              <w:rPr>
                <w:sz w:val="28"/>
              </w:rPr>
            </w:pPr>
          </w:p>
        </w:tc>
        <w:tc>
          <w:tcPr>
            <w:tcW w:w="1517" w:type="dxa"/>
            <w:vAlign w:val="center"/>
          </w:tcPr>
          <w:p w14:paraId="127B24EC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30" w:name="FORECASTDATE3"/>
            <w:bookmarkEnd w:id="30"/>
            <w:commentRangeStart w:id="31"/>
            <w:r>
              <w:rPr>
                <w:rStyle w:val="CommentReference"/>
              </w:rPr>
              <w:t>{a}</w:t>
            </w:r>
            <w:commentRangeEnd w:id="31"/>
            <w:r>
              <w:commentReference w:id="31"/>
            </w:r>
          </w:p>
        </w:tc>
        <w:tc>
          <w:tcPr>
            <w:tcW w:w="1318" w:type="dxa"/>
            <w:vAlign w:val="center"/>
          </w:tcPr>
          <w:p w14:paraId="19443D0A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32" w:name="YRBHWWFWAVEHEIGHT3"/>
            <w:bookmarkEnd w:id="32"/>
            <w:commentRangeStart w:id="33"/>
            <w:r>
              <w:rPr>
                <w:rStyle w:val="CommentReference"/>
              </w:rPr>
              <w:t>{a}</w:t>
            </w:r>
            <w:commentRangeEnd w:id="33"/>
            <w:r>
              <w:commentReference w:id="33"/>
            </w:r>
          </w:p>
        </w:tc>
        <w:tc>
          <w:tcPr>
            <w:tcW w:w="1587" w:type="dxa"/>
            <w:vAlign w:val="center"/>
          </w:tcPr>
          <w:p w14:paraId="69E67129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34" w:name="YRBHWWFWAVEDIR3"/>
            <w:bookmarkEnd w:id="34"/>
            <w:commentRangeStart w:id="35"/>
            <w:r>
              <w:rPr>
                <w:rStyle w:val="CommentReference"/>
              </w:rPr>
              <w:t>{a}</w:t>
            </w:r>
            <w:commentRangeEnd w:id="35"/>
            <w:r>
              <w:commentReference w:id="35"/>
            </w:r>
          </w:p>
        </w:tc>
        <w:tc>
          <w:tcPr>
            <w:tcW w:w="1531" w:type="dxa"/>
            <w:vAlign w:val="center"/>
          </w:tcPr>
          <w:p w14:paraId="48902B81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36" w:name="YRBHWWFFLOWDIR3"/>
            <w:bookmarkEnd w:id="36"/>
            <w:commentRangeStart w:id="37"/>
            <w:r>
              <w:rPr>
                <w:rStyle w:val="CommentReference"/>
              </w:rPr>
              <w:t>{a}</w:t>
            </w:r>
            <w:commentRangeEnd w:id="37"/>
            <w:r>
              <w:commentReference w:id="37"/>
            </w:r>
          </w:p>
        </w:tc>
        <w:tc>
          <w:tcPr>
            <w:tcW w:w="1374" w:type="dxa"/>
            <w:vAlign w:val="center"/>
          </w:tcPr>
          <w:p w14:paraId="5DE1C622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38" w:name="YRBHWWFFLOWLEVEL3"/>
            <w:bookmarkEnd w:id="38"/>
            <w:commentRangeStart w:id="39"/>
            <w:r>
              <w:rPr>
                <w:rStyle w:val="CommentReference"/>
              </w:rPr>
              <w:t>{a}</w:t>
            </w:r>
            <w:commentRangeEnd w:id="39"/>
            <w:r>
              <w:commentReference w:id="39"/>
            </w:r>
          </w:p>
        </w:tc>
        <w:tc>
          <w:tcPr>
            <w:tcW w:w="1453" w:type="dxa"/>
            <w:tcBorders>
              <w:tr2bl w:val="single" w:sz="4" w:space="0" w:color="auto"/>
            </w:tcBorders>
            <w:vAlign w:val="center"/>
          </w:tcPr>
          <w:p w14:paraId="397AF120" w14:textId="77777777" w:rsidR="0059027A" w:rsidRDefault="0059027A">
            <w:pPr>
              <w:spacing w:line="360" w:lineRule="exact"/>
              <w:ind w:firstLineChars="150" w:firstLine="315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59027A" w14:paraId="71B61323" w14:textId="77777777">
        <w:trPr>
          <w:cantSplit/>
          <w:trHeight w:val="346"/>
        </w:trPr>
        <w:tc>
          <w:tcPr>
            <w:tcW w:w="988" w:type="dxa"/>
            <w:vMerge w:val="restart"/>
            <w:vAlign w:val="center"/>
          </w:tcPr>
          <w:p w14:paraId="428B3BA3" w14:textId="77777777" w:rsidR="0059027A" w:rsidRDefault="00194FA1">
            <w:pPr>
              <w:jc w:val="center"/>
            </w:pPr>
            <w:r>
              <w:rPr>
                <w:rFonts w:hint="eastAsia"/>
              </w:rPr>
              <w:t>黄</w:t>
            </w:r>
          </w:p>
          <w:p w14:paraId="727BB261" w14:textId="77777777" w:rsidR="0059027A" w:rsidRDefault="00194FA1">
            <w:pPr>
              <w:jc w:val="center"/>
            </w:pPr>
            <w:r>
              <w:rPr>
                <w:rFonts w:hint="eastAsia"/>
              </w:rPr>
              <w:t>河</w:t>
            </w:r>
          </w:p>
          <w:p w14:paraId="0E772F19" w14:textId="77777777" w:rsidR="0059027A" w:rsidRDefault="00194FA1">
            <w:pPr>
              <w:jc w:val="center"/>
            </w:pPr>
            <w:r>
              <w:rPr>
                <w:rFonts w:hint="eastAsia"/>
              </w:rPr>
              <w:t>海</w:t>
            </w:r>
          </w:p>
          <w:p w14:paraId="0D568F4D" w14:textId="77777777" w:rsidR="0059027A" w:rsidRDefault="00194FA1">
            <w:pPr>
              <w:jc w:val="center"/>
            </w:pPr>
            <w:r>
              <w:rPr>
                <w:rFonts w:hint="eastAsia"/>
              </w:rPr>
              <w:t>港</w:t>
            </w:r>
          </w:p>
        </w:tc>
        <w:tc>
          <w:tcPr>
            <w:tcW w:w="1517" w:type="dxa"/>
            <w:vAlign w:val="center"/>
          </w:tcPr>
          <w:p w14:paraId="4CC43FCF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40" w:name="FORECASTDATE4"/>
            <w:bookmarkEnd w:id="40"/>
            <w:commentRangeStart w:id="41"/>
            <w:r>
              <w:rPr>
                <w:rStyle w:val="CommentReference"/>
              </w:rPr>
              <w:t>{a}</w:t>
            </w:r>
            <w:commentRangeEnd w:id="41"/>
            <w:r>
              <w:commentReference w:id="41"/>
            </w:r>
          </w:p>
        </w:tc>
        <w:tc>
          <w:tcPr>
            <w:tcW w:w="1318" w:type="dxa"/>
            <w:vAlign w:val="center"/>
          </w:tcPr>
          <w:p w14:paraId="1FD0C2F1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42" w:name="YRBHWWFWAVEHEIGHT4"/>
            <w:bookmarkEnd w:id="42"/>
            <w:commentRangeStart w:id="43"/>
            <w:r>
              <w:rPr>
                <w:rStyle w:val="CommentReference"/>
              </w:rPr>
              <w:t>{a}</w:t>
            </w:r>
            <w:commentRangeEnd w:id="43"/>
            <w:r>
              <w:commentReference w:id="43"/>
            </w:r>
          </w:p>
        </w:tc>
        <w:tc>
          <w:tcPr>
            <w:tcW w:w="1587" w:type="dxa"/>
            <w:vAlign w:val="center"/>
          </w:tcPr>
          <w:p w14:paraId="26D349C1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44" w:name="YRBHWWFWAVEDIR4"/>
            <w:bookmarkEnd w:id="44"/>
            <w:commentRangeStart w:id="45"/>
            <w:r>
              <w:rPr>
                <w:rStyle w:val="CommentReference"/>
              </w:rPr>
              <w:t>{a}</w:t>
            </w:r>
            <w:commentRangeEnd w:id="45"/>
            <w:r>
              <w:commentReference w:id="45"/>
            </w:r>
          </w:p>
        </w:tc>
        <w:tc>
          <w:tcPr>
            <w:tcW w:w="1531" w:type="dxa"/>
            <w:vAlign w:val="center"/>
          </w:tcPr>
          <w:p w14:paraId="12C13F6B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46" w:name="YRBHWWFFLOWDIR4"/>
            <w:bookmarkEnd w:id="46"/>
            <w:commentRangeStart w:id="47"/>
            <w:r>
              <w:rPr>
                <w:rStyle w:val="CommentReference"/>
              </w:rPr>
              <w:t>{a}</w:t>
            </w:r>
            <w:commentRangeEnd w:id="47"/>
            <w:r>
              <w:commentReference w:id="47"/>
            </w:r>
          </w:p>
        </w:tc>
        <w:tc>
          <w:tcPr>
            <w:tcW w:w="1374" w:type="dxa"/>
            <w:vAlign w:val="center"/>
          </w:tcPr>
          <w:p w14:paraId="1AAA983B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48" w:name="YRBHWWFFLOWLEVEL4"/>
            <w:bookmarkEnd w:id="48"/>
            <w:commentRangeStart w:id="49"/>
            <w:r>
              <w:rPr>
                <w:rStyle w:val="CommentReference"/>
              </w:rPr>
              <w:t>{a}</w:t>
            </w:r>
            <w:commentRangeEnd w:id="49"/>
            <w:r>
              <w:commentReference w:id="49"/>
            </w:r>
          </w:p>
        </w:tc>
        <w:tc>
          <w:tcPr>
            <w:tcW w:w="1453" w:type="dxa"/>
            <w:vAlign w:val="center"/>
          </w:tcPr>
          <w:p w14:paraId="1D9ED74B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50" w:name="YRBHWWFWATERTEMPERATURE4"/>
            <w:bookmarkEnd w:id="50"/>
            <w:commentRangeStart w:id="51"/>
            <w:r>
              <w:rPr>
                <w:rStyle w:val="CommentReference"/>
              </w:rPr>
              <w:t>{a}</w:t>
            </w:r>
            <w:commentRangeEnd w:id="51"/>
            <w:r>
              <w:commentReference w:id="51"/>
            </w:r>
          </w:p>
        </w:tc>
      </w:tr>
      <w:tr w:rsidR="0059027A" w14:paraId="35251CD2" w14:textId="77777777">
        <w:trPr>
          <w:cantSplit/>
          <w:trHeight w:val="346"/>
        </w:trPr>
        <w:tc>
          <w:tcPr>
            <w:tcW w:w="988" w:type="dxa"/>
            <w:vMerge/>
          </w:tcPr>
          <w:p w14:paraId="71091D13" w14:textId="77777777" w:rsidR="0059027A" w:rsidRDefault="0059027A">
            <w:pPr>
              <w:rPr>
                <w:sz w:val="28"/>
              </w:rPr>
            </w:pPr>
          </w:p>
        </w:tc>
        <w:tc>
          <w:tcPr>
            <w:tcW w:w="1517" w:type="dxa"/>
          </w:tcPr>
          <w:p w14:paraId="05AD4962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52" w:name="FORECASTDATE5"/>
            <w:bookmarkEnd w:id="52"/>
            <w:commentRangeStart w:id="53"/>
            <w:r>
              <w:rPr>
                <w:rStyle w:val="CommentReference"/>
              </w:rPr>
              <w:t>{a}</w:t>
            </w:r>
            <w:commentRangeEnd w:id="53"/>
            <w:r>
              <w:commentReference w:id="53"/>
            </w:r>
          </w:p>
        </w:tc>
        <w:tc>
          <w:tcPr>
            <w:tcW w:w="1318" w:type="dxa"/>
          </w:tcPr>
          <w:p w14:paraId="63E4E23B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54" w:name="YRBHWWFWAVEHEIGHT5"/>
            <w:bookmarkEnd w:id="54"/>
            <w:commentRangeStart w:id="55"/>
            <w:r>
              <w:rPr>
                <w:rStyle w:val="CommentReference"/>
              </w:rPr>
              <w:t>{a}</w:t>
            </w:r>
            <w:commentRangeEnd w:id="55"/>
            <w:r>
              <w:commentReference w:id="55"/>
            </w:r>
          </w:p>
        </w:tc>
        <w:tc>
          <w:tcPr>
            <w:tcW w:w="1587" w:type="dxa"/>
          </w:tcPr>
          <w:p w14:paraId="5EC7E306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56" w:name="YRBHWWFWAVEDIR5"/>
            <w:bookmarkEnd w:id="56"/>
            <w:commentRangeStart w:id="57"/>
            <w:r>
              <w:rPr>
                <w:rStyle w:val="CommentReference"/>
              </w:rPr>
              <w:t>{a}</w:t>
            </w:r>
            <w:commentRangeEnd w:id="57"/>
            <w:r>
              <w:commentReference w:id="57"/>
            </w:r>
          </w:p>
        </w:tc>
        <w:tc>
          <w:tcPr>
            <w:tcW w:w="1531" w:type="dxa"/>
          </w:tcPr>
          <w:p w14:paraId="355D451B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58" w:name="YRBHWWFFLOWDIR5"/>
            <w:bookmarkEnd w:id="58"/>
            <w:commentRangeStart w:id="59"/>
            <w:r>
              <w:rPr>
                <w:rStyle w:val="CommentReference"/>
              </w:rPr>
              <w:t>{a}</w:t>
            </w:r>
            <w:commentRangeEnd w:id="59"/>
            <w:r>
              <w:commentReference w:id="59"/>
            </w:r>
          </w:p>
        </w:tc>
        <w:tc>
          <w:tcPr>
            <w:tcW w:w="1374" w:type="dxa"/>
          </w:tcPr>
          <w:p w14:paraId="5630F42D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60" w:name="YRBHWWFFLOWLEVEL5"/>
            <w:bookmarkEnd w:id="60"/>
            <w:commentRangeStart w:id="61"/>
            <w:r>
              <w:rPr>
                <w:rStyle w:val="CommentReference"/>
              </w:rPr>
              <w:t>{a}</w:t>
            </w:r>
            <w:commentRangeEnd w:id="61"/>
            <w:r>
              <w:commentReference w:id="61"/>
            </w:r>
          </w:p>
        </w:tc>
        <w:tc>
          <w:tcPr>
            <w:tcW w:w="1453" w:type="dxa"/>
          </w:tcPr>
          <w:p w14:paraId="2F14343F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62" w:name="YRBHWWFWATERTEMPERATURE5"/>
            <w:bookmarkEnd w:id="62"/>
            <w:commentRangeStart w:id="63"/>
            <w:r>
              <w:rPr>
                <w:rStyle w:val="CommentReference"/>
              </w:rPr>
              <w:t>{a}</w:t>
            </w:r>
            <w:commentRangeEnd w:id="63"/>
            <w:r>
              <w:commentReference w:id="63"/>
            </w:r>
          </w:p>
        </w:tc>
      </w:tr>
      <w:tr w:rsidR="0059027A" w14:paraId="3EDC7D6C" w14:textId="77777777">
        <w:trPr>
          <w:cantSplit/>
          <w:trHeight w:val="346"/>
        </w:trPr>
        <w:tc>
          <w:tcPr>
            <w:tcW w:w="988" w:type="dxa"/>
            <w:vMerge/>
          </w:tcPr>
          <w:p w14:paraId="6BCF6626" w14:textId="77777777" w:rsidR="0059027A" w:rsidRDefault="0059027A">
            <w:pPr>
              <w:rPr>
                <w:sz w:val="28"/>
              </w:rPr>
            </w:pPr>
          </w:p>
        </w:tc>
        <w:tc>
          <w:tcPr>
            <w:tcW w:w="1517" w:type="dxa"/>
          </w:tcPr>
          <w:p w14:paraId="0E8EB30C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64" w:name="FORECASTDATE6"/>
            <w:bookmarkEnd w:id="64"/>
            <w:commentRangeStart w:id="65"/>
            <w:r>
              <w:rPr>
                <w:rStyle w:val="CommentReference"/>
              </w:rPr>
              <w:t>{a}</w:t>
            </w:r>
            <w:commentRangeEnd w:id="65"/>
            <w:r>
              <w:commentReference w:id="65"/>
            </w:r>
          </w:p>
        </w:tc>
        <w:tc>
          <w:tcPr>
            <w:tcW w:w="1318" w:type="dxa"/>
          </w:tcPr>
          <w:p w14:paraId="137794ED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66" w:name="YRBHWWFWAVEHEIGHT6"/>
            <w:bookmarkEnd w:id="66"/>
            <w:commentRangeStart w:id="67"/>
            <w:r>
              <w:rPr>
                <w:rStyle w:val="CommentReference"/>
              </w:rPr>
              <w:t>{a}</w:t>
            </w:r>
            <w:commentRangeEnd w:id="67"/>
            <w:r>
              <w:commentReference w:id="67"/>
            </w:r>
          </w:p>
        </w:tc>
        <w:tc>
          <w:tcPr>
            <w:tcW w:w="1587" w:type="dxa"/>
          </w:tcPr>
          <w:p w14:paraId="6D98F919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68" w:name="YRBHWWFWAVEDIR6"/>
            <w:bookmarkEnd w:id="68"/>
            <w:commentRangeStart w:id="69"/>
            <w:r>
              <w:rPr>
                <w:rStyle w:val="CommentReference"/>
              </w:rPr>
              <w:t>{a}</w:t>
            </w:r>
            <w:commentRangeEnd w:id="69"/>
            <w:r>
              <w:commentReference w:id="69"/>
            </w:r>
          </w:p>
        </w:tc>
        <w:tc>
          <w:tcPr>
            <w:tcW w:w="1531" w:type="dxa"/>
          </w:tcPr>
          <w:p w14:paraId="20992C58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70" w:name="YRBHWWFFLOWDIR6"/>
            <w:bookmarkEnd w:id="70"/>
            <w:commentRangeStart w:id="71"/>
            <w:r>
              <w:rPr>
                <w:rStyle w:val="CommentReference"/>
              </w:rPr>
              <w:t>{a}</w:t>
            </w:r>
            <w:commentRangeEnd w:id="71"/>
            <w:r>
              <w:commentReference w:id="71"/>
            </w:r>
          </w:p>
        </w:tc>
        <w:tc>
          <w:tcPr>
            <w:tcW w:w="1374" w:type="dxa"/>
          </w:tcPr>
          <w:p w14:paraId="2F46F3FA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72" w:name="YRBHWWFFLOWLEVEL6"/>
            <w:bookmarkEnd w:id="72"/>
            <w:commentRangeStart w:id="73"/>
            <w:r>
              <w:rPr>
                <w:rStyle w:val="CommentReference"/>
              </w:rPr>
              <w:t>{a}</w:t>
            </w:r>
            <w:commentRangeEnd w:id="73"/>
            <w:r>
              <w:commentReference w:id="73"/>
            </w:r>
          </w:p>
        </w:tc>
        <w:tc>
          <w:tcPr>
            <w:tcW w:w="1453" w:type="dxa"/>
          </w:tcPr>
          <w:p w14:paraId="500A86A6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74" w:name="YRBHWWFWATERTEMPERATURE6"/>
            <w:bookmarkEnd w:id="74"/>
            <w:commentRangeStart w:id="75"/>
            <w:r>
              <w:rPr>
                <w:rStyle w:val="CommentReference"/>
              </w:rPr>
              <w:t>{a}</w:t>
            </w:r>
            <w:commentRangeEnd w:id="75"/>
            <w:r>
              <w:commentReference w:id="75"/>
            </w:r>
          </w:p>
        </w:tc>
      </w:tr>
    </w:tbl>
    <w:p w14:paraId="2BC48063" w14:textId="77777777" w:rsidR="0059027A" w:rsidRDefault="00194FA1">
      <w:pPr>
        <w:jc w:val="center"/>
        <w:rPr>
          <w:sz w:val="28"/>
        </w:rPr>
      </w:pPr>
      <w:r>
        <w:rPr>
          <w:rFonts w:hint="eastAsia"/>
          <w:sz w:val="28"/>
        </w:rPr>
        <w:t>港口潮位预报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562"/>
        <w:gridCol w:w="1247"/>
        <w:gridCol w:w="1021"/>
        <w:gridCol w:w="848"/>
        <w:gridCol w:w="1050"/>
        <w:gridCol w:w="1050"/>
        <w:gridCol w:w="1021"/>
        <w:gridCol w:w="974"/>
        <w:gridCol w:w="1050"/>
        <w:gridCol w:w="945"/>
      </w:tblGrid>
      <w:tr w:rsidR="0059027A" w14:paraId="3AEEA8E9" w14:textId="77777777">
        <w:trPr>
          <w:cantSplit/>
        </w:trPr>
        <w:tc>
          <w:tcPr>
            <w:tcW w:w="562" w:type="dxa"/>
            <w:vMerge w:val="restart"/>
            <w:vAlign w:val="center"/>
          </w:tcPr>
          <w:p w14:paraId="2C7E1BE0" w14:textId="77777777" w:rsidR="0059027A" w:rsidRDefault="00194FA1">
            <w:pPr>
              <w:jc w:val="center"/>
            </w:pPr>
            <w:r>
              <w:rPr>
                <w:rFonts w:hint="eastAsia"/>
              </w:rPr>
              <w:t>港</w:t>
            </w:r>
          </w:p>
          <w:p w14:paraId="7D0025E8" w14:textId="77777777" w:rsidR="0059027A" w:rsidRDefault="00194FA1">
            <w:pPr>
              <w:jc w:val="center"/>
            </w:pPr>
            <w:r>
              <w:rPr>
                <w:rFonts w:hint="eastAsia"/>
              </w:rPr>
              <w:t>口</w:t>
            </w:r>
          </w:p>
        </w:tc>
        <w:tc>
          <w:tcPr>
            <w:tcW w:w="1247" w:type="dxa"/>
            <w:vMerge w:val="restart"/>
            <w:vAlign w:val="center"/>
          </w:tcPr>
          <w:p w14:paraId="09BB24B4" w14:textId="77777777" w:rsidR="0059027A" w:rsidRDefault="00194FA1">
            <w:pPr>
              <w:jc w:val="center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1869" w:type="dxa"/>
            <w:gridSpan w:val="2"/>
            <w:vAlign w:val="center"/>
          </w:tcPr>
          <w:p w14:paraId="6B7BC4C3" w14:textId="77777777" w:rsidR="0059027A" w:rsidRDefault="00194FA1">
            <w:pPr>
              <w:jc w:val="center"/>
            </w:pPr>
            <w:r>
              <w:rPr>
                <w:rFonts w:hint="eastAsia"/>
              </w:rPr>
              <w:t>第一次高潮</w:t>
            </w:r>
          </w:p>
        </w:tc>
        <w:tc>
          <w:tcPr>
            <w:tcW w:w="2100" w:type="dxa"/>
            <w:gridSpan w:val="2"/>
            <w:vAlign w:val="center"/>
          </w:tcPr>
          <w:p w14:paraId="06384F99" w14:textId="77777777" w:rsidR="0059027A" w:rsidRDefault="00194FA1">
            <w:pPr>
              <w:jc w:val="center"/>
            </w:pPr>
            <w:r>
              <w:rPr>
                <w:rFonts w:hint="eastAsia"/>
              </w:rPr>
              <w:t>第一次低潮</w:t>
            </w:r>
          </w:p>
        </w:tc>
        <w:tc>
          <w:tcPr>
            <w:tcW w:w="1995" w:type="dxa"/>
            <w:gridSpan w:val="2"/>
            <w:vAlign w:val="center"/>
          </w:tcPr>
          <w:p w14:paraId="395263A5" w14:textId="77777777" w:rsidR="0059027A" w:rsidRDefault="00194FA1">
            <w:pPr>
              <w:jc w:val="center"/>
            </w:pPr>
            <w:r>
              <w:rPr>
                <w:rFonts w:hint="eastAsia"/>
              </w:rPr>
              <w:t>第二次高潮</w:t>
            </w:r>
          </w:p>
        </w:tc>
        <w:tc>
          <w:tcPr>
            <w:tcW w:w="1995" w:type="dxa"/>
            <w:gridSpan w:val="2"/>
            <w:vAlign w:val="center"/>
          </w:tcPr>
          <w:p w14:paraId="28C57A39" w14:textId="77777777" w:rsidR="0059027A" w:rsidRDefault="00194FA1">
            <w:pPr>
              <w:jc w:val="center"/>
            </w:pPr>
            <w:r>
              <w:rPr>
                <w:rFonts w:hint="eastAsia"/>
              </w:rPr>
              <w:t>第二次低潮</w:t>
            </w:r>
          </w:p>
        </w:tc>
      </w:tr>
      <w:tr w:rsidR="0059027A" w14:paraId="738AF81B" w14:textId="77777777">
        <w:trPr>
          <w:cantSplit/>
        </w:trPr>
        <w:tc>
          <w:tcPr>
            <w:tcW w:w="562" w:type="dxa"/>
            <w:vMerge/>
            <w:vAlign w:val="center"/>
          </w:tcPr>
          <w:p w14:paraId="70D2C211" w14:textId="77777777" w:rsidR="0059027A" w:rsidRDefault="0059027A">
            <w:pPr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606BF4B2" w14:textId="77777777" w:rsidR="0059027A" w:rsidRDefault="0059027A">
            <w:pPr>
              <w:jc w:val="center"/>
            </w:pPr>
          </w:p>
        </w:tc>
        <w:tc>
          <w:tcPr>
            <w:tcW w:w="1021" w:type="dxa"/>
            <w:vAlign w:val="center"/>
          </w:tcPr>
          <w:p w14:paraId="28972782" w14:textId="77777777" w:rsidR="0059027A" w:rsidRDefault="00194FA1">
            <w:pPr>
              <w:jc w:val="center"/>
            </w:pPr>
            <w:r>
              <w:rPr>
                <w:rFonts w:hint="eastAsia"/>
              </w:rPr>
              <w:t>时间</w:t>
            </w:r>
          </w:p>
          <w:p w14:paraId="49D36DB5" w14:textId="77777777" w:rsidR="0059027A" w:rsidRDefault="00194FA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时、分</w:t>
            </w:r>
            <w:r>
              <w:rPr>
                <w:rFonts w:hint="eastAsia"/>
              </w:rPr>
              <w:t>)</w:t>
            </w:r>
          </w:p>
        </w:tc>
        <w:tc>
          <w:tcPr>
            <w:tcW w:w="848" w:type="dxa"/>
            <w:vAlign w:val="center"/>
          </w:tcPr>
          <w:p w14:paraId="4F249D88" w14:textId="77777777" w:rsidR="0059027A" w:rsidRDefault="00194FA1">
            <w:pPr>
              <w:jc w:val="center"/>
            </w:pPr>
            <w:r>
              <w:rPr>
                <w:rFonts w:hint="eastAsia"/>
              </w:rPr>
              <w:t>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</w:p>
          <w:p w14:paraId="4ABC5002" w14:textId="77777777" w:rsidR="0059027A" w:rsidRDefault="00194FA1">
            <w:pPr>
              <w:jc w:val="center"/>
            </w:pPr>
            <w:r>
              <w:rPr>
                <w:rFonts w:hint="eastAsia"/>
              </w:rPr>
              <w:t>(cm)</w:t>
            </w:r>
          </w:p>
        </w:tc>
        <w:tc>
          <w:tcPr>
            <w:tcW w:w="1050" w:type="dxa"/>
            <w:vAlign w:val="center"/>
          </w:tcPr>
          <w:p w14:paraId="35564241" w14:textId="77777777" w:rsidR="0059027A" w:rsidRDefault="00194FA1">
            <w:pPr>
              <w:jc w:val="center"/>
            </w:pPr>
            <w:r>
              <w:rPr>
                <w:rFonts w:hint="eastAsia"/>
              </w:rPr>
              <w:t>时间</w:t>
            </w:r>
          </w:p>
          <w:p w14:paraId="4938962C" w14:textId="77777777" w:rsidR="0059027A" w:rsidRDefault="00194FA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时、分</w:t>
            </w:r>
            <w:r>
              <w:rPr>
                <w:rFonts w:hint="eastAsia"/>
              </w:rPr>
              <w:t>)</w:t>
            </w:r>
          </w:p>
        </w:tc>
        <w:tc>
          <w:tcPr>
            <w:tcW w:w="1050" w:type="dxa"/>
            <w:vAlign w:val="center"/>
          </w:tcPr>
          <w:p w14:paraId="1AE5F8AB" w14:textId="77777777" w:rsidR="0059027A" w:rsidRDefault="00194FA1">
            <w:pPr>
              <w:jc w:val="center"/>
            </w:pPr>
            <w:r>
              <w:rPr>
                <w:rFonts w:hint="eastAsia"/>
              </w:rPr>
              <w:t>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</w:p>
          <w:p w14:paraId="03817411" w14:textId="77777777" w:rsidR="0059027A" w:rsidRDefault="00194FA1">
            <w:pPr>
              <w:jc w:val="center"/>
            </w:pPr>
            <w:r>
              <w:rPr>
                <w:rFonts w:hint="eastAsia"/>
              </w:rPr>
              <w:t>(cm)</w:t>
            </w:r>
          </w:p>
        </w:tc>
        <w:tc>
          <w:tcPr>
            <w:tcW w:w="1021" w:type="dxa"/>
            <w:vAlign w:val="center"/>
          </w:tcPr>
          <w:p w14:paraId="184E6FA5" w14:textId="77777777" w:rsidR="0059027A" w:rsidRDefault="00194FA1">
            <w:pPr>
              <w:jc w:val="center"/>
            </w:pPr>
            <w:r>
              <w:rPr>
                <w:rFonts w:hint="eastAsia"/>
              </w:rPr>
              <w:t>时间</w:t>
            </w:r>
          </w:p>
          <w:p w14:paraId="141DBAA7" w14:textId="77777777" w:rsidR="0059027A" w:rsidRDefault="00194FA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时、分</w:t>
            </w:r>
            <w:r>
              <w:rPr>
                <w:rFonts w:hint="eastAsia"/>
              </w:rPr>
              <w:t>)</w:t>
            </w:r>
          </w:p>
        </w:tc>
        <w:tc>
          <w:tcPr>
            <w:tcW w:w="974" w:type="dxa"/>
            <w:vAlign w:val="center"/>
          </w:tcPr>
          <w:p w14:paraId="538E4480" w14:textId="77777777" w:rsidR="0059027A" w:rsidRDefault="00194FA1">
            <w:pPr>
              <w:jc w:val="center"/>
            </w:pPr>
            <w:r>
              <w:rPr>
                <w:rFonts w:hint="eastAsia"/>
              </w:rPr>
              <w:t>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</w:p>
          <w:p w14:paraId="13E6C64F" w14:textId="77777777" w:rsidR="0059027A" w:rsidRDefault="00194FA1">
            <w:pPr>
              <w:jc w:val="center"/>
            </w:pPr>
            <w:r>
              <w:rPr>
                <w:rFonts w:hint="eastAsia"/>
              </w:rPr>
              <w:t>(cm)</w:t>
            </w:r>
          </w:p>
        </w:tc>
        <w:tc>
          <w:tcPr>
            <w:tcW w:w="1050" w:type="dxa"/>
            <w:vAlign w:val="center"/>
          </w:tcPr>
          <w:p w14:paraId="17527614" w14:textId="77777777" w:rsidR="0059027A" w:rsidRDefault="00194FA1">
            <w:pPr>
              <w:jc w:val="center"/>
            </w:pPr>
            <w:r>
              <w:rPr>
                <w:rFonts w:hint="eastAsia"/>
              </w:rPr>
              <w:t>时间</w:t>
            </w:r>
          </w:p>
          <w:p w14:paraId="5188ABA4" w14:textId="77777777" w:rsidR="0059027A" w:rsidRDefault="00194FA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时、分</w:t>
            </w:r>
            <w:r>
              <w:rPr>
                <w:rFonts w:hint="eastAsia"/>
              </w:rPr>
              <w:t>)</w:t>
            </w:r>
          </w:p>
        </w:tc>
        <w:tc>
          <w:tcPr>
            <w:tcW w:w="945" w:type="dxa"/>
            <w:vAlign w:val="center"/>
          </w:tcPr>
          <w:p w14:paraId="032D8C45" w14:textId="77777777" w:rsidR="0059027A" w:rsidRDefault="00194FA1">
            <w:pPr>
              <w:jc w:val="center"/>
            </w:pPr>
            <w:r>
              <w:rPr>
                <w:rFonts w:hint="eastAsia"/>
              </w:rPr>
              <w:t>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</w:p>
          <w:p w14:paraId="056AF6CE" w14:textId="77777777" w:rsidR="0059027A" w:rsidRDefault="00194FA1">
            <w:pPr>
              <w:jc w:val="center"/>
            </w:pPr>
            <w:r>
              <w:rPr>
                <w:rFonts w:hint="eastAsia"/>
              </w:rPr>
              <w:t>(cm)</w:t>
            </w:r>
          </w:p>
        </w:tc>
      </w:tr>
      <w:tr w:rsidR="0059027A" w14:paraId="11AE6698" w14:textId="77777777">
        <w:trPr>
          <w:cantSplit/>
          <w:trHeight w:val="346"/>
        </w:trPr>
        <w:tc>
          <w:tcPr>
            <w:tcW w:w="562" w:type="dxa"/>
            <w:vMerge w:val="restart"/>
            <w:vAlign w:val="center"/>
          </w:tcPr>
          <w:p w14:paraId="355D0847" w14:textId="77777777" w:rsidR="0059027A" w:rsidRDefault="00194FA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龙</w:t>
            </w:r>
          </w:p>
          <w:p w14:paraId="4D136CAD" w14:textId="77777777" w:rsidR="0059027A" w:rsidRDefault="00194FA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口</w:t>
            </w:r>
          </w:p>
          <w:p w14:paraId="7D3CFD5D" w14:textId="77777777" w:rsidR="0059027A" w:rsidRDefault="00194FA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港</w:t>
            </w:r>
          </w:p>
        </w:tc>
        <w:tc>
          <w:tcPr>
            <w:tcW w:w="1247" w:type="dxa"/>
            <w:vAlign w:val="center"/>
          </w:tcPr>
          <w:p w14:paraId="27D0D4CB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76" w:name="FORECASTDATE21"/>
            <w:bookmarkEnd w:id="76"/>
            <w:commentRangeStart w:id="77"/>
            <w:r>
              <w:rPr>
                <w:rStyle w:val="CommentReference"/>
              </w:rPr>
              <w:t>{a}</w:t>
            </w:r>
            <w:commentRangeEnd w:id="77"/>
            <w:r>
              <w:commentReference w:id="77"/>
            </w:r>
          </w:p>
        </w:tc>
        <w:tc>
          <w:tcPr>
            <w:tcW w:w="1021" w:type="dxa"/>
            <w:vAlign w:val="center"/>
          </w:tcPr>
          <w:p w14:paraId="11803AE7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78" w:name="HTLFIRSTWAVEOFTIME1"/>
            <w:bookmarkEnd w:id="78"/>
            <w:commentRangeStart w:id="79"/>
            <w:r>
              <w:rPr>
                <w:rStyle w:val="CommentReference"/>
              </w:rPr>
              <w:t>{a}</w:t>
            </w:r>
            <w:commentRangeEnd w:id="79"/>
            <w:r>
              <w:commentReference w:id="79"/>
            </w:r>
          </w:p>
        </w:tc>
        <w:tc>
          <w:tcPr>
            <w:tcW w:w="848" w:type="dxa"/>
            <w:vAlign w:val="center"/>
          </w:tcPr>
          <w:p w14:paraId="7F606A82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80" w:name="HTLFIRSTWAVETIDELEVEL1"/>
            <w:bookmarkEnd w:id="80"/>
            <w:commentRangeStart w:id="81"/>
            <w:r>
              <w:rPr>
                <w:rStyle w:val="CommentReference"/>
              </w:rPr>
              <w:t>{a}</w:t>
            </w:r>
            <w:commentRangeEnd w:id="81"/>
            <w:r>
              <w:commentReference w:id="81"/>
            </w:r>
          </w:p>
        </w:tc>
        <w:tc>
          <w:tcPr>
            <w:tcW w:w="1050" w:type="dxa"/>
            <w:vAlign w:val="center"/>
          </w:tcPr>
          <w:p w14:paraId="30E2FF14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82" w:name="HTLFIRSTTIMELOWTIDE1"/>
            <w:bookmarkEnd w:id="82"/>
            <w:commentRangeStart w:id="83"/>
            <w:r>
              <w:rPr>
                <w:rStyle w:val="CommentReference"/>
              </w:rPr>
              <w:t>{a}</w:t>
            </w:r>
            <w:commentRangeEnd w:id="83"/>
            <w:r>
              <w:commentReference w:id="83"/>
            </w:r>
          </w:p>
        </w:tc>
        <w:tc>
          <w:tcPr>
            <w:tcW w:w="1050" w:type="dxa"/>
            <w:vAlign w:val="center"/>
          </w:tcPr>
          <w:p w14:paraId="0F6073DE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84" w:name="HTLLOWTIDELEVELFORTHEFIRSTTIME1"/>
            <w:bookmarkEnd w:id="84"/>
            <w:commentRangeStart w:id="85"/>
            <w:r>
              <w:rPr>
                <w:rStyle w:val="CommentReference"/>
              </w:rPr>
              <w:t>{a}</w:t>
            </w:r>
            <w:commentRangeEnd w:id="85"/>
            <w:r>
              <w:commentReference w:id="85"/>
            </w:r>
          </w:p>
        </w:tc>
        <w:tc>
          <w:tcPr>
            <w:tcW w:w="1021" w:type="dxa"/>
            <w:vAlign w:val="center"/>
          </w:tcPr>
          <w:p w14:paraId="0249B7B6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86" w:name="HTLSECONDWAVEOFTIME1"/>
            <w:bookmarkEnd w:id="86"/>
            <w:commentRangeStart w:id="87"/>
            <w:r>
              <w:rPr>
                <w:rStyle w:val="CommentReference"/>
              </w:rPr>
              <w:t>{a}</w:t>
            </w:r>
            <w:commentRangeEnd w:id="87"/>
            <w:r>
              <w:commentReference w:id="87"/>
            </w:r>
          </w:p>
        </w:tc>
        <w:tc>
          <w:tcPr>
            <w:tcW w:w="974" w:type="dxa"/>
            <w:vAlign w:val="center"/>
          </w:tcPr>
          <w:p w14:paraId="61196D19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88" w:name="HTLSECONDWAVETIDELEVEL1"/>
            <w:bookmarkEnd w:id="88"/>
            <w:commentRangeStart w:id="89"/>
            <w:r>
              <w:rPr>
                <w:rStyle w:val="CommentReference"/>
              </w:rPr>
              <w:t>{a}</w:t>
            </w:r>
            <w:commentRangeEnd w:id="89"/>
            <w:r>
              <w:commentReference w:id="89"/>
            </w:r>
          </w:p>
        </w:tc>
        <w:tc>
          <w:tcPr>
            <w:tcW w:w="1050" w:type="dxa"/>
            <w:vAlign w:val="center"/>
          </w:tcPr>
          <w:p w14:paraId="277B49D4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90" w:name="HTLSECONDTIMELOWTIDE1"/>
            <w:bookmarkEnd w:id="90"/>
            <w:commentRangeStart w:id="91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91"/>
            <w:r>
              <w:commentReference w:id="91"/>
            </w:r>
          </w:p>
        </w:tc>
        <w:tc>
          <w:tcPr>
            <w:tcW w:w="945" w:type="dxa"/>
            <w:vAlign w:val="center"/>
          </w:tcPr>
          <w:p w14:paraId="3FCC0A28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92" w:name="HTLLOWTIDELEVELFORTHESECONDTIM1"/>
            <w:bookmarkEnd w:id="92"/>
            <w:commentRangeStart w:id="93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93"/>
            <w:r>
              <w:commentReference w:id="93"/>
            </w:r>
          </w:p>
        </w:tc>
      </w:tr>
      <w:tr w:rsidR="0059027A" w14:paraId="09C39821" w14:textId="77777777">
        <w:trPr>
          <w:cantSplit/>
          <w:trHeight w:val="347"/>
        </w:trPr>
        <w:tc>
          <w:tcPr>
            <w:tcW w:w="562" w:type="dxa"/>
            <w:vMerge/>
            <w:vAlign w:val="center"/>
          </w:tcPr>
          <w:p w14:paraId="6AA28253" w14:textId="77777777" w:rsidR="0059027A" w:rsidRDefault="0059027A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47" w:type="dxa"/>
            <w:vAlign w:val="center"/>
          </w:tcPr>
          <w:p w14:paraId="776E9153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94" w:name="FORECASTDATE22"/>
            <w:bookmarkEnd w:id="94"/>
            <w:commentRangeStart w:id="95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95"/>
            <w:r>
              <w:commentReference w:id="95"/>
            </w:r>
          </w:p>
        </w:tc>
        <w:tc>
          <w:tcPr>
            <w:tcW w:w="1021" w:type="dxa"/>
            <w:vAlign w:val="center"/>
          </w:tcPr>
          <w:p w14:paraId="67CA21EC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96" w:name="HTLFIRSTWAVEOFTIME2"/>
            <w:bookmarkEnd w:id="96"/>
            <w:commentRangeStart w:id="97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97"/>
            <w:r>
              <w:commentReference w:id="97"/>
            </w:r>
          </w:p>
        </w:tc>
        <w:tc>
          <w:tcPr>
            <w:tcW w:w="848" w:type="dxa"/>
            <w:vAlign w:val="center"/>
          </w:tcPr>
          <w:p w14:paraId="508455D7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98" w:name="HTLFIRSTWAVETIDELEVEL2"/>
            <w:bookmarkEnd w:id="98"/>
            <w:commentRangeStart w:id="99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99"/>
            <w:r>
              <w:commentReference w:id="99"/>
            </w:r>
          </w:p>
        </w:tc>
        <w:tc>
          <w:tcPr>
            <w:tcW w:w="1050" w:type="dxa"/>
            <w:vAlign w:val="center"/>
          </w:tcPr>
          <w:p w14:paraId="7FDE03A6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00" w:name="HTLFIRSTTIMELOWTIDE2"/>
            <w:bookmarkEnd w:id="100"/>
            <w:commentRangeStart w:id="101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01"/>
            <w:r>
              <w:commentReference w:id="101"/>
            </w:r>
          </w:p>
        </w:tc>
        <w:tc>
          <w:tcPr>
            <w:tcW w:w="1050" w:type="dxa"/>
            <w:vAlign w:val="center"/>
          </w:tcPr>
          <w:p w14:paraId="033F02C0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02" w:name="HTLLOWTIDELEVELFORTHEFIRSTTIME2"/>
            <w:bookmarkEnd w:id="102"/>
            <w:commentRangeStart w:id="103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03"/>
            <w:r>
              <w:commentReference w:id="103"/>
            </w:r>
          </w:p>
        </w:tc>
        <w:tc>
          <w:tcPr>
            <w:tcW w:w="1021" w:type="dxa"/>
            <w:vAlign w:val="center"/>
          </w:tcPr>
          <w:p w14:paraId="23593494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04" w:name="HTLSECONDWAVEOFTIME2"/>
            <w:bookmarkEnd w:id="104"/>
            <w:commentRangeStart w:id="105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05"/>
            <w:r>
              <w:commentReference w:id="105"/>
            </w:r>
          </w:p>
        </w:tc>
        <w:tc>
          <w:tcPr>
            <w:tcW w:w="974" w:type="dxa"/>
            <w:vAlign w:val="center"/>
          </w:tcPr>
          <w:p w14:paraId="3042C76B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06" w:name="HTLSECONDWAVETIDELEVEL2"/>
            <w:bookmarkEnd w:id="106"/>
            <w:commentRangeStart w:id="107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07"/>
            <w:r>
              <w:commentReference w:id="107"/>
            </w:r>
          </w:p>
        </w:tc>
        <w:tc>
          <w:tcPr>
            <w:tcW w:w="1050" w:type="dxa"/>
            <w:vAlign w:val="center"/>
          </w:tcPr>
          <w:p w14:paraId="0CE92074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08" w:name="HTLSECONDTIMELOWTIDE2"/>
            <w:bookmarkEnd w:id="108"/>
            <w:commentRangeStart w:id="109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09"/>
            <w:r>
              <w:commentReference w:id="109"/>
            </w:r>
          </w:p>
        </w:tc>
        <w:tc>
          <w:tcPr>
            <w:tcW w:w="945" w:type="dxa"/>
            <w:vAlign w:val="center"/>
          </w:tcPr>
          <w:p w14:paraId="668EA7AD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10" w:name="HTLLOWTIDELEVELFORTHESECONDTIM2"/>
            <w:bookmarkEnd w:id="110"/>
            <w:commentRangeStart w:id="111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11"/>
            <w:r>
              <w:commentReference w:id="111"/>
            </w:r>
          </w:p>
        </w:tc>
      </w:tr>
      <w:tr w:rsidR="0059027A" w14:paraId="04B1344A" w14:textId="77777777">
        <w:trPr>
          <w:cantSplit/>
          <w:trHeight w:val="347"/>
        </w:trPr>
        <w:tc>
          <w:tcPr>
            <w:tcW w:w="562" w:type="dxa"/>
            <w:vMerge/>
            <w:vAlign w:val="center"/>
          </w:tcPr>
          <w:p w14:paraId="2FAFDC44" w14:textId="77777777" w:rsidR="0059027A" w:rsidRDefault="0059027A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47" w:type="dxa"/>
            <w:vAlign w:val="center"/>
          </w:tcPr>
          <w:p w14:paraId="08A1F1FA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12" w:name="FORECASTDATE23"/>
            <w:bookmarkEnd w:id="112"/>
            <w:commentRangeStart w:id="113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13"/>
            <w:r>
              <w:commentReference w:id="113"/>
            </w:r>
          </w:p>
        </w:tc>
        <w:tc>
          <w:tcPr>
            <w:tcW w:w="1021" w:type="dxa"/>
            <w:vAlign w:val="center"/>
          </w:tcPr>
          <w:p w14:paraId="47CCAC0F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14" w:name="HTLFIRSTWAVEOFTIME3"/>
            <w:bookmarkEnd w:id="114"/>
            <w:commentRangeStart w:id="115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15"/>
            <w:r>
              <w:commentReference w:id="115"/>
            </w:r>
          </w:p>
        </w:tc>
        <w:tc>
          <w:tcPr>
            <w:tcW w:w="848" w:type="dxa"/>
            <w:vAlign w:val="center"/>
          </w:tcPr>
          <w:p w14:paraId="11F183AF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16" w:name="HTLFIRSTWAVETIDELEVEL3"/>
            <w:bookmarkEnd w:id="116"/>
            <w:commentRangeStart w:id="117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17"/>
            <w:r>
              <w:commentReference w:id="117"/>
            </w:r>
          </w:p>
        </w:tc>
        <w:tc>
          <w:tcPr>
            <w:tcW w:w="1050" w:type="dxa"/>
            <w:vAlign w:val="center"/>
          </w:tcPr>
          <w:p w14:paraId="795587F1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18" w:name="HTLFIRSTTIMELOWTIDE3"/>
            <w:bookmarkEnd w:id="118"/>
            <w:commentRangeStart w:id="119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19"/>
            <w:r>
              <w:commentReference w:id="119"/>
            </w:r>
          </w:p>
        </w:tc>
        <w:tc>
          <w:tcPr>
            <w:tcW w:w="1050" w:type="dxa"/>
            <w:vAlign w:val="center"/>
          </w:tcPr>
          <w:p w14:paraId="614D31AB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20" w:name="HTLLOWTIDELEVELFORTHEFIRSTTIME3"/>
            <w:bookmarkEnd w:id="120"/>
            <w:commentRangeStart w:id="121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21"/>
            <w:r>
              <w:commentReference w:id="121"/>
            </w:r>
          </w:p>
        </w:tc>
        <w:tc>
          <w:tcPr>
            <w:tcW w:w="1021" w:type="dxa"/>
            <w:vAlign w:val="center"/>
          </w:tcPr>
          <w:p w14:paraId="6977568B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22" w:name="HTLSECONDWAVEOFTIME3"/>
            <w:bookmarkEnd w:id="122"/>
            <w:commentRangeStart w:id="123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23"/>
            <w:r>
              <w:commentReference w:id="123"/>
            </w:r>
          </w:p>
        </w:tc>
        <w:tc>
          <w:tcPr>
            <w:tcW w:w="974" w:type="dxa"/>
            <w:vAlign w:val="center"/>
          </w:tcPr>
          <w:p w14:paraId="22400224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24" w:name="HTLSECONDWAVETIDELEVEL3"/>
            <w:bookmarkEnd w:id="124"/>
            <w:commentRangeStart w:id="125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25"/>
            <w:r>
              <w:commentReference w:id="125"/>
            </w:r>
          </w:p>
        </w:tc>
        <w:tc>
          <w:tcPr>
            <w:tcW w:w="1050" w:type="dxa"/>
            <w:vAlign w:val="center"/>
          </w:tcPr>
          <w:p w14:paraId="0C9EEB49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26" w:name="HTLSECONDTIMELOWTIDE3"/>
            <w:bookmarkEnd w:id="126"/>
            <w:commentRangeStart w:id="127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27"/>
            <w:r>
              <w:commentReference w:id="127"/>
            </w:r>
          </w:p>
        </w:tc>
        <w:tc>
          <w:tcPr>
            <w:tcW w:w="945" w:type="dxa"/>
            <w:vAlign w:val="center"/>
          </w:tcPr>
          <w:p w14:paraId="47B4F895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28" w:name="HTLLOWTIDELEVELFORTHESECONDTIM3"/>
            <w:bookmarkEnd w:id="128"/>
            <w:commentRangeStart w:id="129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29"/>
            <w:r>
              <w:commentReference w:id="129"/>
            </w:r>
          </w:p>
        </w:tc>
      </w:tr>
      <w:tr w:rsidR="0059027A" w14:paraId="74ABDCAE" w14:textId="77777777">
        <w:trPr>
          <w:cantSplit/>
          <w:trHeight w:val="346"/>
        </w:trPr>
        <w:tc>
          <w:tcPr>
            <w:tcW w:w="562" w:type="dxa"/>
            <w:vMerge w:val="restart"/>
            <w:vAlign w:val="center"/>
          </w:tcPr>
          <w:p w14:paraId="1D2FAB4A" w14:textId="77777777" w:rsidR="0059027A" w:rsidRDefault="00194FA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黄</w:t>
            </w:r>
          </w:p>
          <w:p w14:paraId="48CAF665" w14:textId="77777777" w:rsidR="0059027A" w:rsidRDefault="00194FA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河</w:t>
            </w:r>
          </w:p>
          <w:p w14:paraId="2D5B6998" w14:textId="77777777" w:rsidR="0059027A" w:rsidRDefault="00194FA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海</w:t>
            </w:r>
          </w:p>
          <w:p w14:paraId="26EEAB16" w14:textId="77777777" w:rsidR="0059027A" w:rsidRDefault="00194FA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港</w:t>
            </w:r>
          </w:p>
        </w:tc>
        <w:tc>
          <w:tcPr>
            <w:tcW w:w="1247" w:type="dxa"/>
            <w:vAlign w:val="center"/>
          </w:tcPr>
          <w:p w14:paraId="2D262DAE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30" w:name="FORECASTDATE24"/>
            <w:bookmarkEnd w:id="130"/>
            <w:commentRangeStart w:id="131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31"/>
            <w:r>
              <w:commentReference w:id="131"/>
            </w:r>
          </w:p>
        </w:tc>
        <w:tc>
          <w:tcPr>
            <w:tcW w:w="1021" w:type="dxa"/>
            <w:vAlign w:val="center"/>
          </w:tcPr>
          <w:p w14:paraId="2CB33904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32" w:name="HTLFIRSTWAVEOFTIME4"/>
            <w:bookmarkEnd w:id="132"/>
            <w:commentRangeStart w:id="133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33"/>
            <w:r>
              <w:commentReference w:id="133"/>
            </w:r>
          </w:p>
        </w:tc>
        <w:tc>
          <w:tcPr>
            <w:tcW w:w="848" w:type="dxa"/>
            <w:vAlign w:val="center"/>
          </w:tcPr>
          <w:p w14:paraId="729F08E5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34" w:name="HTLFIRSTWAVETIDELEVEL4"/>
            <w:bookmarkEnd w:id="134"/>
            <w:commentRangeStart w:id="135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35"/>
            <w:r>
              <w:commentReference w:id="135"/>
            </w:r>
          </w:p>
        </w:tc>
        <w:tc>
          <w:tcPr>
            <w:tcW w:w="1050" w:type="dxa"/>
            <w:vAlign w:val="center"/>
          </w:tcPr>
          <w:p w14:paraId="5A252D1B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36" w:name="HTLFIRSTTIMELOWTIDE4"/>
            <w:bookmarkEnd w:id="136"/>
            <w:commentRangeStart w:id="137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37"/>
            <w:r>
              <w:commentReference w:id="137"/>
            </w:r>
          </w:p>
        </w:tc>
        <w:tc>
          <w:tcPr>
            <w:tcW w:w="1050" w:type="dxa"/>
            <w:vAlign w:val="center"/>
          </w:tcPr>
          <w:p w14:paraId="5F403EA5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38" w:name="HTLLOWTIDELEVELFORTHEFIRSTTIME4"/>
            <w:bookmarkEnd w:id="138"/>
            <w:commentRangeStart w:id="139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39"/>
            <w:r>
              <w:commentReference w:id="139"/>
            </w:r>
          </w:p>
        </w:tc>
        <w:tc>
          <w:tcPr>
            <w:tcW w:w="1021" w:type="dxa"/>
            <w:vAlign w:val="center"/>
          </w:tcPr>
          <w:p w14:paraId="3EB037FA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40" w:name="HTLSECONDWAVEOFTIME4"/>
            <w:bookmarkEnd w:id="140"/>
            <w:commentRangeStart w:id="141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41"/>
            <w:r>
              <w:commentReference w:id="141"/>
            </w:r>
          </w:p>
        </w:tc>
        <w:tc>
          <w:tcPr>
            <w:tcW w:w="974" w:type="dxa"/>
            <w:vAlign w:val="center"/>
          </w:tcPr>
          <w:p w14:paraId="09604B37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42" w:name="HTLSECONDWAVETIDELEVEL4"/>
            <w:bookmarkEnd w:id="142"/>
            <w:commentRangeStart w:id="143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43"/>
            <w:r>
              <w:commentReference w:id="143"/>
            </w:r>
          </w:p>
        </w:tc>
        <w:tc>
          <w:tcPr>
            <w:tcW w:w="1050" w:type="dxa"/>
            <w:vAlign w:val="center"/>
          </w:tcPr>
          <w:p w14:paraId="4E3224D7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44" w:name="HTLSECONDTIMELOWTIDE4"/>
            <w:bookmarkEnd w:id="144"/>
            <w:commentRangeStart w:id="145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45"/>
            <w:r>
              <w:commentReference w:id="145"/>
            </w:r>
          </w:p>
        </w:tc>
        <w:tc>
          <w:tcPr>
            <w:tcW w:w="945" w:type="dxa"/>
            <w:vAlign w:val="center"/>
          </w:tcPr>
          <w:p w14:paraId="74BC3E38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46" w:name="HTLLOWTIDELEVELFORTHESECONDTIM4"/>
            <w:bookmarkEnd w:id="146"/>
            <w:commentRangeStart w:id="147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47"/>
            <w:r>
              <w:commentReference w:id="147"/>
            </w:r>
          </w:p>
        </w:tc>
      </w:tr>
      <w:tr w:rsidR="0059027A" w14:paraId="5F51899D" w14:textId="77777777">
        <w:trPr>
          <w:cantSplit/>
          <w:trHeight w:val="347"/>
        </w:trPr>
        <w:tc>
          <w:tcPr>
            <w:tcW w:w="562" w:type="dxa"/>
            <w:vMerge/>
            <w:vAlign w:val="center"/>
          </w:tcPr>
          <w:p w14:paraId="003E069C" w14:textId="77777777" w:rsidR="0059027A" w:rsidRDefault="0059027A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47" w:type="dxa"/>
            <w:vAlign w:val="center"/>
          </w:tcPr>
          <w:p w14:paraId="66904AD6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48" w:name="FORECASTDATE25"/>
            <w:bookmarkEnd w:id="148"/>
            <w:commentRangeStart w:id="149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49"/>
            <w:r>
              <w:commentReference w:id="149"/>
            </w:r>
          </w:p>
        </w:tc>
        <w:tc>
          <w:tcPr>
            <w:tcW w:w="1021" w:type="dxa"/>
            <w:vAlign w:val="center"/>
          </w:tcPr>
          <w:p w14:paraId="4893EE7A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50" w:name="HTLFIRSTWAVEOFTIME5"/>
            <w:bookmarkEnd w:id="150"/>
            <w:commentRangeStart w:id="151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51"/>
            <w:r>
              <w:commentReference w:id="151"/>
            </w:r>
          </w:p>
        </w:tc>
        <w:tc>
          <w:tcPr>
            <w:tcW w:w="848" w:type="dxa"/>
            <w:vAlign w:val="center"/>
          </w:tcPr>
          <w:p w14:paraId="6E309469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52" w:name="HTLFIRSTWAVETIDELEVEL5"/>
            <w:bookmarkEnd w:id="152"/>
            <w:commentRangeStart w:id="153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53"/>
            <w:r>
              <w:commentReference w:id="153"/>
            </w:r>
          </w:p>
        </w:tc>
        <w:tc>
          <w:tcPr>
            <w:tcW w:w="1050" w:type="dxa"/>
            <w:vAlign w:val="center"/>
          </w:tcPr>
          <w:p w14:paraId="58BA7508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54" w:name="HTLFIRSTTIMELOWTIDE5"/>
            <w:bookmarkEnd w:id="154"/>
            <w:commentRangeStart w:id="155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55"/>
            <w:r>
              <w:commentReference w:id="155"/>
            </w:r>
          </w:p>
        </w:tc>
        <w:tc>
          <w:tcPr>
            <w:tcW w:w="1050" w:type="dxa"/>
            <w:vAlign w:val="center"/>
          </w:tcPr>
          <w:p w14:paraId="04289B89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56" w:name="HTLLOWTIDELEVELFORTHEFIRSTTIME5"/>
            <w:bookmarkEnd w:id="156"/>
            <w:commentRangeStart w:id="157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57"/>
            <w:r>
              <w:commentReference w:id="157"/>
            </w:r>
          </w:p>
        </w:tc>
        <w:tc>
          <w:tcPr>
            <w:tcW w:w="1021" w:type="dxa"/>
            <w:vAlign w:val="center"/>
          </w:tcPr>
          <w:p w14:paraId="24E39244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58" w:name="HTLSECONDWAVEOFTIME5"/>
            <w:bookmarkEnd w:id="158"/>
            <w:commentRangeStart w:id="159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59"/>
            <w:r>
              <w:commentReference w:id="159"/>
            </w:r>
          </w:p>
        </w:tc>
        <w:tc>
          <w:tcPr>
            <w:tcW w:w="974" w:type="dxa"/>
            <w:vAlign w:val="center"/>
          </w:tcPr>
          <w:p w14:paraId="496EF6B8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60" w:name="HTLSECONDWAVETIDELEVEL5"/>
            <w:bookmarkEnd w:id="160"/>
            <w:commentRangeStart w:id="161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61"/>
            <w:r>
              <w:commentReference w:id="161"/>
            </w:r>
          </w:p>
        </w:tc>
        <w:tc>
          <w:tcPr>
            <w:tcW w:w="1050" w:type="dxa"/>
            <w:vAlign w:val="center"/>
          </w:tcPr>
          <w:p w14:paraId="40FBDDA4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62" w:name="HTLSECONDTIMELOWTIDE5"/>
            <w:bookmarkEnd w:id="162"/>
            <w:commentRangeStart w:id="163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63"/>
            <w:r>
              <w:commentReference w:id="163"/>
            </w:r>
          </w:p>
        </w:tc>
        <w:tc>
          <w:tcPr>
            <w:tcW w:w="945" w:type="dxa"/>
            <w:vAlign w:val="center"/>
          </w:tcPr>
          <w:p w14:paraId="1972AC87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64" w:name="HTLLOWTIDELEVELFORTHESECONDTIM5"/>
            <w:bookmarkEnd w:id="164"/>
            <w:commentRangeStart w:id="165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65"/>
            <w:r>
              <w:commentReference w:id="165"/>
            </w:r>
          </w:p>
        </w:tc>
      </w:tr>
      <w:tr w:rsidR="0059027A" w14:paraId="267AC4B8" w14:textId="77777777">
        <w:trPr>
          <w:cantSplit/>
          <w:trHeight w:val="347"/>
        </w:trPr>
        <w:tc>
          <w:tcPr>
            <w:tcW w:w="562" w:type="dxa"/>
            <w:vMerge/>
            <w:vAlign w:val="center"/>
          </w:tcPr>
          <w:p w14:paraId="56192C51" w14:textId="77777777" w:rsidR="0059027A" w:rsidRDefault="0059027A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47" w:type="dxa"/>
            <w:vAlign w:val="center"/>
          </w:tcPr>
          <w:p w14:paraId="1EC608ED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66" w:name="FORECASTDATE26"/>
            <w:bookmarkEnd w:id="166"/>
            <w:commentRangeStart w:id="167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67"/>
            <w:r>
              <w:commentReference w:id="167"/>
            </w:r>
          </w:p>
        </w:tc>
        <w:tc>
          <w:tcPr>
            <w:tcW w:w="1021" w:type="dxa"/>
            <w:vAlign w:val="center"/>
          </w:tcPr>
          <w:p w14:paraId="2E513C59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68" w:name="HTLFIRSTWAVEOFTIME6"/>
            <w:bookmarkEnd w:id="168"/>
            <w:commentRangeStart w:id="169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69"/>
            <w:r>
              <w:commentReference w:id="169"/>
            </w:r>
          </w:p>
        </w:tc>
        <w:tc>
          <w:tcPr>
            <w:tcW w:w="848" w:type="dxa"/>
            <w:vAlign w:val="center"/>
          </w:tcPr>
          <w:p w14:paraId="7D84EA69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70" w:name="HTLFIRSTWAVETIDELEVEL6"/>
            <w:bookmarkEnd w:id="170"/>
            <w:commentRangeStart w:id="171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71"/>
            <w:r>
              <w:commentReference w:id="171"/>
            </w:r>
          </w:p>
        </w:tc>
        <w:tc>
          <w:tcPr>
            <w:tcW w:w="1050" w:type="dxa"/>
            <w:vAlign w:val="center"/>
          </w:tcPr>
          <w:p w14:paraId="6F21B44E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72" w:name="HTLFIRSTTIMELOWTIDE6"/>
            <w:bookmarkEnd w:id="172"/>
            <w:commentRangeStart w:id="173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73"/>
            <w:r>
              <w:commentReference w:id="173"/>
            </w:r>
          </w:p>
        </w:tc>
        <w:tc>
          <w:tcPr>
            <w:tcW w:w="1050" w:type="dxa"/>
            <w:vAlign w:val="center"/>
          </w:tcPr>
          <w:p w14:paraId="7B0EFF68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74" w:name="HTLLOWTIDELEVELFORTHEFIRSTTIME6"/>
            <w:bookmarkEnd w:id="174"/>
            <w:commentRangeStart w:id="175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75"/>
            <w:r>
              <w:commentReference w:id="175"/>
            </w:r>
          </w:p>
        </w:tc>
        <w:tc>
          <w:tcPr>
            <w:tcW w:w="1021" w:type="dxa"/>
            <w:vAlign w:val="center"/>
          </w:tcPr>
          <w:p w14:paraId="0969285A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76" w:name="HTLSECONDWAVEOFTIME6"/>
            <w:bookmarkEnd w:id="176"/>
            <w:commentRangeStart w:id="177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77"/>
            <w:r>
              <w:commentReference w:id="177"/>
            </w:r>
          </w:p>
        </w:tc>
        <w:tc>
          <w:tcPr>
            <w:tcW w:w="974" w:type="dxa"/>
            <w:vAlign w:val="center"/>
          </w:tcPr>
          <w:p w14:paraId="223DCA02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78" w:name="HTLSECONDWAVETIDELEVEL6"/>
            <w:bookmarkEnd w:id="178"/>
            <w:commentRangeStart w:id="179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79"/>
            <w:r>
              <w:commentReference w:id="179"/>
            </w:r>
          </w:p>
        </w:tc>
        <w:tc>
          <w:tcPr>
            <w:tcW w:w="1050" w:type="dxa"/>
            <w:vAlign w:val="center"/>
          </w:tcPr>
          <w:p w14:paraId="377B62E1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80" w:name="HTLSECONDTIMELOWTIDE6"/>
            <w:bookmarkEnd w:id="180"/>
            <w:commentRangeStart w:id="181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81"/>
            <w:r>
              <w:commentReference w:id="181"/>
            </w:r>
          </w:p>
        </w:tc>
        <w:tc>
          <w:tcPr>
            <w:tcW w:w="945" w:type="dxa"/>
            <w:vAlign w:val="center"/>
          </w:tcPr>
          <w:p w14:paraId="138D1567" w14:textId="77777777" w:rsidR="0059027A" w:rsidRDefault="00194FA1">
            <w:pPr>
              <w:spacing w:line="360" w:lineRule="exact"/>
              <w:jc w:val="center"/>
              <w:rPr>
                <w:rFonts w:ascii="宋体" w:hAnsi="宋体" w:cs="宋体"/>
                <w:szCs w:val="21"/>
              </w:rPr>
            </w:pPr>
            <w:bookmarkStart w:id="182" w:name="HTLLOWTIDELEVELFORTHESECONDTIM6"/>
            <w:bookmarkEnd w:id="182"/>
            <w:commentRangeStart w:id="183"/>
            <w:r>
              <w:rPr>
                <w:rFonts w:ascii="宋体" w:hAnsi="宋体" w:cs="宋体" w:hint="eastAsia"/>
                <w:szCs w:val="21"/>
              </w:rPr>
              <w:t>{a}</w:t>
            </w:r>
            <w:commentRangeEnd w:id="183"/>
            <w:r>
              <w:commentReference w:id="183"/>
            </w:r>
          </w:p>
        </w:tc>
      </w:tr>
    </w:tbl>
    <w:p w14:paraId="4ED99871" w14:textId="77777777" w:rsidR="0059027A" w:rsidRDefault="0059027A">
      <w:pPr>
        <w:spacing w:line="360" w:lineRule="auto"/>
        <w:rPr>
          <w:rFonts w:ascii="宋体" w:hAnsi="宋体" w:cs="宋体"/>
          <w:sz w:val="28"/>
          <w:szCs w:val="28"/>
        </w:rPr>
      </w:pPr>
    </w:p>
    <w:tbl>
      <w:tblPr>
        <w:tblW w:w="9776" w:type="dxa"/>
        <w:tblLook w:val="04A0" w:firstRow="1" w:lastRow="0" w:firstColumn="1" w:lastColumn="0" w:noHBand="0" w:noVBand="1"/>
      </w:tblPr>
      <w:tblGrid>
        <w:gridCol w:w="1630"/>
        <w:gridCol w:w="1630"/>
        <w:gridCol w:w="1629"/>
        <w:gridCol w:w="1629"/>
        <w:gridCol w:w="1629"/>
        <w:gridCol w:w="1629"/>
      </w:tblGrid>
      <w:tr w:rsidR="0059027A" w:rsidRPr="00193A03" w14:paraId="18240F39" w14:textId="77777777" w:rsidTr="00435374">
        <w:tc>
          <w:tcPr>
            <w:tcW w:w="1630" w:type="dxa"/>
            <w:shd w:val="clear" w:color="auto" w:fill="auto"/>
            <w:noWrap/>
            <w:vAlign w:val="center"/>
          </w:tcPr>
          <w:p w14:paraId="0CB9F97A" w14:textId="77777777" w:rsidR="0059027A" w:rsidRPr="00193A03" w:rsidRDefault="00194FA1">
            <w:pPr>
              <w:spacing w:line="400" w:lineRule="exact"/>
            </w:pPr>
            <w:r w:rsidRPr="00193A03">
              <w:rPr>
                <w:rFonts w:ascii="宋体" w:hAnsi="宋体" w:cs="宋体" w:hint="eastAsia"/>
                <w:sz w:val="24"/>
                <w:szCs w:val="24"/>
              </w:rPr>
              <w:t>海浪预报员：</w:t>
            </w:r>
          </w:p>
        </w:tc>
        <w:tc>
          <w:tcPr>
            <w:tcW w:w="1630" w:type="dxa"/>
            <w:shd w:val="clear" w:color="auto" w:fill="auto"/>
            <w:noWrap/>
            <w:vAlign w:val="center"/>
          </w:tcPr>
          <w:p w14:paraId="55A4694D" w14:textId="77777777" w:rsidR="0059027A" w:rsidRPr="00193A03" w:rsidRDefault="00194FA1">
            <w:pPr>
              <w:spacing w:line="400" w:lineRule="exact"/>
            </w:pPr>
            <w:commentRangeStart w:id="184"/>
            <w:r w:rsidRPr="00193A03">
              <w:rPr>
                <w:rStyle w:val="CommentReference"/>
              </w:rPr>
              <w:t>{a}</w:t>
            </w:r>
            <w:commentRangeEnd w:id="184"/>
            <w:r w:rsidRPr="00193A03">
              <w:commentReference w:id="184"/>
            </w:r>
          </w:p>
        </w:tc>
        <w:tc>
          <w:tcPr>
            <w:tcW w:w="1629" w:type="dxa"/>
            <w:shd w:val="clear" w:color="auto" w:fill="auto"/>
            <w:noWrap/>
            <w:vAlign w:val="center"/>
          </w:tcPr>
          <w:p w14:paraId="1F68A0B7" w14:textId="77777777" w:rsidR="0059027A" w:rsidRPr="00193A03" w:rsidRDefault="00194FA1">
            <w:pPr>
              <w:spacing w:line="400" w:lineRule="exact"/>
            </w:pPr>
            <w:r w:rsidRPr="00193A03">
              <w:rPr>
                <w:rFonts w:ascii="宋体" w:hAnsi="宋体" w:cs="宋体" w:hint="eastAsia"/>
                <w:sz w:val="24"/>
                <w:szCs w:val="24"/>
              </w:rPr>
              <w:t>潮汐预报员：</w:t>
            </w:r>
          </w:p>
        </w:tc>
        <w:tc>
          <w:tcPr>
            <w:tcW w:w="1629" w:type="dxa"/>
            <w:shd w:val="clear" w:color="auto" w:fill="auto"/>
            <w:noWrap/>
            <w:vAlign w:val="center"/>
          </w:tcPr>
          <w:p w14:paraId="0BEA5BFC" w14:textId="77777777" w:rsidR="0059027A" w:rsidRPr="00193A03" w:rsidRDefault="00194FA1">
            <w:pPr>
              <w:spacing w:line="400" w:lineRule="exact"/>
            </w:pPr>
            <w:commentRangeStart w:id="185"/>
            <w:r w:rsidRPr="00193A03">
              <w:rPr>
                <w:rStyle w:val="CommentReference"/>
              </w:rPr>
              <w:t>{a}</w:t>
            </w:r>
            <w:commentRangeEnd w:id="185"/>
            <w:r w:rsidRPr="00193A03">
              <w:commentReference w:id="185"/>
            </w:r>
          </w:p>
        </w:tc>
        <w:tc>
          <w:tcPr>
            <w:tcW w:w="1629" w:type="dxa"/>
            <w:shd w:val="clear" w:color="auto" w:fill="auto"/>
            <w:noWrap/>
            <w:vAlign w:val="center"/>
          </w:tcPr>
          <w:p w14:paraId="38D77B4F" w14:textId="77777777" w:rsidR="0059027A" w:rsidRPr="00193A03" w:rsidRDefault="00194FA1">
            <w:pPr>
              <w:spacing w:line="400" w:lineRule="exact"/>
            </w:pPr>
            <w:r w:rsidRPr="00193A03">
              <w:rPr>
                <w:rFonts w:ascii="宋体" w:hAnsi="宋体" w:cs="宋体" w:hint="eastAsia"/>
                <w:sz w:val="24"/>
                <w:szCs w:val="24"/>
              </w:rPr>
              <w:t>水温预报员：</w:t>
            </w:r>
          </w:p>
        </w:tc>
        <w:tc>
          <w:tcPr>
            <w:tcW w:w="1629" w:type="dxa"/>
            <w:shd w:val="clear" w:color="auto" w:fill="auto"/>
            <w:noWrap/>
            <w:vAlign w:val="center"/>
          </w:tcPr>
          <w:p w14:paraId="3DA25858" w14:textId="77777777" w:rsidR="0059027A" w:rsidRPr="00193A03" w:rsidRDefault="00194FA1">
            <w:pPr>
              <w:spacing w:line="400" w:lineRule="exact"/>
            </w:pPr>
            <w:commentRangeStart w:id="186"/>
            <w:r w:rsidRPr="00193A03">
              <w:rPr>
                <w:rStyle w:val="CommentReference"/>
              </w:rPr>
              <w:t>{a}</w:t>
            </w:r>
            <w:commentRangeEnd w:id="186"/>
            <w:r w:rsidRPr="00193A03">
              <w:commentReference w:id="186"/>
            </w:r>
          </w:p>
        </w:tc>
      </w:tr>
      <w:tr w:rsidR="0059027A" w:rsidRPr="00193A03" w14:paraId="5878D146" w14:textId="77777777" w:rsidTr="00435374">
        <w:tc>
          <w:tcPr>
            <w:tcW w:w="1630" w:type="dxa"/>
            <w:shd w:val="clear" w:color="auto" w:fill="auto"/>
            <w:noWrap/>
            <w:vAlign w:val="center"/>
          </w:tcPr>
          <w:p w14:paraId="3A68BCB9" w14:textId="77777777" w:rsidR="0059027A" w:rsidRPr="00193A03" w:rsidRDefault="00194FA1">
            <w:pPr>
              <w:spacing w:line="400" w:lineRule="exact"/>
            </w:pPr>
            <w:r w:rsidRPr="00193A03">
              <w:rPr>
                <w:rFonts w:ascii="宋体" w:hAnsi="宋体" w:cs="宋体" w:hint="eastAsia"/>
                <w:sz w:val="24"/>
                <w:szCs w:val="24"/>
              </w:rPr>
              <w:t>联系电话：</w:t>
            </w:r>
          </w:p>
        </w:tc>
        <w:tc>
          <w:tcPr>
            <w:tcW w:w="1630" w:type="dxa"/>
            <w:shd w:val="clear" w:color="auto" w:fill="auto"/>
            <w:noWrap/>
            <w:vAlign w:val="center"/>
          </w:tcPr>
          <w:p w14:paraId="5F1CD5D4" w14:textId="77777777" w:rsidR="0059027A" w:rsidRPr="00193A03" w:rsidRDefault="00194FA1">
            <w:pPr>
              <w:spacing w:line="400" w:lineRule="exact"/>
            </w:pPr>
            <w:commentRangeStart w:id="187"/>
            <w:r w:rsidRPr="00193A03">
              <w:rPr>
                <w:rStyle w:val="CommentReference"/>
              </w:rPr>
              <w:t>{a}</w:t>
            </w:r>
            <w:commentRangeEnd w:id="187"/>
            <w:r w:rsidRPr="00193A03">
              <w:commentReference w:id="187"/>
            </w:r>
          </w:p>
        </w:tc>
        <w:tc>
          <w:tcPr>
            <w:tcW w:w="1629" w:type="dxa"/>
            <w:shd w:val="clear" w:color="auto" w:fill="auto"/>
            <w:noWrap/>
            <w:vAlign w:val="center"/>
          </w:tcPr>
          <w:p w14:paraId="704410F0" w14:textId="77777777" w:rsidR="0059027A" w:rsidRPr="00193A03" w:rsidRDefault="00194FA1">
            <w:pPr>
              <w:spacing w:line="400" w:lineRule="exact"/>
            </w:pPr>
            <w:r w:rsidRPr="00193A03">
              <w:rPr>
                <w:rFonts w:ascii="宋体" w:hAnsi="宋体" w:cs="宋体" w:hint="eastAsia"/>
                <w:sz w:val="24"/>
                <w:szCs w:val="24"/>
              </w:rPr>
              <w:t>联系电话：</w:t>
            </w:r>
          </w:p>
        </w:tc>
        <w:tc>
          <w:tcPr>
            <w:tcW w:w="1629" w:type="dxa"/>
            <w:shd w:val="clear" w:color="auto" w:fill="auto"/>
            <w:noWrap/>
            <w:vAlign w:val="center"/>
          </w:tcPr>
          <w:p w14:paraId="7E4AA8BE" w14:textId="77777777" w:rsidR="0059027A" w:rsidRPr="00193A03" w:rsidRDefault="00194FA1">
            <w:pPr>
              <w:spacing w:line="400" w:lineRule="exact"/>
            </w:pPr>
            <w:commentRangeStart w:id="188"/>
            <w:r w:rsidRPr="00193A03">
              <w:rPr>
                <w:rStyle w:val="CommentReference"/>
              </w:rPr>
              <w:t>{a}</w:t>
            </w:r>
            <w:commentRangeEnd w:id="188"/>
            <w:r w:rsidRPr="00193A03">
              <w:commentReference w:id="188"/>
            </w:r>
          </w:p>
        </w:tc>
        <w:tc>
          <w:tcPr>
            <w:tcW w:w="1629" w:type="dxa"/>
            <w:shd w:val="clear" w:color="auto" w:fill="auto"/>
            <w:noWrap/>
            <w:vAlign w:val="center"/>
          </w:tcPr>
          <w:p w14:paraId="11386E0C" w14:textId="77777777" w:rsidR="0059027A" w:rsidRPr="00193A03" w:rsidRDefault="00194FA1">
            <w:pPr>
              <w:spacing w:line="400" w:lineRule="exact"/>
            </w:pPr>
            <w:r w:rsidRPr="00193A03">
              <w:rPr>
                <w:rFonts w:ascii="宋体" w:hAnsi="宋体" w:cs="宋体" w:hint="eastAsia"/>
                <w:sz w:val="24"/>
                <w:szCs w:val="24"/>
              </w:rPr>
              <w:t>联系电话：</w:t>
            </w:r>
          </w:p>
        </w:tc>
        <w:tc>
          <w:tcPr>
            <w:tcW w:w="1629" w:type="dxa"/>
            <w:shd w:val="clear" w:color="auto" w:fill="auto"/>
            <w:noWrap/>
            <w:vAlign w:val="center"/>
          </w:tcPr>
          <w:p w14:paraId="3CE280ED" w14:textId="77777777" w:rsidR="0059027A" w:rsidRPr="00193A03" w:rsidRDefault="00194FA1">
            <w:pPr>
              <w:spacing w:line="400" w:lineRule="exact"/>
            </w:pPr>
            <w:commentRangeStart w:id="189"/>
            <w:r w:rsidRPr="00193A03">
              <w:rPr>
                <w:rStyle w:val="CommentReference"/>
              </w:rPr>
              <w:t>{a}</w:t>
            </w:r>
            <w:commentRangeEnd w:id="189"/>
            <w:r w:rsidRPr="00193A03">
              <w:commentReference w:id="189"/>
            </w:r>
          </w:p>
        </w:tc>
      </w:tr>
    </w:tbl>
    <w:p w14:paraId="2E0147B8" w14:textId="77777777" w:rsidR="0059027A" w:rsidRDefault="0059027A">
      <w:pPr>
        <w:spacing w:line="400" w:lineRule="exact"/>
      </w:pPr>
      <w:bookmarkStart w:id="190" w:name="_GoBack"/>
      <w:bookmarkEnd w:id="190"/>
    </w:p>
    <w:sectPr w:rsidR="0059027A">
      <w:pgSz w:w="11907" w:h="16840"/>
      <w:pgMar w:top="1134" w:right="1134" w:bottom="1134" w:left="1134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x y" w:initials="xy">
    <w:p w14:paraId="05DB9816" w14:textId="77777777" w:rsidR="0059027A" w:rsidRDefault="00194FA1">
      <w:pPr>
        <w:pStyle w:val="CommentText"/>
      </w:pPr>
      <w:r>
        <w:t>FRELEASEUNIT</w:t>
      </w:r>
    </w:p>
    <w:p w14:paraId="546632BF" w14:textId="77777777" w:rsidR="0059027A" w:rsidRDefault="00194FA1">
      <w:pPr>
        <w:pStyle w:val="CommentText"/>
      </w:pPr>
      <w:proofErr w:type="spellStart"/>
      <w:r>
        <w:t>ModelPublishMetaInfo</w:t>
      </w:r>
      <w:proofErr w:type="spellEnd"/>
    </w:p>
    <w:p w14:paraId="6FB5B069" w14:textId="77777777" w:rsidR="0059027A" w:rsidRDefault="0059027A">
      <w:pPr>
        <w:pStyle w:val="CommentText"/>
      </w:pPr>
    </w:p>
    <w:p w14:paraId="283DA2FC" w14:textId="77777777" w:rsidR="0059027A" w:rsidRDefault="0059027A">
      <w:pPr>
        <w:pStyle w:val="CommentText"/>
      </w:pPr>
    </w:p>
  </w:comment>
  <w:comment w:id="3" w:author="x y" w:initials="xy">
    <w:p w14:paraId="5FA25451" w14:textId="77777777" w:rsidR="0059027A" w:rsidRDefault="00194FA1">
      <w:pPr>
        <w:pStyle w:val="CommentText"/>
      </w:pPr>
      <w:r>
        <w:t>ZHIBANTEL</w:t>
      </w:r>
    </w:p>
    <w:p w14:paraId="71899F29" w14:textId="77777777" w:rsidR="0059027A" w:rsidRDefault="00194FA1">
      <w:pPr>
        <w:pStyle w:val="CommentText"/>
      </w:pPr>
      <w:proofErr w:type="spellStart"/>
      <w:r>
        <w:t>ModelPublishMetaInfo</w:t>
      </w:r>
      <w:proofErr w:type="spellEnd"/>
    </w:p>
    <w:p w14:paraId="47ABCBC6" w14:textId="77777777" w:rsidR="0059027A" w:rsidRDefault="0059027A">
      <w:pPr>
        <w:pStyle w:val="CommentText"/>
      </w:pPr>
    </w:p>
    <w:p w14:paraId="24B549B7" w14:textId="77777777" w:rsidR="0059027A" w:rsidRDefault="0059027A">
      <w:pPr>
        <w:pStyle w:val="CommentText"/>
      </w:pPr>
    </w:p>
  </w:comment>
  <w:comment w:id="5" w:author="x y" w:initials="xy">
    <w:p w14:paraId="59D9C2B4" w14:textId="77777777" w:rsidR="0059027A" w:rsidRDefault="00194FA1">
      <w:pPr>
        <w:pStyle w:val="CommentText"/>
      </w:pPr>
      <w:r>
        <w:t>PUBLISHDATE</w:t>
      </w:r>
    </w:p>
    <w:p w14:paraId="120F4956" w14:textId="77777777" w:rsidR="0059027A" w:rsidRDefault="00194FA1">
      <w:pPr>
        <w:pStyle w:val="CommentText"/>
      </w:pPr>
      <w:proofErr w:type="spellStart"/>
      <w:r>
        <w:t>ModelPublishMetaInfo</w:t>
      </w:r>
      <w:proofErr w:type="spellEnd"/>
    </w:p>
    <w:p w14:paraId="6F7D28D4" w14:textId="77777777" w:rsidR="0059027A" w:rsidRDefault="0059027A">
      <w:pPr>
        <w:pStyle w:val="CommentText"/>
      </w:pPr>
    </w:p>
    <w:p w14:paraId="2F943CE3" w14:textId="77777777" w:rsidR="0059027A" w:rsidRDefault="0059027A">
      <w:pPr>
        <w:pStyle w:val="CommentText"/>
      </w:pPr>
    </w:p>
  </w:comment>
  <w:comment w:id="7" w:author="x y" w:initials="xy">
    <w:p w14:paraId="64F08B48" w14:textId="77777777" w:rsidR="0059027A" w:rsidRDefault="00194FA1">
      <w:pPr>
        <w:pStyle w:val="CommentText"/>
      </w:pPr>
      <w:r>
        <w:t>SENDTEL</w:t>
      </w:r>
    </w:p>
    <w:p w14:paraId="7B1C398C" w14:textId="77777777" w:rsidR="0059027A" w:rsidRDefault="00194FA1">
      <w:pPr>
        <w:pStyle w:val="CommentText"/>
      </w:pPr>
      <w:proofErr w:type="spellStart"/>
      <w:r>
        <w:t>ModelPublishMetaInfo</w:t>
      </w:r>
      <w:proofErr w:type="spellEnd"/>
    </w:p>
    <w:p w14:paraId="04D89B63" w14:textId="77777777" w:rsidR="0059027A" w:rsidRDefault="0059027A">
      <w:pPr>
        <w:pStyle w:val="CommentText"/>
      </w:pPr>
    </w:p>
    <w:p w14:paraId="04CDCB42" w14:textId="77777777" w:rsidR="0059027A" w:rsidRDefault="0059027A">
      <w:pPr>
        <w:pStyle w:val="CommentText"/>
      </w:pPr>
    </w:p>
  </w:comment>
  <w:comment w:id="11" w:author="x y" w:initials="xy">
    <w:p w14:paraId="661500A0" w14:textId="77777777" w:rsidR="0059027A" w:rsidRDefault="00194FA1">
      <w:pPr>
        <w:pStyle w:val="CommentText"/>
      </w:pPr>
      <w:r>
        <w:t>FORECASTDATE</w:t>
      </w:r>
    </w:p>
    <w:p w14:paraId="4EC5DF47" w14:textId="77777777" w:rsidR="0059027A" w:rsidRDefault="00194FA1">
      <w:pPr>
        <w:pStyle w:val="CommentText"/>
      </w:pPr>
      <w:r>
        <w:t>ModelAmShort1</w:t>
      </w:r>
    </w:p>
    <w:p w14:paraId="181388E0" w14:textId="77777777" w:rsidR="0059027A" w:rsidRDefault="00194FA1">
      <w:pPr>
        <w:pStyle w:val="CommentText"/>
      </w:pPr>
      <w:r>
        <w:rPr>
          <w:rFonts w:hint="eastAsia"/>
        </w:rPr>
        <w:t>DAY1</w:t>
      </w:r>
    </w:p>
    <w:p w14:paraId="4076CA4C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13" w:author="x y" w:initials="xy">
    <w:p w14:paraId="283BA60B" w14:textId="77777777" w:rsidR="0059027A" w:rsidRDefault="00194FA1">
      <w:pPr>
        <w:pStyle w:val="CommentText"/>
      </w:pPr>
      <w:r>
        <w:t>YRBHWWFWAVEHEIGHT</w:t>
      </w:r>
    </w:p>
    <w:p w14:paraId="135DC512" w14:textId="77777777" w:rsidR="0059027A" w:rsidRDefault="00194FA1">
      <w:pPr>
        <w:pStyle w:val="CommentText"/>
      </w:pPr>
      <w:r>
        <w:t>ModelAmShort1</w:t>
      </w:r>
    </w:p>
    <w:p w14:paraId="0F5E0B8C" w14:textId="77777777" w:rsidR="0059027A" w:rsidRDefault="00194FA1">
      <w:pPr>
        <w:pStyle w:val="CommentText"/>
      </w:pPr>
      <w:r>
        <w:rPr>
          <w:rFonts w:hint="eastAsia"/>
        </w:rPr>
        <w:t>DAY1</w:t>
      </w:r>
    </w:p>
    <w:p w14:paraId="25EDC2B1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15" w:author="x y" w:initials="xy">
    <w:p w14:paraId="2D52C90F" w14:textId="77777777" w:rsidR="0059027A" w:rsidRDefault="00194FA1">
      <w:pPr>
        <w:pStyle w:val="CommentText"/>
      </w:pPr>
      <w:r>
        <w:t>YRBHWWFWAVEDIR</w:t>
      </w:r>
    </w:p>
    <w:p w14:paraId="5BF8063C" w14:textId="77777777" w:rsidR="0059027A" w:rsidRDefault="00194FA1">
      <w:pPr>
        <w:pStyle w:val="CommentText"/>
      </w:pPr>
      <w:r>
        <w:t>ModelAmShort1</w:t>
      </w:r>
    </w:p>
    <w:p w14:paraId="55141811" w14:textId="77777777" w:rsidR="0059027A" w:rsidRDefault="00194FA1">
      <w:pPr>
        <w:pStyle w:val="CommentText"/>
      </w:pPr>
      <w:r>
        <w:rPr>
          <w:rFonts w:hint="eastAsia"/>
        </w:rPr>
        <w:t>DAY1</w:t>
      </w:r>
    </w:p>
    <w:p w14:paraId="7EEC3012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17" w:author="x y" w:initials="xy">
    <w:p w14:paraId="45FD11F5" w14:textId="77777777" w:rsidR="0059027A" w:rsidRDefault="00194FA1">
      <w:pPr>
        <w:pStyle w:val="CommentText"/>
      </w:pPr>
      <w:r>
        <w:t>YRBHWWFFLOWDIR</w:t>
      </w:r>
    </w:p>
    <w:p w14:paraId="18A6C1BE" w14:textId="77777777" w:rsidR="0059027A" w:rsidRDefault="00194FA1">
      <w:pPr>
        <w:pStyle w:val="CommentText"/>
      </w:pPr>
      <w:r>
        <w:t>ModelAmShort1</w:t>
      </w:r>
    </w:p>
    <w:p w14:paraId="5063526A" w14:textId="77777777" w:rsidR="0059027A" w:rsidRDefault="00194FA1">
      <w:pPr>
        <w:pStyle w:val="CommentText"/>
      </w:pPr>
      <w:r>
        <w:rPr>
          <w:rFonts w:hint="eastAsia"/>
        </w:rPr>
        <w:t>DAY1</w:t>
      </w:r>
    </w:p>
    <w:p w14:paraId="0D5D95C9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19" w:author="x y" w:initials="xy">
    <w:p w14:paraId="5A47FB5D" w14:textId="77777777" w:rsidR="0059027A" w:rsidRDefault="00194FA1">
      <w:pPr>
        <w:pStyle w:val="CommentText"/>
      </w:pPr>
      <w:r>
        <w:t>YRBHWWFFLOWLEVEL</w:t>
      </w:r>
    </w:p>
    <w:p w14:paraId="1682F33B" w14:textId="77777777" w:rsidR="0059027A" w:rsidRDefault="00194FA1">
      <w:pPr>
        <w:pStyle w:val="CommentText"/>
      </w:pPr>
      <w:r>
        <w:t>ModelAmShort1</w:t>
      </w:r>
    </w:p>
    <w:p w14:paraId="38B9ED1C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1</w:t>
      </w:r>
    </w:p>
    <w:p w14:paraId="4FCA1A5F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21" w:author="x y" w:initials="xy">
    <w:p w14:paraId="17628821" w14:textId="77777777" w:rsidR="0059027A" w:rsidRDefault="00194FA1">
      <w:pPr>
        <w:pStyle w:val="CommentText"/>
      </w:pPr>
      <w:r>
        <w:t>FORECASTDATE</w:t>
      </w:r>
    </w:p>
    <w:p w14:paraId="3A0D16C1" w14:textId="77777777" w:rsidR="0059027A" w:rsidRDefault="00194FA1">
      <w:pPr>
        <w:pStyle w:val="CommentText"/>
      </w:pPr>
      <w:r>
        <w:t>ModelAmShort1</w:t>
      </w:r>
    </w:p>
    <w:p w14:paraId="232ECFDE" w14:textId="77777777" w:rsidR="0059027A" w:rsidRDefault="00194FA1">
      <w:pPr>
        <w:pStyle w:val="CommentText"/>
      </w:pPr>
      <w:r>
        <w:rPr>
          <w:rFonts w:hint="eastAsia"/>
        </w:rPr>
        <w:t>DAY2</w:t>
      </w:r>
    </w:p>
    <w:p w14:paraId="55E944C0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23" w:author="x y" w:initials="xy">
    <w:p w14:paraId="70FF5011" w14:textId="77777777" w:rsidR="0059027A" w:rsidRDefault="00194FA1">
      <w:pPr>
        <w:pStyle w:val="CommentText"/>
      </w:pPr>
      <w:r>
        <w:t>YRBHWWFWAVEHEIGHT</w:t>
      </w:r>
    </w:p>
    <w:p w14:paraId="0DAF7F9C" w14:textId="77777777" w:rsidR="0059027A" w:rsidRDefault="00194FA1">
      <w:pPr>
        <w:pStyle w:val="CommentText"/>
      </w:pPr>
      <w:r>
        <w:t>ModelAmShort1</w:t>
      </w:r>
    </w:p>
    <w:p w14:paraId="20BF38A6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2</w:t>
      </w:r>
    </w:p>
    <w:p w14:paraId="62ECFBE3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25" w:author="x y" w:initials="xy">
    <w:p w14:paraId="38882D86" w14:textId="77777777" w:rsidR="0059027A" w:rsidRDefault="00194FA1">
      <w:pPr>
        <w:pStyle w:val="CommentText"/>
      </w:pPr>
      <w:r>
        <w:t>YRBHWWFWAVEDIR</w:t>
      </w:r>
    </w:p>
    <w:p w14:paraId="5B474365" w14:textId="77777777" w:rsidR="0059027A" w:rsidRDefault="00194FA1">
      <w:pPr>
        <w:pStyle w:val="CommentText"/>
      </w:pPr>
      <w:r>
        <w:t>ModelAmShort1</w:t>
      </w:r>
    </w:p>
    <w:p w14:paraId="57F1721A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2</w:t>
      </w:r>
    </w:p>
    <w:p w14:paraId="64B32550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27" w:author="x y" w:initials="xy">
    <w:p w14:paraId="47AB4E0C" w14:textId="77777777" w:rsidR="0059027A" w:rsidRDefault="00194FA1">
      <w:pPr>
        <w:pStyle w:val="CommentText"/>
      </w:pPr>
      <w:r>
        <w:t>YRBHWWFFLOWDIR</w:t>
      </w:r>
    </w:p>
    <w:p w14:paraId="11DDEFFD" w14:textId="77777777" w:rsidR="0059027A" w:rsidRDefault="00194FA1">
      <w:pPr>
        <w:pStyle w:val="CommentText"/>
      </w:pPr>
      <w:r>
        <w:t>ModelAmShort1</w:t>
      </w:r>
    </w:p>
    <w:p w14:paraId="0A4C7748" w14:textId="77777777" w:rsidR="0059027A" w:rsidRDefault="00194FA1">
      <w:pPr>
        <w:pStyle w:val="CommentText"/>
      </w:pPr>
      <w:r>
        <w:rPr>
          <w:rFonts w:hint="eastAsia"/>
        </w:rPr>
        <w:t>DAY2</w:t>
      </w:r>
    </w:p>
    <w:p w14:paraId="3288CBBD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29" w:author="x y" w:initials="xy">
    <w:p w14:paraId="44FCEF8C" w14:textId="77777777" w:rsidR="0059027A" w:rsidRDefault="00194FA1">
      <w:pPr>
        <w:pStyle w:val="CommentText"/>
      </w:pPr>
      <w:r>
        <w:t>YRBHWWFFLOWLEVEL</w:t>
      </w:r>
    </w:p>
    <w:p w14:paraId="367E9830" w14:textId="77777777" w:rsidR="0059027A" w:rsidRDefault="00194FA1">
      <w:pPr>
        <w:pStyle w:val="CommentText"/>
      </w:pPr>
      <w:r>
        <w:t>ModelAmShort1</w:t>
      </w:r>
    </w:p>
    <w:p w14:paraId="31A14A79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2</w:t>
      </w:r>
    </w:p>
    <w:p w14:paraId="13B2C00D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31" w:author="x y" w:initials="xy">
    <w:p w14:paraId="4B7E8020" w14:textId="77777777" w:rsidR="0059027A" w:rsidRDefault="00194FA1">
      <w:pPr>
        <w:pStyle w:val="CommentText"/>
      </w:pPr>
      <w:r>
        <w:t>FORECASTDATE</w:t>
      </w:r>
    </w:p>
    <w:p w14:paraId="4F061774" w14:textId="77777777" w:rsidR="0059027A" w:rsidRDefault="00194FA1">
      <w:pPr>
        <w:pStyle w:val="CommentText"/>
      </w:pPr>
      <w:r>
        <w:t>ModelAmShort1</w:t>
      </w:r>
    </w:p>
    <w:p w14:paraId="37BE9016" w14:textId="77777777" w:rsidR="0059027A" w:rsidRDefault="00194FA1">
      <w:pPr>
        <w:pStyle w:val="CommentText"/>
      </w:pPr>
      <w:r>
        <w:rPr>
          <w:rFonts w:hint="eastAsia"/>
        </w:rPr>
        <w:t>DAY3</w:t>
      </w:r>
    </w:p>
    <w:p w14:paraId="24AA78C1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33" w:author="x y" w:initials="xy">
    <w:p w14:paraId="3AE75902" w14:textId="77777777" w:rsidR="0059027A" w:rsidRDefault="00194FA1">
      <w:pPr>
        <w:pStyle w:val="CommentText"/>
      </w:pPr>
      <w:r>
        <w:t>YRBHWWFWAVEHEIGHT</w:t>
      </w:r>
    </w:p>
    <w:p w14:paraId="584E73D9" w14:textId="77777777" w:rsidR="0059027A" w:rsidRDefault="00194FA1">
      <w:pPr>
        <w:pStyle w:val="CommentText"/>
      </w:pPr>
      <w:r>
        <w:t>ModelAmShort1</w:t>
      </w:r>
    </w:p>
    <w:p w14:paraId="54BF28AB" w14:textId="77777777" w:rsidR="0059027A" w:rsidRDefault="00194FA1">
      <w:pPr>
        <w:pStyle w:val="CommentText"/>
      </w:pPr>
      <w:r>
        <w:t>DAY</w:t>
      </w:r>
      <w:r>
        <w:rPr>
          <w:rFonts w:hint="eastAsia"/>
        </w:rPr>
        <w:t>3</w:t>
      </w:r>
    </w:p>
    <w:p w14:paraId="448803FC" w14:textId="77777777" w:rsidR="0059027A" w:rsidRDefault="00194FA1">
      <w:pPr>
        <w:pStyle w:val="CommentText"/>
      </w:pPr>
      <w:r>
        <w:rPr>
          <w:rFonts w:hint="eastAsia"/>
        </w:rPr>
        <w:t>REPORTAREA=</w:t>
      </w:r>
      <w:r>
        <w:rPr>
          <w:rFonts w:hint="eastAsia"/>
        </w:rPr>
        <w:t>渤海</w:t>
      </w:r>
    </w:p>
  </w:comment>
  <w:comment w:id="35" w:author="x y" w:initials="xy">
    <w:p w14:paraId="310DA88C" w14:textId="77777777" w:rsidR="0059027A" w:rsidRDefault="00194FA1">
      <w:pPr>
        <w:pStyle w:val="CommentText"/>
      </w:pPr>
      <w:r>
        <w:t>YRBHWWFWAVEDIR</w:t>
      </w:r>
    </w:p>
    <w:p w14:paraId="7407E011" w14:textId="77777777" w:rsidR="0059027A" w:rsidRDefault="00194FA1">
      <w:pPr>
        <w:pStyle w:val="CommentText"/>
      </w:pPr>
      <w:r>
        <w:t>ModelAmShort1</w:t>
      </w:r>
    </w:p>
    <w:p w14:paraId="6D2BEAE1" w14:textId="77777777" w:rsidR="0059027A" w:rsidRDefault="00194FA1">
      <w:pPr>
        <w:pStyle w:val="CommentText"/>
      </w:pPr>
      <w:r>
        <w:rPr>
          <w:rFonts w:hint="eastAsia"/>
        </w:rPr>
        <w:t>DAY3</w:t>
      </w:r>
    </w:p>
    <w:p w14:paraId="48DE9992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37" w:author="x y" w:initials="xy">
    <w:p w14:paraId="1EB65C2B" w14:textId="77777777" w:rsidR="0059027A" w:rsidRDefault="00194FA1">
      <w:pPr>
        <w:pStyle w:val="CommentText"/>
      </w:pPr>
      <w:r>
        <w:t>YRBHWWFFLOWDIR</w:t>
      </w:r>
    </w:p>
    <w:p w14:paraId="54FAA733" w14:textId="77777777" w:rsidR="0059027A" w:rsidRDefault="00194FA1">
      <w:pPr>
        <w:pStyle w:val="CommentText"/>
      </w:pPr>
      <w:r>
        <w:t>ModelAmShort1</w:t>
      </w:r>
    </w:p>
    <w:p w14:paraId="2EED379B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3</w:t>
      </w:r>
    </w:p>
    <w:p w14:paraId="5D7AF43F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39" w:author="x y" w:initials="xy">
    <w:p w14:paraId="50F904E7" w14:textId="77777777" w:rsidR="0059027A" w:rsidRDefault="00194FA1">
      <w:pPr>
        <w:pStyle w:val="CommentText"/>
      </w:pPr>
      <w:r>
        <w:t>YRBHWWFFLOWLEVEL</w:t>
      </w:r>
    </w:p>
    <w:p w14:paraId="7C3E00F5" w14:textId="77777777" w:rsidR="0059027A" w:rsidRDefault="00194FA1">
      <w:pPr>
        <w:pStyle w:val="CommentText"/>
      </w:pPr>
      <w:r>
        <w:t>ModelAmShort1</w:t>
      </w:r>
    </w:p>
    <w:p w14:paraId="71B7BE8C" w14:textId="77777777" w:rsidR="0059027A" w:rsidRDefault="00194FA1">
      <w:pPr>
        <w:pStyle w:val="CommentText"/>
      </w:pPr>
      <w:r>
        <w:rPr>
          <w:rFonts w:hint="eastAsia"/>
        </w:rPr>
        <w:t>DAY3</w:t>
      </w:r>
    </w:p>
    <w:p w14:paraId="3115F154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41" w:author="x y" w:initials="xy">
    <w:p w14:paraId="31D7EFB8" w14:textId="77777777" w:rsidR="0059027A" w:rsidRDefault="00194FA1">
      <w:pPr>
        <w:pStyle w:val="CommentText"/>
      </w:pPr>
      <w:r>
        <w:t>FORECASTDATE</w:t>
      </w:r>
    </w:p>
    <w:p w14:paraId="44143545" w14:textId="77777777" w:rsidR="0059027A" w:rsidRDefault="00194FA1">
      <w:pPr>
        <w:pStyle w:val="CommentText"/>
      </w:pPr>
      <w:r>
        <w:t>ModelAmShort1</w:t>
      </w:r>
    </w:p>
    <w:p w14:paraId="564C6039" w14:textId="77777777" w:rsidR="0059027A" w:rsidRDefault="00194FA1">
      <w:pPr>
        <w:pStyle w:val="CommentText"/>
      </w:pPr>
      <w:r>
        <w:rPr>
          <w:rFonts w:hint="eastAsia"/>
        </w:rPr>
        <w:t>DAY1</w:t>
      </w:r>
    </w:p>
    <w:p w14:paraId="4B144179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43" w:author="x y" w:initials="xy">
    <w:p w14:paraId="6320A5D5" w14:textId="77777777" w:rsidR="0059027A" w:rsidRDefault="00194FA1">
      <w:pPr>
        <w:pStyle w:val="CommentText"/>
      </w:pPr>
      <w:r>
        <w:t>YRBHWWFWAVEHEIGHT</w:t>
      </w:r>
    </w:p>
    <w:p w14:paraId="7686C547" w14:textId="77777777" w:rsidR="0059027A" w:rsidRDefault="00194FA1">
      <w:pPr>
        <w:pStyle w:val="CommentText"/>
      </w:pPr>
      <w:r>
        <w:t>ModelAmShort1</w:t>
      </w:r>
    </w:p>
    <w:p w14:paraId="2B4B1A06" w14:textId="77777777" w:rsidR="0059027A" w:rsidRDefault="00194FA1">
      <w:pPr>
        <w:pStyle w:val="CommentText"/>
      </w:pPr>
      <w:r>
        <w:rPr>
          <w:rFonts w:hint="eastAsia"/>
        </w:rPr>
        <w:t>DAY1</w:t>
      </w:r>
    </w:p>
    <w:p w14:paraId="7B321AF0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45" w:author="x y" w:initials="xy">
    <w:p w14:paraId="4C406352" w14:textId="77777777" w:rsidR="0059027A" w:rsidRDefault="00194FA1">
      <w:pPr>
        <w:pStyle w:val="CommentText"/>
      </w:pPr>
      <w:r>
        <w:t>YRBHWWFWAVEDIR</w:t>
      </w:r>
    </w:p>
    <w:p w14:paraId="5D2F1DA0" w14:textId="77777777" w:rsidR="0059027A" w:rsidRDefault="00194FA1">
      <w:pPr>
        <w:pStyle w:val="CommentText"/>
      </w:pPr>
      <w:r>
        <w:t>ModelAmShort1</w:t>
      </w:r>
    </w:p>
    <w:p w14:paraId="73905EFC" w14:textId="77777777" w:rsidR="0059027A" w:rsidRDefault="00194FA1">
      <w:pPr>
        <w:pStyle w:val="CommentText"/>
      </w:pPr>
      <w:r>
        <w:rPr>
          <w:rFonts w:hint="eastAsia"/>
        </w:rPr>
        <w:t>DAY1</w:t>
      </w:r>
    </w:p>
    <w:p w14:paraId="0498DDEA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47" w:author="x y" w:initials="xy">
    <w:p w14:paraId="778610ED" w14:textId="77777777" w:rsidR="0059027A" w:rsidRDefault="00194FA1">
      <w:pPr>
        <w:pStyle w:val="CommentText"/>
      </w:pPr>
      <w:r>
        <w:t>YRBHWWFFLOWDIR</w:t>
      </w:r>
    </w:p>
    <w:p w14:paraId="6D4459C4" w14:textId="77777777" w:rsidR="0059027A" w:rsidRDefault="00194FA1">
      <w:pPr>
        <w:pStyle w:val="CommentText"/>
      </w:pPr>
      <w:r>
        <w:t>ModelAmShort1</w:t>
      </w:r>
    </w:p>
    <w:p w14:paraId="7234B633" w14:textId="77777777" w:rsidR="0059027A" w:rsidRDefault="00194FA1">
      <w:pPr>
        <w:pStyle w:val="CommentText"/>
      </w:pPr>
      <w:r>
        <w:rPr>
          <w:rFonts w:hint="eastAsia"/>
        </w:rPr>
        <w:t>DAY1</w:t>
      </w:r>
    </w:p>
    <w:p w14:paraId="6B3EC86C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49" w:author="x y" w:initials="xy">
    <w:p w14:paraId="629BC7DA" w14:textId="77777777" w:rsidR="0059027A" w:rsidRDefault="00194FA1">
      <w:pPr>
        <w:pStyle w:val="CommentText"/>
      </w:pPr>
      <w:r>
        <w:t>YRBHWWFFLOWLEVEL</w:t>
      </w:r>
    </w:p>
    <w:p w14:paraId="0D4ED056" w14:textId="77777777" w:rsidR="0059027A" w:rsidRDefault="00194FA1">
      <w:pPr>
        <w:pStyle w:val="CommentText"/>
      </w:pPr>
      <w:r>
        <w:t>ModelAmShort1</w:t>
      </w:r>
    </w:p>
    <w:p w14:paraId="239B3A6D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1</w:t>
      </w:r>
    </w:p>
    <w:p w14:paraId="151D3081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51" w:author="x y" w:initials="xy">
    <w:p w14:paraId="1BDA9497" w14:textId="77777777" w:rsidR="0059027A" w:rsidRDefault="00194FA1">
      <w:pPr>
        <w:pStyle w:val="CommentText"/>
      </w:pPr>
      <w:r>
        <w:t>YRBHWWFWATERTEMPERATURE</w:t>
      </w:r>
    </w:p>
    <w:p w14:paraId="2B832286" w14:textId="77777777" w:rsidR="0059027A" w:rsidRDefault="00194FA1">
      <w:pPr>
        <w:pStyle w:val="CommentText"/>
      </w:pPr>
      <w:r>
        <w:t>ModelAmShort1</w:t>
      </w:r>
    </w:p>
    <w:p w14:paraId="60D034F6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1</w:t>
      </w:r>
    </w:p>
    <w:p w14:paraId="2E8CA9BE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53" w:author="x y" w:initials="xy">
    <w:p w14:paraId="6558B8D6" w14:textId="77777777" w:rsidR="0059027A" w:rsidRDefault="00194FA1">
      <w:pPr>
        <w:pStyle w:val="CommentText"/>
      </w:pPr>
      <w:r>
        <w:t>FORECASTDATE</w:t>
      </w:r>
    </w:p>
    <w:p w14:paraId="17B7C947" w14:textId="77777777" w:rsidR="0059027A" w:rsidRDefault="00194FA1">
      <w:pPr>
        <w:pStyle w:val="CommentText"/>
      </w:pPr>
      <w:r>
        <w:t>ModelAmShort1</w:t>
      </w:r>
    </w:p>
    <w:p w14:paraId="00B172FA" w14:textId="77777777" w:rsidR="0059027A" w:rsidRDefault="00194FA1">
      <w:pPr>
        <w:pStyle w:val="CommentText"/>
      </w:pPr>
      <w:r>
        <w:rPr>
          <w:rFonts w:hint="eastAsia"/>
        </w:rPr>
        <w:t>DAY2</w:t>
      </w:r>
    </w:p>
    <w:p w14:paraId="32948D8E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55" w:author="x y" w:initials="xy">
    <w:p w14:paraId="080744ED" w14:textId="77777777" w:rsidR="0059027A" w:rsidRDefault="00194FA1">
      <w:pPr>
        <w:pStyle w:val="CommentText"/>
      </w:pPr>
      <w:r>
        <w:t>YRBHWWFWAVEHEIGHT</w:t>
      </w:r>
    </w:p>
    <w:p w14:paraId="19EBE9E4" w14:textId="77777777" w:rsidR="0059027A" w:rsidRDefault="00194FA1">
      <w:pPr>
        <w:pStyle w:val="CommentText"/>
      </w:pPr>
      <w:r>
        <w:t>ModelAmShort1</w:t>
      </w:r>
    </w:p>
    <w:p w14:paraId="0A788AFD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2</w:t>
      </w:r>
    </w:p>
    <w:p w14:paraId="4D78BBC0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57" w:author="x y" w:initials="xy">
    <w:p w14:paraId="2BC7A0E9" w14:textId="77777777" w:rsidR="0059027A" w:rsidRDefault="00194FA1">
      <w:pPr>
        <w:pStyle w:val="CommentText"/>
      </w:pPr>
      <w:r>
        <w:t>YRBHWWFWAVEDIR</w:t>
      </w:r>
    </w:p>
    <w:p w14:paraId="2474D8DF" w14:textId="77777777" w:rsidR="0059027A" w:rsidRDefault="00194FA1">
      <w:pPr>
        <w:pStyle w:val="CommentText"/>
      </w:pPr>
      <w:r>
        <w:t>ModelAmShort1</w:t>
      </w:r>
    </w:p>
    <w:p w14:paraId="31B0AEC4" w14:textId="77777777" w:rsidR="0059027A" w:rsidRDefault="00194FA1">
      <w:pPr>
        <w:pStyle w:val="CommentText"/>
      </w:pPr>
      <w:r>
        <w:rPr>
          <w:rFonts w:hint="eastAsia"/>
        </w:rPr>
        <w:t>DAY2</w:t>
      </w:r>
    </w:p>
    <w:p w14:paraId="622D612E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59" w:author="x y" w:initials="xy">
    <w:p w14:paraId="01F60299" w14:textId="77777777" w:rsidR="0059027A" w:rsidRDefault="00194FA1">
      <w:pPr>
        <w:pStyle w:val="CommentText"/>
      </w:pPr>
      <w:r>
        <w:t>YRBHWWFFLOWDIR</w:t>
      </w:r>
    </w:p>
    <w:p w14:paraId="55CE55BD" w14:textId="77777777" w:rsidR="0059027A" w:rsidRDefault="00194FA1">
      <w:pPr>
        <w:pStyle w:val="CommentText"/>
      </w:pPr>
      <w:r>
        <w:t>ModelAmShort1</w:t>
      </w:r>
    </w:p>
    <w:p w14:paraId="67BC094E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2</w:t>
      </w:r>
    </w:p>
    <w:p w14:paraId="33BDD76B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61" w:author="x y" w:initials="xy">
    <w:p w14:paraId="14FDF4CC" w14:textId="77777777" w:rsidR="0059027A" w:rsidRDefault="00194FA1">
      <w:pPr>
        <w:pStyle w:val="CommentText"/>
      </w:pPr>
      <w:r>
        <w:t>YRBHWWFFLOWLEVEL</w:t>
      </w:r>
    </w:p>
    <w:p w14:paraId="6DA4F02D" w14:textId="77777777" w:rsidR="0059027A" w:rsidRDefault="00194FA1">
      <w:pPr>
        <w:pStyle w:val="CommentText"/>
      </w:pPr>
      <w:r>
        <w:t>ModelAmShort1</w:t>
      </w:r>
    </w:p>
    <w:p w14:paraId="6B9EE5C8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2</w:t>
      </w:r>
    </w:p>
    <w:p w14:paraId="49E2182D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63" w:author="x y" w:initials="xy">
    <w:p w14:paraId="01C64D32" w14:textId="77777777" w:rsidR="0059027A" w:rsidRDefault="00194FA1">
      <w:pPr>
        <w:pStyle w:val="CommentText"/>
      </w:pPr>
      <w:r>
        <w:t>YRBHWWFWATERTEMPERATURE</w:t>
      </w:r>
    </w:p>
    <w:p w14:paraId="2F8C1849" w14:textId="77777777" w:rsidR="0059027A" w:rsidRDefault="00194FA1">
      <w:pPr>
        <w:pStyle w:val="CommentText"/>
      </w:pPr>
      <w:r>
        <w:t>ModelAmShort1</w:t>
      </w:r>
    </w:p>
    <w:p w14:paraId="2C8C66F0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2</w:t>
      </w:r>
    </w:p>
    <w:p w14:paraId="2155DB6F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65" w:author="x y" w:initials="xy">
    <w:p w14:paraId="75CFE76B" w14:textId="77777777" w:rsidR="0059027A" w:rsidRDefault="00194FA1">
      <w:pPr>
        <w:pStyle w:val="CommentText"/>
      </w:pPr>
      <w:r>
        <w:t>FORECASTDATE</w:t>
      </w:r>
    </w:p>
    <w:p w14:paraId="43EDF99E" w14:textId="77777777" w:rsidR="0059027A" w:rsidRDefault="00194FA1">
      <w:pPr>
        <w:pStyle w:val="CommentText"/>
      </w:pPr>
      <w:r>
        <w:t>ModelAmShort1</w:t>
      </w:r>
    </w:p>
    <w:p w14:paraId="1B8E0515" w14:textId="77777777" w:rsidR="0059027A" w:rsidRDefault="00194FA1">
      <w:pPr>
        <w:pStyle w:val="CommentText"/>
      </w:pPr>
      <w:r>
        <w:rPr>
          <w:rFonts w:hint="eastAsia"/>
        </w:rPr>
        <w:t>DAY3</w:t>
      </w:r>
    </w:p>
    <w:p w14:paraId="3265B293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67" w:author="x y" w:initials="xy">
    <w:p w14:paraId="028070DF" w14:textId="77777777" w:rsidR="0059027A" w:rsidRDefault="00194FA1">
      <w:pPr>
        <w:pStyle w:val="CommentText"/>
      </w:pPr>
      <w:r>
        <w:t>YRBHWWFWAVEHEIGHT</w:t>
      </w:r>
    </w:p>
    <w:p w14:paraId="1476C8B9" w14:textId="77777777" w:rsidR="0059027A" w:rsidRDefault="00194FA1">
      <w:pPr>
        <w:pStyle w:val="CommentText"/>
      </w:pPr>
      <w:r>
        <w:t>ModelAmShort1</w:t>
      </w:r>
    </w:p>
    <w:p w14:paraId="2BFF0D0B" w14:textId="77777777" w:rsidR="0059027A" w:rsidRDefault="00194FA1">
      <w:pPr>
        <w:pStyle w:val="CommentText"/>
      </w:pPr>
      <w:r>
        <w:rPr>
          <w:rFonts w:hint="eastAsia"/>
        </w:rPr>
        <w:t>DAY3</w:t>
      </w:r>
    </w:p>
    <w:p w14:paraId="72A43370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69" w:author="x y" w:initials="xy">
    <w:p w14:paraId="205644BA" w14:textId="77777777" w:rsidR="0059027A" w:rsidRDefault="00194FA1">
      <w:pPr>
        <w:pStyle w:val="CommentText"/>
      </w:pPr>
      <w:r>
        <w:t>YRBHWWFWAVEDIR</w:t>
      </w:r>
    </w:p>
    <w:p w14:paraId="289762EC" w14:textId="77777777" w:rsidR="0059027A" w:rsidRDefault="00194FA1">
      <w:pPr>
        <w:pStyle w:val="CommentText"/>
      </w:pPr>
      <w:r>
        <w:t>ModelAmShort1</w:t>
      </w:r>
    </w:p>
    <w:p w14:paraId="52BAB8EC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3</w:t>
      </w:r>
    </w:p>
    <w:p w14:paraId="6055109F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71" w:author="x y" w:initials="xy">
    <w:p w14:paraId="3A6B8A44" w14:textId="77777777" w:rsidR="0059027A" w:rsidRDefault="00194FA1">
      <w:pPr>
        <w:pStyle w:val="CommentText"/>
      </w:pPr>
      <w:r>
        <w:t>YRBHWWFFLOWDIR</w:t>
      </w:r>
    </w:p>
    <w:p w14:paraId="4AA418C3" w14:textId="77777777" w:rsidR="0059027A" w:rsidRDefault="00194FA1">
      <w:pPr>
        <w:pStyle w:val="CommentText"/>
      </w:pPr>
      <w:r>
        <w:t>ModelAmShort1</w:t>
      </w:r>
    </w:p>
    <w:p w14:paraId="1456C450" w14:textId="77777777" w:rsidR="0059027A" w:rsidRDefault="00194FA1">
      <w:pPr>
        <w:pStyle w:val="CommentText"/>
      </w:pPr>
      <w:r>
        <w:rPr>
          <w:rFonts w:hint="eastAsia"/>
        </w:rPr>
        <w:t>DAY3</w:t>
      </w:r>
    </w:p>
    <w:p w14:paraId="5FB5F1E0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73" w:author="x y" w:initials="xy">
    <w:p w14:paraId="620CFCC8" w14:textId="77777777" w:rsidR="0059027A" w:rsidRDefault="00194FA1">
      <w:pPr>
        <w:pStyle w:val="CommentText"/>
      </w:pPr>
      <w:r>
        <w:t>YRBHWWFFLOWLEVEL</w:t>
      </w:r>
    </w:p>
    <w:p w14:paraId="274A7FC4" w14:textId="77777777" w:rsidR="0059027A" w:rsidRDefault="00194FA1">
      <w:pPr>
        <w:pStyle w:val="CommentText"/>
      </w:pPr>
      <w:r>
        <w:t>ModelAmShort1</w:t>
      </w:r>
    </w:p>
    <w:p w14:paraId="70144663" w14:textId="77777777" w:rsidR="0059027A" w:rsidRDefault="00194FA1">
      <w:pPr>
        <w:pStyle w:val="CommentText"/>
      </w:pPr>
      <w:r>
        <w:rPr>
          <w:rFonts w:hint="eastAsia"/>
        </w:rPr>
        <w:t>DAY3</w:t>
      </w:r>
    </w:p>
    <w:p w14:paraId="54DD290B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75" w:author="x y" w:initials="xy">
    <w:p w14:paraId="437C662F" w14:textId="77777777" w:rsidR="0059027A" w:rsidRDefault="00194FA1">
      <w:pPr>
        <w:pStyle w:val="CommentText"/>
      </w:pPr>
      <w:r>
        <w:t>YRBHWWFWATERTEMPERATURE</w:t>
      </w:r>
    </w:p>
    <w:p w14:paraId="1668F517" w14:textId="77777777" w:rsidR="0059027A" w:rsidRDefault="00194FA1">
      <w:pPr>
        <w:pStyle w:val="CommentText"/>
      </w:pPr>
      <w:r>
        <w:t>ModelAmShort1</w:t>
      </w:r>
    </w:p>
    <w:p w14:paraId="538F28EE" w14:textId="77777777" w:rsidR="0059027A" w:rsidRDefault="00194FA1">
      <w:pPr>
        <w:pStyle w:val="CommentText"/>
      </w:pPr>
      <w:r>
        <w:rPr>
          <w:rFonts w:hint="eastAsia"/>
        </w:rPr>
        <w:t>DAY3</w:t>
      </w:r>
    </w:p>
    <w:p w14:paraId="3622076E" w14:textId="77777777" w:rsidR="0059027A" w:rsidRDefault="00194FA1">
      <w:pPr>
        <w:pStyle w:val="CommentText"/>
      </w:pPr>
      <w:r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77" w:author="x y" w:initials="xy">
    <w:p w14:paraId="5283E00D" w14:textId="77777777" w:rsidR="0059027A" w:rsidRDefault="00194FA1">
      <w:pPr>
        <w:pStyle w:val="CommentText"/>
      </w:pPr>
      <w:r>
        <w:t>FORECASTDATE</w:t>
      </w:r>
    </w:p>
    <w:p w14:paraId="28372B71" w14:textId="77777777" w:rsidR="0059027A" w:rsidRDefault="00194FA1">
      <w:pPr>
        <w:pStyle w:val="CommentText"/>
      </w:pPr>
      <w:r>
        <w:t>ModelAmShort2</w:t>
      </w:r>
    </w:p>
    <w:p w14:paraId="678A43EC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1</w:t>
      </w:r>
    </w:p>
    <w:p w14:paraId="3E5CA594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79" w:author="x y" w:initials="xy">
    <w:p w14:paraId="0348E760" w14:textId="77777777" w:rsidR="0059027A" w:rsidRDefault="00194FA1">
      <w:pPr>
        <w:pStyle w:val="CommentText"/>
      </w:pPr>
      <w:r>
        <w:t>HTLFIRSTWAVEOFTIME</w:t>
      </w:r>
    </w:p>
    <w:p w14:paraId="1EE101BA" w14:textId="77777777" w:rsidR="0059027A" w:rsidRDefault="00194FA1">
      <w:pPr>
        <w:pStyle w:val="CommentText"/>
      </w:pPr>
      <w:r>
        <w:t>ModelAmShort2</w:t>
      </w:r>
    </w:p>
    <w:p w14:paraId="390C0AB9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1</w:t>
      </w:r>
    </w:p>
    <w:p w14:paraId="1E0436FF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81" w:author="x y" w:initials="xy">
    <w:p w14:paraId="22BE9BAC" w14:textId="77777777" w:rsidR="0059027A" w:rsidRDefault="00194FA1">
      <w:pPr>
        <w:pStyle w:val="CommentText"/>
      </w:pPr>
      <w:r>
        <w:t>HTLFIRSTWAVETIDELEVEL</w:t>
      </w:r>
    </w:p>
    <w:p w14:paraId="0566D075" w14:textId="77777777" w:rsidR="0059027A" w:rsidRDefault="00194FA1">
      <w:pPr>
        <w:pStyle w:val="CommentText"/>
      </w:pPr>
      <w:r>
        <w:t>ModelAmShort2</w:t>
      </w:r>
    </w:p>
    <w:p w14:paraId="5457CA1B" w14:textId="77777777" w:rsidR="0059027A" w:rsidRDefault="00194FA1">
      <w:pPr>
        <w:pStyle w:val="CommentText"/>
      </w:pPr>
      <w:r>
        <w:rPr>
          <w:rFonts w:hint="eastAsia"/>
        </w:rPr>
        <w:t>DAY1</w:t>
      </w:r>
    </w:p>
    <w:p w14:paraId="46F15117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83" w:author="x y" w:initials="xy">
    <w:p w14:paraId="32C0ACAF" w14:textId="77777777" w:rsidR="0059027A" w:rsidRDefault="00194FA1">
      <w:pPr>
        <w:pStyle w:val="CommentText"/>
      </w:pPr>
      <w:r>
        <w:t>HTLFIRSTTIMELOWTIDE</w:t>
      </w:r>
    </w:p>
    <w:p w14:paraId="24AD7A6F" w14:textId="77777777" w:rsidR="0059027A" w:rsidRDefault="00194FA1">
      <w:pPr>
        <w:pStyle w:val="CommentText"/>
      </w:pPr>
      <w:r>
        <w:t>ModelAmShort2</w:t>
      </w:r>
    </w:p>
    <w:p w14:paraId="2E3ECB64" w14:textId="77777777" w:rsidR="0059027A" w:rsidRDefault="00194FA1">
      <w:pPr>
        <w:pStyle w:val="CommentText"/>
      </w:pPr>
      <w:r>
        <w:rPr>
          <w:rFonts w:hint="eastAsia"/>
        </w:rPr>
        <w:t>DAY1</w:t>
      </w:r>
    </w:p>
    <w:p w14:paraId="3A0D97B7" w14:textId="77777777" w:rsidR="0059027A" w:rsidRDefault="00194FA1">
      <w:pPr>
        <w:pStyle w:val="CommentText"/>
      </w:pPr>
      <w:r>
        <w:t>HTLHARBOU</w:t>
      </w:r>
      <w:r>
        <w:rPr>
          <w:rFonts w:hint="eastAsia"/>
        </w:rPr>
        <w:t>R=</w:t>
      </w:r>
      <w:r>
        <w:rPr>
          <w:rFonts w:hint="eastAsia"/>
        </w:rPr>
        <w:t>龙口港</w:t>
      </w:r>
    </w:p>
  </w:comment>
  <w:comment w:id="85" w:author="x y" w:initials="xy">
    <w:p w14:paraId="36821FE6" w14:textId="77777777" w:rsidR="0059027A" w:rsidRDefault="00194FA1">
      <w:pPr>
        <w:pStyle w:val="CommentText"/>
      </w:pPr>
      <w:r>
        <w:t>HTLLOWTIDELEVELFORTHEFIRSTTIME</w:t>
      </w:r>
    </w:p>
    <w:p w14:paraId="390E7AEB" w14:textId="77777777" w:rsidR="0059027A" w:rsidRDefault="00194FA1">
      <w:pPr>
        <w:pStyle w:val="CommentText"/>
      </w:pPr>
      <w:r>
        <w:t>ModelAmShort2</w:t>
      </w:r>
    </w:p>
    <w:p w14:paraId="7B8E6455" w14:textId="77777777" w:rsidR="0059027A" w:rsidRDefault="00194FA1">
      <w:pPr>
        <w:pStyle w:val="CommentText"/>
      </w:pPr>
      <w:r>
        <w:rPr>
          <w:rFonts w:hint="eastAsia"/>
        </w:rPr>
        <w:t>DAY1</w:t>
      </w:r>
    </w:p>
    <w:p w14:paraId="20ABFE5A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87" w:author="x y" w:initials="xy">
    <w:p w14:paraId="014984B6" w14:textId="77777777" w:rsidR="0059027A" w:rsidRDefault="00194FA1">
      <w:pPr>
        <w:pStyle w:val="CommentText"/>
      </w:pPr>
      <w:r>
        <w:t>HTLSECONDWAVEOFTIME</w:t>
      </w:r>
    </w:p>
    <w:p w14:paraId="7C74EE90" w14:textId="77777777" w:rsidR="0059027A" w:rsidRDefault="00194FA1">
      <w:pPr>
        <w:pStyle w:val="CommentText"/>
      </w:pPr>
      <w:r>
        <w:t>ModelAmShort2</w:t>
      </w:r>
    </w:p>
    <w:p w14:paraId="2CF11036" w14:textId="77777777" w:rsidR="0059027A" w:rsidRDefault="00194FA1">
      <w:pPr>
        <w:pStyle w:val="CommentText"/>
      </w:pPr>
      <w:r>
        <w:rPr>
          <w:rFonts w:hint="eastAsia"/>
        </w:rPr>
        <w:t>DAY1</w:t>
      </w:r>
    </w:p>
    <w:p w14:paraId="3707BD69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89" w:author="x y" w:initials="xy">
    <w:p w14:paraId="3EFA3E29" w14:textId="77777777" w:rsidR="0059027A" w:rsidRDefault="00194FA1">
      <w:pPr>
        <w:pStyle w:val="CommentText"/>
      </w:pPr>
      <w:r>
        <w:t>HTLSECONDWAVETIDELEVEL</w:t>
      </w:r>
    </w:p>
    <w:p w14:paraId="212F7CA5" w14:textId="77777777" w:rsidR="0059027A" w:rsidRDefault="00194FA1">
      <w:pPr>
        <w:pStyle w:val="CommentText"/>
      </w:pPr>
      <w:r>
        <w:t>ModelAmShort2</w:t>
      </w:r>
    </w:p>
    <w:p w14:paraId="35CD7FF0" w14:textId="77777777" w:rsidR="0059027A" w:rsidRDefault="00194FA1">
      <w:pPr>
        <w:pStyle w:val="CommentText"/>
      </w:pPr>
      <w:r>
        <w:rPr>
          <w:rFonts w:hint="eastAsia"/>
        </w:rPr>
        <w:t>DAY1</w:t>
      </w:r>
    </w:p>
    <w:p w14:paraId="27B1E44B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91" w:author="x y" w:initials="xy">
    <w:p w14:paraId="6E8FDD5F" w14:textId="77777777" w:rsidR="0059027A" w:rsidRDefault="00194FA1">
      <w:pPr>
        <w:pStyle w:val="CommentText"/>
      </w:pPr>
      <w:r>
        <w:t>HTLSECONDTIMELOWTIDE</w:t>
      </w:r>
    </w:p>
    <w:p w14:paraId="202C7455" w14:textId="77777777" w:rsidR="0059027A" w:rsidRDefault="00194FA1">
      <w:pPr>
        <w:pStyle w:val="CommentText"/>
      </w:pPr>
      <w:r>
        <w:t>ModelAmShort2</w:t>
      </w:r>
    </w:p>
    <w:p w14:paraId="6477AD3B" w14:textId="77777777" w:rsidR="0059027A" w:rsidRDefault="00194FA1">
      <w:pPr>
        <w:pStyle w:val="CommentText"/>
      </w:pPr>
      <w:r>
        <w:t>DAY1</w:t>
      </w:r>
    </w:p>
    <w:p w14:paraId="5E3D8DCB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93" w:author="x y" w:initials="xy">
    <w:p w14:paraId="7A758B05" w14:textId="77777777" w:rsidR="0059027A" w:rsidRDefault="00194FA1">
      <w:pPr>
        <w:pStyle w:val="CommentText"/>
      </w:pPr>
      <w:r>
        <w:t>HTLLOWTIDELEVELFORTHESECONDTIM</w:t>
      </w:r>
    </w:p>
    <w:p w14:paraId="0A633CB3" w14:textId="77777777" w:rsidR="0059027A" w:rsidRDefault="00194FA1">
      <w:pPr>
        <w:pStyle w:val="CommentText"/>
      </w:pPr>
      <w:r>
        <w:t>ModelAmShort2</w:t>
      </w:r>
    </w:p>
    <w:p w14:paraId="1C1C5880" w14:textId="77777777" w:rsidR="0059027A" w:rsidRDefault="00194FA1">
      <w:pPr>
        <w:pStyle w:val="CommentText"/>
      </w:pPr>
      <w:r>
        <w:t>DAY1</w:t>
      </w:r>
    </w:p>
    <w:p w14:paraId="067BE631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95" w:author="x y" w:initials="xy">
    <w:p w14:paraId="5A3AA869" w14:textId="77777777" w:rsidR="0059027A" w:rsidRDefault="00194FA1">
      <w:pPr>
        <w:pStyle w:val="CommentText"/>
      </w:pPr>
      <w:r>
        <w:t>FORECASTDATE</w:t>
      </w:r>
    </w:p>
    <w:p w14:paraId="175BB058" w14:textId="77777777" w:rsidR="0059027A" w:rsidRDefault="00194FA1">
      <w:pPr>
        <w:pStyle w:val="CommentText"/>
      </w:pPr>
      <w:r>
        <w:t>ModelAmShort2</w:t>
      </w:r>
    </w:p>
    <w:p w14:paraId="3388DE89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2</w:t>
      </w:r>
    </w:p>
    <w:p w14:paraId="24CDFAF3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97" w:author="x y" w:initials="xy">
    <w:p w14:paraId="0D20F334" w14:textId="77777777" w:rsidR="0059027A" w:rsidRDefault="00194FA1">
      <w:pPr>
        <w:pStyle w:val="CommentText"/>
      </w:pPr>
      <w:r>
        <w:t>HTLFIRSTWAVEOFTIME</w:t>
      </w:r>
    </w:p>
    <w:p w14:paraId="441ECAD6" w14:textId="77777777" w:rsidR="0059027A" w:rsidRDefault="00194FA1">
      <w:pPr>
        <w:pStyle w:val="CommentText"/>
      </w:pPr>
      <w:r>
        <w:t>ModelAmShort2</w:t>
      </w:r>
    </w:p>
    <w:p w14:paraId="6C584F61" w14:textId="77777777" w:rsidR="0059027A" w:rsidRDefault="00194FA1">
      <w:pPr>
        <w:pStyle w:val="CommentText"/>
      </w:pPr>
      <w:r>
        <w:rPr>
          <w:rFonts w:hint="eastAsia"/>
        </w:rPr>
        <w:t>DAY2</w:t>
      </w:r>
    </w:p>
    <w:p w14:paraId="12EA1BB3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99" w:author="x y" w:initials="xy">
    <w:p w14:paraId="3A356563" w14:textId="77777777" w:rsidR="0059027A" w:rsidRDefault="00194FA1">
      <w:pPr>
        <w:pStyle w:val="CommentText"/>
      </w:pPr>
      <w:r>
        <w:t>HTLFIRSTWAVETIDELEVEL</w:t>
      </w:r>
    </w:p>
    <w:p w14:paraId="2D7F6C1F" w14:textId="77777777" w:rsidR="0059027A" w:rsidRDefault="00194FA1">
      <w:pPr>
        <w:pStyle w:val="CommentText"/>
      </w:pPr>
      <w:r>
        <w:t>ModelAmShort2</w:t>
      </w:r>
    </w:p>
    <w:p w14:paraId="0C639CFC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2</w:t>
      </w:r>
    </w:p>
    <w:p w14:paraId="648A1A1B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01" w:author="x y" w:initials="xy">
    <w:p w14:paraId="21185E3E" w14:textId="77777777" w:rsidR="0059027A" w:rsidRDefault="00194FA1">
      <w:pPr>
        <w:pStyle w:val="CommentText"/>
      </w:pPr>
      <w:r>
        <w:t>HTLFIRSTTIMELOWTIDE</w:t>
      </w:r>
    </w:p>
    <w:p w14:paraId="3EE44199" w14:textId="77777777" w:rsidR="0059027A" w:rsidRDefault="00194FA1">
      <w:pPr>
        <w:pStyle w:val="CommentText"/>
      </w:pPr>
      <w:r>
        <w:t>ModelAmShort2</w:t>
      </w:r>
    </w:p>
    <w:p w14:paraId="55B55296" w14:textId="77777777" w:rsidR="0059027A" w:rsidRDefault="00194FA1">
      <w:pPr>
        <w:pStyle w:val="CommentText"/>
      </w:pPr>
      <w:r>
        <w:t>DAY2</w:t>
      </w:r>
    </w:p>
    <w:p w14:paraId="282E33B0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03" w:author="x y" w:initials="xy">
    <w:p w14:paraId="0F81AFB2" w14:textId="77777777" w:rsidR="0059027A" w:rsidRDefault="00194FA1">
      <w:pPr>
        <w:pStyle w:val="CommentText"/>
      </w:pPr>
      <w:r>
        <w:t>HTLLOWTIDELEVELFORTHEFIRSTTIME</w:t>
      </w:r>
    </w:p>
    <w:p w14:paraId="7D3E0173" w14:textId="77777777" w:rsidR="0059027A" w:rsidRDefault="00194FA1">
      <w:pPr>
        <w:pStyle w:val="CommentText"/>
      </w:pPr>
      <w:r>
        <w:t>ModelAmShort2</w:t>
      </w:r>
    </w:p>
    <w:p w14:paraId="4ECA850C" w14:textId="77777777" w:rsidR="0059027A" w:rsidRDefault="00194FA1">
      <w:pPr>
        <w:pStyle w:val="CommentText"/>
      </w:pPr>
      <w:r>
        <w:rPr>
          <w:rFonts w:hint="eastAsia"/>
        </w:rPr>
        <w:t>DAY2</w:t>
      </w:r>
    </w:p>
    <w:p w14:paraId="4A5F0955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05" w:author="x y" w:initials="xy">
    <w:p w14:paraId="3AF5D1E7" w14:textId="77777777" w:rsidR="0059027A" w:rsidRDefault="00194FA1">
      <w:pPr>
        <w:pStyle w:val="CommentText"/>
      </w:pPr>
      <w:r>
        <w:t>HTLSECONDWAVEOFTIME</w:t>
      </w:r>
    </w:p>
    <w:p w14:paraId="03826476" w14:textId="77777777" w:rsidR="0059027A" w:rsidRDefault="00194FA1">
      <w:pPr>
        <w:pStyle w:val="CommentText"/>
      </w:pPr>
      <w:r>
        <w:t>ModelAmShort2</w:t>
      </w:r>
    </w:p>
    <w:p w14:paraId="3C54B8AB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2</w:t>
      </w:r>
    </w:p>
    <w:p w14:paraId="193D3BA2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07" w:author="x y" w:initials="xy">
    <w:p w14:paraId="5D258294" w14:textId="77777777" w:rsidR="0059027A" w:rsidRDefault="00194FA1">
      <w:pPr>
        <w:pStyle w:val="CommentText"/>
      </w:pPr>
      <w:r>
        <w:t>HTLSECONDWAVETIDELEVEL</w:t>
      </w:r>
    </w:p>
    <w:p w14:paraId="030F419C" w14:textId="77777777" w:rsidR="0059027A" w:rsidRDefault="00194FA1">
      <w:pPr>
        <w:pStyle w:val="CommentText"/>
      </w:pPr>
      <w:r>
        <w:t>ModelAmShort2</w:t>
      </w:r>
    </w:p>
    <w:p w14:paraId="7B54A8FA" w14:textId="77777777" w:rsidR="0059027A" w:rsidRDefault="00194FA1">
      <w:pPr>
        <w:pStyle w:val="CommentText"/>
      </w:pPr>
      <w:r>
        <w:rPr>
          <w:rFonts w:hint="eastAsia"/>
        </w:rPr>
        <w:t>DAY2</w:t>
      </w:r>
    </w:p>
    <w:p w14:paraId="79E37E92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09" w:author="x y" w:initials="xy">
    <w:p w14:paraId="277BB2A2" w14:textId="77777777" w:rsidR="0059027A" w:rsidRDefault="00194FA1">
      <w:pPr>
        <w:pStyle w:val="CommentText"/>
      </w:pPr>
      <w:r>
        <w:t>HTLSECONDTIMELOWTIDE</w:t>
      </w:r>
    </w:p>
    <w:p w14:paraId="4F80B39D" w14:textId="77777777" w:rsidR="0059027A" w:rsidRDefault="00194FA1">
      <w:pPr>
        <w:pStyle w:val="CommentText"/>
      </w:pPr>
      <w:r>
        <w:t>ModelAmShort2</w:t>
      </w:r>
    </w:p>
    <w:p w14:paraId="177761CF" w14:textId="77777777" w:rsidR="0059027A" w:rsidRDefault="00194FA1">
      <w:pPr>
        <w:pStyle w:val="CommentText"/>
      </w:pPr>
      <w:r>
        <w:t>DAY</w:t>
      </w:r>
      <w:r>
        <w:rPr>
          <w:rFonts w:hint="eastAsia"/>
        </w:rPr>
        <w:t>2</w:t>
      </w:r>
    </w:p>
    <w:p w14:paraId="59EFF885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11" w:author="x y" w:initials="xy">
    <w:p w14:paraId="661DFA9A" w14:textId="77777777" w:rsidR="0059027A" w:rsidRDefault="00194FA1">
      <w:pPr>
        <w:pStyle w:val="CommentText"/>
      </w:pPr>
      <w:r>
        <w:t>HTLLOWTIDELEVELFORTHESECONDTIM</w:t>
      </w:r>
    </w:p>
    <w:p w14:paraId="2723E28E" w14:textId="77777777" w:rsidR="0059027A" w:rsidRDefault="00194FA1">
      <w:pPr>
        <w:pStyle w:val="CommentText"/>
      </w:pPr>
      <w:r>
        <w:t>ModelAmShort2</w:t>
      </w:r>
    </w:p>
    <w:p w14:paraId="26B717B0" w14:textId="77777777" w:rsidR="0059027A" w:rsidRDefault="00194FA1">
      <w:pPr>
        <w:pStyle w:val="CommentText"/>
      </w:pPr>
      <w:r>
        <w:t>DAY2</w:t>
      </w:r>
    </w:p>
    <w:p w14:paraId="591473F5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13" w:author="x y" w:initials="xy">
    <w:p w14:paraId="00B1609D" w14:textId="77777777" w:rsidR="0059027A" w:rsidRDefault="00194FA1">
      <w:pPr>
        <w:pStyle w:val="CommentText"/>
      </w:pPr>
      <w:r>
        <w:t>FORECASTDATE</w:t>
      </w:r>
    </w:p>
    <w:p w14:paraId="2FD41C03" w14:textId="77777777" w:rsidR="0059027A" w:rsidRDefault="00194FA1">
      <w:pPr>
        <w:pStyle w:val="CommentText"/>
      </w:pPr>
      <w:r>
        <w:t>ModelAmShort2</w:t>
      </w:r>
    </w:p>
    <w:p w14:paraId="774362AC" w14:textId="77777777" w:rsidR="0059027A" w:rsidRDefault="00194FA1">
      <w:pPr>
        <w:pStyle w:val="CommentText"/>
      </w:pPr>
      <w:r>
        <w:rPr>
          <w:rFonts w:hint="eastAsia"/>
        </w:rPr>
        <w:t>DAY3</w:t>
      </w:r>
    </w:p>
    <w:p w14:paraId="6F2D660B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15" w:author="x y" w:initials="xy">
    <w:p w14:paraId="3BB0987A" w14:textId="77777777" w:rsidR="0059027A" w:rsidRDefault="00194FA1">
      <w:pPr>
        <w:pStyle w:val="CommentText"/>
      </w:pPr>
      <w:r>
        <w:t>HTLFIRSTWAVEOFTIME</w:t>
      </w:r>
    </w:p>
    <w:p w14:paraId="00D64A21" w14:textId="77777777" w:rsidR="0059027A" w:rsidRDefault="00194FA1">
      <w:pPr>
        <w:pStyle w:val="CommentText"/>
      </w:pPr>
      <w:r>
        <w:t>ModelAmShort2</w:t>
      </w:r>
    </w:p>
    <w:p w14:paraId="37E6843E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3</w:t>
      </w:r>
    </w:p>
    <w:p w14:paraId="216C1777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17" w:author="x y" w:initials="xy">
    <w:p w14:paraId="4ACD0679" w14:textId="77777777" w:rsidR="0059027A" w:rsidRDefault="00194FA1">
      <w:pPr>
        <w:pStyle w:val="CommentText"/>
      </w:pPr>
      <w:r>
        <w:t>HTLFIRSTWAVETIDELEVEL</w:t>
      </w:r>
    </w:p>
    <w:p w14:paraId="367E2C6B" w14:textId="77777777" w:rsidR="0059027A" w:rsidRDefault="00194FA1">
      <w:pPr>
        <w:pStyle w:val="CommentText"/>
      </w:pPr>
      <w:r>
        <w:t>ModelAmShort2</w:t>
      </w:r>
    </w:p>
    <w:p w14:paraId="217AE442" w14:textId="77777777" w:rsidR="0059027A" w:rsidRDefault="00194FA1">
      <w:pPr>
        <w:pStyle w:val="CommentText"/>
      </w:pPr>
      <w:r>
        <w:rPr>
          <w:rFonts w:hint="eastAsia"/>
        </w:rPr>
        <w:t>DAY3</w:t>
      </w:r>
    </w:p>
    <w:p w14:paraId="02937439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19" w:author="x y" w:initials="xy">
    <w:p w14:paraId="6DDE63AE" w14:textId="77777777" w:rsidR="0059027A" w:rsidRDefault="00194FA1">
      <w:pPr>
        <w:pStyle w:val="CommentText"/>
      </w:pPr>
      <w:r>
        <w:t>HTLFIRSTTIMELOWTIDE</w:t>
      </w:r>
    </w:p>
    <w:p w14:paraId="07A2F42A" w14:textId="77777777" w:rsidR="0059027A" w:rsidRDefault="00194FA1">
      <w:pPr>
        <w:pStyle w:val="CommentText"/>
      </w:pPr>
      <w:r>
        <w:t>ModelAmShort2</w:t>
      </w:r>
    </w:p>
    <w:p w14:paraId="117DB3AC" w14:textId="77777777" w:rsidR="0059027A" w:rsidRDefault="00194FA1">
      <w:pPr>
        <w:pStyle w:val="CommentText"/>
      </w:pPr>
      <w:r>
        <w:rPr>
          <w:rFonts w:hint="eastAsia"/>
        </w:rPr>
        <w:t>DAY3</w:t>
      </w:r>
    </w:p>
    <w:p w14:paraId="1E627ABE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21" w:author="x y" w:initials="xy">
    <w:p w14:paraId="430B99C6" w14:textId="77777777" w:rsidR="0059027A" w:rsidRDefault="00194FA1">
      <w:pPr>
        <w:pStyle w:val="CommentText"/>
      </w:pPr>
      <w:r>
        <w:t>HTLLOWTIDELEVELFORTHEFIRSTTIME</w:t>
      </w:r>
    </w:p>
    <w:p w14:paraId="2F171719" w14:textId="77777777" w:rsidR="0059027A" w:rsidRDefault="00194FA1">
      <w:pPr>
        <w:pStyle w:val="CommentText"/>
      </w:pPr>
      <w:r>
        <w:t>ModelAmShort2</w:t>
      </w:r>
    </w:p>
    <w:p w14:paraId="23DDEF94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3</w:t>
      </w:r>
    </w:p>
    <w:p w14:paraId="143CBDE9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23" w:author="x y" w:initials="xy">
    <w:p w14:paraId="794E4F82" w14:textId="77777777" w:rsidR="0059027A" w:rsidRDefault="00194FA1">
      <w:pPr>
        <w:pStyle w:val="CommentText"/>
      </w:pPr>
      <w:r>
        <w:t>HTLSECONDWAVEOFTIME</w:t>
      </w:r>
    </w:p>
    <w:p w14:paraId="4C4D3373" w14:textId="77777777" w:rsidR="0059027A" w:rsidRDefault="00194FA1">
      <w:pPr>
        <w:pStyle w:val="CommentText"/>
      </w:pPr>
      <w:r>
        <w:t>ModelAmShort2</w:t>
      </w:r>
    </w:p>
    <w:p w14:paraId="48BB9B1E" w14:textId="77777777" w:rsidR="0059027A" w:rsidRDefault="00194FA1">
      <w:pPr>
        <w:pStyle w:val="CommentText"/>
      </w:pPr>
      <w:r>
        <w:rPr>
          <w:rFonts w:hint="eastAsia"/>
        </w:rPr>
        <w:t>DAY3</w:t>
      </w:r>
    </w:p>
    <w:p w14:paraId="603AADA8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25" w:author="x y" w:initials="xy">
    <w:p w14:paraId="4624E51D" w14:textId="77777777" w:rsidR="0059027A" w:rsidRDefault="00194FA1">
      <w:pPr>
        <w:pStyle w:val="CommentText"/>
      </w:pPr>
      <w:r>
        <w:t>HTLSECONDWAVETIDELEVEL</w:t>
      </w:r>
    </w:p>
    <w:p w14:paraId="107676A2" w14:textId="77777777" w:rsidR="0059027A" w:rsidRDefault="00194FA1">
      <w:pPr>
        <w:pStyle w:val="CommentText"/>
      </w:pPr>
      <w:r>
        <w:t>ModelAmShort2</w:t>
      </w:r>
    </w:p>
    <w:p w14:paraId="2BB1EA50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3</w:t>
      </w:r>
    </w:p>
    <w:p w14:paraId="6376C126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27" w:author="x y" w:initials="xy">
    <w:p w14:paraId="5DDCB096" w14:textId="77777777" w:rsidR="0059027A" w:rsidRDefault="00194FA1">
      <w:pPr>
        <w:pStyle w:val="CommentText"/>
      </w:pPr>
      <w:r>
        <w:t>HTLSECONDTIMELOWTIDE</w:t>
      </w:r>
    </w:p>
    <w:p w14:paraId="766F45E7" w14:textId="77777777" w:rsidR="0059027A" w:rsidRDefault="00194FA1">
      <w:pPr>
        <w:pStyle w:val="CommentText"/>
      </w:pPr>
      <w:r>
        <w:t>ModelAmShort2</w:t>
      </w:r>
    </w:p>
    <w:p w14:paraId="25D99FD6" w14:textId="77777777" w:rsidR="0059027A" w:rsidRDefault="00194FA1">
      <w:pPr>
        <w:pStyle w:val="CommentText"/>
      </w:pPr>
      <w:r>
        <w:t>DAY3</w:t>
      </w:r>
    </w:p>
    <w:p w14:paraId="28D5A465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29" w:author="x y" w:initials="xy">
    <w:p w14:paraId="27106D64" w14:textId="77777777" w:rsidR="0059027A" w:rsidRDefault="00194FA1">
      <w:pPr>
        <w:pStyle w:val="CommentText"/>
      </w:pPr>
      <w:r>
        <w:t>HTLLOWTIDELEVELFORTHESECONDTIM</w:t>
      </w:r>
    </w:p>
    <w:p w14:paraId="3C415FBC" w14:textId="77777777" w:rsidR="0059027A" w:rsidRDefault="00194FA1">
      <w:pPr>
        <w:pStyle w:val="CommentText"/>
      </w:pPr>
      <w:r>
        <w:t>ModelAmShort2</w:t>
      </w:r>
    </w:p>
    <w:p w14:paraId="330270EF" w14:textId="77777777" w:rsidR="0059027A" w:rsidRDefault="00194FA1">
      <w:pPr>
        <w:pStyle w:val="CommentText"/>
      </w:pPr>
      <w:r>
        <w:t>DAY3</w:t>
      </w:r>
    </w:p>
    <w:p w14:paraId="7FB35F28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31" w:author="x y" w:initials="xy">
    <w:p w14:paraId="1F5675AC" w14:textId="77777777" w:rsidR="0059027A" w:rsidRDefault="00194FA1">
      <w:pPr>
        <w:pStyle w:val="CommentText"/>
      </w:pPr>
      <w:r>
        <w:t>FORECASTDATE</w:t>
      </w:r>
    </w:p>
    <w:p w14:paraId="52ED0FF0" w14:textId="77777777" w:rsidR="0059027A" w:rsidRDefault="00194FA1">
      <w:pPr>
        <w:pStyle w:val="CommentText"/>
      </w:pPr>
      <w:r>
        <w:t>ModelAmShort2</w:t>
      </w:r>
    </w:p>
    <w:p w14:paraId="6B895CD3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1</w:t>
      </w:r>
    </w:p>
    <w:p w14:paraId="0FBB0769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33" w:author="x y" w:initials="xy">
    <w:p w14:paraId="15180B42" w14:textId="77777777" w:rsidR="0059027A" w:rsidRDefault="00194FA1">
      <w:pPr>
        <w:pStyle w:val="CommentText"/>
      </w:pPr>
      <w:r>
        <w:t>HTLFIRSTWAVEOFTIME</w:t>
      </w:r>
    </w:p>
    <w:p w14:paraId="56749AB9" w14:textId="77777777" w:rsidR="0059027A" w:rsidRDefault="00194FA1">
      <w:pPr>
        <w:pStyle w:val="CommentText"/>
      </w:pPr>
      <w:r>
        <w:t>ModelAmShort2</w:t>
      </w:r>
    </w:p>
    <w:p w14:paraId="52608A71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1</w:t>
      </w:r>
    </w:p>
    <w:p w14:paraId="5CABE5B8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35" w:author="x y" w:initials="xy">
    <w:p w14:paraId="4998A76C" w14:textId="77777777" w:rsidR="0059027A" w:rsidRDefault="00194FA1">
      <w:pPr>
        <w:pStyle w:val="CommentText"/>
      </w:pPr>
      <w:r>
        <w:t>HTLFIRSTWAVETIDELEVEL</w:t>
      </w:r>
    </w:p>
    <w:p w14:paraId="005BC370" w14:textId="77777777" w:rsidR="0059027A" w:rsidRDefault="00194FA1">
      <w:pPr>
        <w:pStyle w:val="CommentText"/>
      </w:pPr>
      <w:r>
        <w:t>ModelAmShort2</w:t>
      </w:r>
    </w:p>
    <w:p w14:paraId="5B655410" w14:textId="77777777" w:rsidR="0059027A" w:rsidRDefault="00194FA1">
      <w:pPr>
        <w:pStyle w:val="CommentText"/>
      </w:pPr>
      <w:r>
        <w:rPr>
          <w:rFonts w:hint="eastAsia"/>
        </w:rPr>
        <w:t>DAY1</w:t>
      </w:r>
    </w:p>
    <w:p w14:paraId="5956C261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37" w:author="x y" w:initials="xy">
    <w:p w14:paraId="706BDFEC" w14:textId="77777777" w:rsidR="0059027A" w:rsidRDefault="00194FA1">
      <w:pPr>
        <w:pStyle w:val="CommentText"/>
      </w:pPr>
      <w:r>
        <w:t>HTLFIRSTTIMELOWTIDE</w:t>
      </w:r>
    </w:p>
    <w:p w14:paraId="757A5505" w14:textId="77777777" w:rsidR="0059027A" w:rsidRDefault="00194FA1">
      <w:pPr>
        <w:pStyle w:val="CommentText"/>
      </w:pPr>
      <w:r>
        <w:t>ModelAmShort2</w:t>
      </w:r>
    </w:p>
    <w:p w14:paraId="711C9D6B" w14:textId="77777777" w:rsidR="0059027A" w:rsidRDefault="00194FA1">
      <w:pPr>
        <w:pStyle w:val="CommentText"/>
      </w:pPr>
      <w:r>
        <w:rPr>
          <w:rFonts w:hint="eastAsia"/>
        </w:rPr>
        <w:t>DAY1</w:t>
      </w:r>
    </w:p>
    <w:p w14:paraId="71D014C5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39" w:author="x y" w:initials="xy">
    <w:p w14:paraId="56B9AFFE" w14:textId="77777777" w:rsidR="0059027A" w:rsidRDefault="00194FA1">
      <w:pPr>
        <w:pStyle w:val="CommentText"/>
      </w:pPr>
      <w:r>
        <w:t>HTLLOWTIDELEVELFORTHEFIRSTTIME</w:t>
      </w:r>
    </w:p>
    <w:p w14:paraId="2CA188CE" w14:textId="77777777" w:rsidR="0059027A" w:rsidRDefault="00194FA1">
      <w:pPr>
        <w:pStyle w:val="CommentText"/>
      </w:pPr>
      <w:r>
        <w:t>ModelAmShort2</w:t>
      </w:r>
    </w:p>
    <w:p w14:paraId="4C09FF08" w14:textId="77777777" w:rsidR="0059027A" w:rsidRDefault="00194FA1">
      <w:pPr>
        <w:pStyle w:val="CommentText"/>
      </w:pPr>
      <w:r>
        <w:rPr>
          <w:rFonts w:hint="eastAsia"/>
        </w:rPr>
        <w:t>DAY1</w:t>
      </w:r>
    </w:p>
    <w:p w14:paraId="3689B896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41" w:author="x y" w:initials="xy">
    <w:p w14:paraId="5C7B34CC" w14:textId="77777777" w:rsidR="0059027A" w:rsidRDefault="00194FA1">
      <w:pPr>
        <w:pStyle w:val="CommentText"/>
      </w:pPr>
      <w:r>
        <w:t>HTLSECONDWAVEOFTIME</w:t>
      </w:r>
    </w:p>
    <w:p w14:paraId="7DA55BEF" w14:textId="77777777" w:rsidR="0059027A" w:rsidRDefault="00194FA1">
      <w:pPr>
        <w:pStyle w:val="CommentText"/>
      </w:pPr>
      <w:r>
        <w:t>ModelAmShort2</w:t>
      </w:r>
    </w:p>
    <w:p w14:paraId="4BC4DA42" w14:textId="77777777" w:rsidR="0059027A" w:rsidRDefault="00194FA1">
      <w:pPr>
        <w:pStyle w:val="CommentText"/>
      </w:pPr>
      <w:r>
        <w:rPr>
          <w:rFonts w:hint="eastAsia"/>
        </w:rPr>
        <w:t>DAY1</w:t>
      </w:r>
    </w:p>
    <w:p w14:paraId="59F5E852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43" w:author="x y" w:initials="xy">
    <w:p w14:paraId="49DE8388" w14:textId="77777777" w:rsidR="0059027A" w:rsidRDefault="00194FA1">
      <w:pPr>
        <w:pStyle w:val="CommentText"/>
      </w:pPr>
      <w:r>
        <w:t>HTLSECONDWAVETIDELEVEL</w:t>
      </w:r>
    </w:p>
    <w:p w14:paraId="7868C7E7" w14:textId="77777777" w:rsidR="0059027A" w:rsidRDefault="00194FA1">
      <w:pPr>
        <w:pStyle w:val="CommentText"/>
      </w:pPr>
      <w:r>
        <w:t>ModelAmShort2</w:t>
      </w:r>
    </w:p>
    <w:p w14:paraId="66C9DE67" w14:textId="77777777" w:rsidR="0059027A" w:rsidRDefault="00194FA1">
      <w:pPr>
        <w:pStyle w:val="CommentText"/>
      </w:pPr>
      <w:r>
        <w:rPr>
          <w:rFonts w:hint="eastAsia"/>
        </w:rPr>
        <w:t>DAY1</w:t>
      </w:r>
    </w:p>
    <w:p w14:paraId="69660E6D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45" w:author="x y" w:initials="xy">
    <w:p w14:paraId="0B4452DA" w14:textId="77777777" w:rsidR="0059027A" w:rsidRDefault="00194FA1">
      <w:pPr>
        <w:pStyle w:val="CommentText"/>
      </w:pPr>
      <w:r>
        <w:t>HTLSECONDTIMELOWTIDE</w:t>
      </w:r>
    </w:p>
    <w:p w14:paraId="572B3435" w14:textId="77777777" w:rsidR="0059027A" w:rsidRDefault="00194FA1">
      <w:pPr>
        <w:pStyle w:val="CommentText"/>
      </w:pPr>
      <w:r>
        <w:t>ModelAmShort2</w:t>
      </w:r>
    </w:p>
    <w:p w14:paraId="2F7ECC3E" w14:textId="77777777" w:rsidR="0059027A" w:rsidRDefault="00194FA1">
      <w:pPr>
        <w:pStyle w:val="CommentText"/>
      </w:pPr>
      <w:r>
        <w:t>DAY1</w:t>
      </w:r>
    </w:p>
    <w:p w14:paraId="2E6E2B16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47" w:author="x y" w:initials="xy">
    <w:p w14:paraId="5377A62F" w14:textId="77777777" w:rsidR="0059027A" w:rsidRDefault="00194FA1">
      <w:pPr>
        <w:pStyle w:val="CommentText"/>
      </w:pPr>
      <w:r>
        <w:t>HTLLOWTIDELEVELFORTHESECONDTIM</w:t>
      </w:r>
    </w:p>
    <w:p w14:paraId="302F45F2" w14:textId="77777777" w:rsidR="0059027A" w:rsidRDefault="00194FA1">
      <w:pPr>
        <w:pStyle w:val="CommentText"/>
      </w:pPr>
      <w:r>
        <w:t>ModelAmShort2</w:t>
      </w:r>
    </w:p>
    <w:p w14:paraId="209B2BD5" w14:textId="77777777" w:rsidR="0059027A" w:rsidRDefault="00194FA1">
      <w:pPr>
        <w:pStyle w:val="CommentText"/>
      </w:pPr>
      <w:r>
        <w:t>DAY1</w:t>
      </w:r>
    </w:p>
    <w:p w14:paraId="7BED58D3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49" w:author="x y" w:initials="xy">
    <w:p w14:paraId="5B759DAC" w14:textId="77777777" w:rsidR="0059027A" w:rsidRDefault="00194FA1">
      <w:pPr>
        <w:pStyle w:val="CommentText"/>
      </w:pPr>
      <w:r>
        <w:t>FORECASTDATE</w:t>
      </w:r>
    </w:p>
    <w:p w14:paraId="4A2EB59D" w14:textId="77777777" w:rsidR="0059027A" w:rsidRDefault="00194FA1">
      <w:pPr>
        <w:pStyle w:val="CommentText"/>
      </w:pPr>
      <w:r>
        <w:t>ModelAmShort2</w:t>
      </w:r>
    </w:p>
    <w:p w14:paraId="7CFA119D" w14:textId="77777777" w:rsidR="0059027A" w:rsidRDefault="00194FA1">
      <w:pPr>
        <w:pStyle w:val="CommentText"/>
      </w:pPr>
      <w:r>
        <w:rPr>
          <w:rFonts w:hint="eastAsia"/>
        </w:rPr>
        <w:t>DAY2</w:t>
      </w:r>
    </w:p>
    <w:p w14:paraId="20829C1D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51" w:author="x y" w:initials="xy">
    <w:p w14:paraId="4DABC38D" w14:textId="77777777" w:rsidR="0059027A" w:rsidRDefault="00194FA1">
      <w:pPr>
        <w:pStyle w:val="CommentText"/>
      </w:pPr>
      <w:r>
        <w:t>HTLFIRSTWAVEOFTIME</w:t>
      </w:r>
    </w:p>
    <w:p w14:paraId="5179C8D8" w14:textId="77777777" w:rsidR="0059027A" w:rsidRDefault="00194FA1">
      <w:pPr>
        <w:pStyle w:val="CommentText"/>
      </w:pPr>
      <w:r>
        <w:t>ModelAmShort2</w:t>
      </w:r>
    </w:p>
    <w:p w14:paraId="481AF164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2</w:t>
      </w:r>
    </w:p>
    <w:p w14:paraId="4CAB6AE2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53" w:author="x y" w:initials="xy">
    <w:p w14:paraId="67304CF8" w14:textId="77777777" w:rsidR="0059027A" w:rsidRDefault="00194FA1">
      <w:pPr>
        <w:pStyle w:val="CommentText"/>
      </w:pPr>
      <w:r>
        <w:t>HTLFIRSTWAVETIDELEVEL</w:t>
      </w:r>
    </w:p>
    <w:p w14:paraId="4305C360" w14:textId="77777777" w:rsidR="0059027A" w:rsidRDefault="00194FA1">
      <w:pPr>
        <w:pStyle w:val="CommentText"/>
      </w:pPr>
      <w:r>
        <w:t>ModelAmShort2</w:t>
      </w:r>
    </w:p>
    <w:p w14:paraId="4F250853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2</w:t>
      </w:r>
    </w:p>
    <w:p w14:paraId="5ABD38CF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55" w:author="x y" w:initials="xy">
    <w:p w14:paraId="2839432E" w14:textId="77777777" w:rsidR="0059027A" w:rsidRDefault="00194FA1">
      <w:pPr>
        <w:pStyle w:val="CommentText"/>
      </w:pPr>
      <w:r>
        <w:t>HTLFIRSTTIMELOWTIDE</w:t>
      </w:r>
    </w:p>
    <w:p w14:paraId="37D2F75B" w14:textId="77777777" w:rsidR="0059027A" w:rsidRDefault="00194FA1">
      <w:pPr>
        <w:pStyle w:val="CommentText"/>
      </w:pPr>
      <w:r>
        <w:t>ModelAmShort2</w:t>
      </w:r>
    </w:p>
    <w:p w14:paraId="33682804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2</w:t>
      </w:r>
    </w:p>
    <w:p w14:paraId="3DD3DFA5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57" w:author="x y" w:initials="xy">
    <w:p w14:paraId="04378DA5" w14:textId="77777777" w:rsidR="0059027A" w:rsidRDefault="00194FA1">
      <w:pPr>
        <w:pStyle w:val="CommentText"/>
      </w:pPr>
      <w:r>
        <w:t>HTLLOWTIDELEVELFORTHEFIRSTTIME</w:t>
      </w:r>
    </w:p>
    <w:p w14:paraId="6241981B" w14:textId="77777777" w:rsidR="0059027A" w:rsidRDefault="00194FA1">
      <w:pPr>
        <w:pStyle w:val="CommentText"/>
      </w:pPr>
      <w:r>
        <w:t>ModelAmShort2</w:t>
      </w:r>
    </w:p>
    <w:p w14:paraId="0975213F" w14:textId="77777777" w:rsidR="0059027A" w:rsidRDefault="00194FA1">
      <w:pPr>
        <w:pStyle w:val="CommentText"/>
      </w:pPr>
      <w:r>
        <w:rPr>
          <w:rFonts w:hint="eastAsia"/>
        </w:rPr>
        <w:t>DAY2</w:t>
      </w:r>
    </w:p>
    <w:p w14:paraId="6D8934C4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59" w:author="x y" w:initials="xy">
    <w:p w14:paraId="43BA3CF6" w14:textId="77777777" w:rsidR="0059027A" w:rsidRDefault="00194FA1">
      <w:pPr>
        <w:pStyle w:val="CommentText"/>
      </w:pPr>
      <w:r>
        <w:t>HTLSECONDWAVEOFTIME</w:t>
      </w:r>
    </w:p>
    <w:p w14:paraId="5AC189A6" w14:textId="77777777" w:rsidR="0059027A" w:rsidRDefault="00194FA1">
      <w:pPr>
        <w:pStyle w:val="CommentText"/>
      </w:pPr>
      <w:r>
        <w:t>ModelAmShort2</w:t>
      </w:r>
    </w:p>
    <w:p w14:paraId="4DCA8ECE" w14:textId="77777777" w:rsidR="0059027A" w:rsidRDefault="00194FA1">
      <w:pPr>
        <w:pStyle w:val="CommentText"/>
      </w:pPr>
      <w:r>
        <w:rPr>
          <w:rFonts w:hint="eastAsia"/>
        </w:rPr>
        <w:t>DAY2</w:t>
      </w:r>
    </w:p>
    <w:p w14:paraId="6ED54515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61" w:author="x y" w:initials="xy">
    <w:p w14:paraId="06C82514" w14:textId="77777777" w:rsidR="0059027A" w:rsidRDefault="00194FA1">
      <w:pPr>
        <w:pStyle w:val="CommentText"/>
      </w:pPr>
      <w:r>
        <w:t>HTLSECONDWAVETIDELEVEL</w:t>
      </w:r>
    </w:p>
    <w:p w14:paraId="474319DA" w14:textId="77777777" w:rsidR="0059027A" w:rsidRDefault="00194FA1">
      <w:pPr>
        <w:pStyle w:val="CommentText"/>
      </w:pPr>
      <w:r>
        <w:t>ModelAmShort2</w:t>
      </w:r>
    </w:p>
    <w:p w14:paraId="744392C3" w14:textId="77777777" w:rsidR="0059027A" w:rsidRDefault="00194FA1">
      <w:pPr>
        <w:pStyle w:val="CommentText"/>
      </w:pPr>
      <w:r>
        <w:rPr>
          <w:rFonts w:hint="eastAsia"/>
        </w:rPr>
        <w:t>DAY2</w:t>
      </w:r>
    </w:p>
    <w:p w14:paraId="5F62497C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63" w:author="x y" w:initials="xy">
    <w:p w14:paraId="58AA039F" w14:textId="77777777" w:rsidR="0059027A" w:rsidRDefault="00194FA1">
      <w:pPr>
        <w:pStyle w:val="CommentText"/>
      </w:pPr>
      <w:r>
        <w:t>HTLSECONDTIMELOWTIDE</w:t>
      </w:r>
    </w:p>
    <w:p w14:paraId="0D59C1FB" w14:textId="77777777" w:rsidR="0059027A" w:rsidRDefault="00194FA1">
      <w:pPr>
        <w:pStyle w:val="CommentText"/>
      </w:pPr>
      <w:r>
        <w:t>ModelAmShort2</w:t>
      </w:r>
    </w:p>
    <w:p w14:paraId="47737E25" w14:textId="77777777" w:rsidR="0059027A" w:rsidRDefault="00194FA1">
      <w:pPr>
        <w:pStyle w:val="CommentText"/>
      </w:pPr>
      <w:r>
        <w:t>DAY</w:t>
      </w:r>
      <w:r>
        <w:rPr>
          <w:rFonts w:hint="eastAsia"/>
        </w:rPr>
        <w:t>2</w:t>
      </w:r>
    </w:p>
    <w:p w14:paraId="34BB219E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65" w:author="x y" w:initials="xy">
    <w:p w14:paraId="0A056B84" w14:textId="77777777" w:rsidR="0059027A" w:rsidRDefault="00194FA1">
      <w:pPr>
        <w:pStyle w:val="CommentText"/>
      </w:pPr>
      <w:r>
        <w:t>HTLLOWTIDELEVELFORTHESECONDTIM</w:t>
      </w:r>
    </w:p>
    <w:p w14:paraId="0CFA5483" w14:textId="77777777" w:rsidR="0059027A" w:rsidRDefault="00194FA1">
      <w:pPr>
        <w:pStyle w:val="CommentText"/>
      </w:pPr>
      <w:r>
        <w:t>ModelAmShort2</w:t>
      </w:r>
    </w:p>
    <w:p w14:paraId="7A88E9D9" w14:textId="77777777" w:rsidR="0059027A" w:rsidRDefault="00194FA1">
      <w:pPr>
        <w:pStyle w:val="CommentText"/>
      </w:pPr>
      <w:r>
        <w:t>DAY</w:t>
      </w:r>
      <w:r>
        <w:rPr>
          <w:rFonts w:hint="eastAsia"/>
        </w:rPr>
        <w:t>2</w:t>
      </w:r>
    </w:p>
    <w:p w14:paraId="718015E0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67" w:author="x y" w:initials="xy">
    <w:p w14:paraId="59D42FE1" w14:textId="77777777" w:rsidR="0059027A" w:rsidRDefault="00194FA1">
      <w:pPr>
        <w:pStyle w:val="CommentText"/>
      </w:pPr>
      <w:r>
        <w:t>FORECASTDATE</w:t>
      </w:r>
    </w:p>
    <w:p w14:paraId="3C3DAE2B" w14:textId="77777777" w:rsidR="0059027A" w:rsidRDefault="00194FA1">
      <w:pPr>
        <w:pStyle w:val="CommentText"/>
      </w:pPr>
      <w:r>
        <w:t>ModelAmShort2</w:t>
      </w:r>
    </w:p>
    <w:p w14:paraId="254F82E3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3</w:t>
      </w:r>
    </w:p>
    <w:p w14:paraId="765CFB14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69" w:author="x y" w:initials="xy">
    <w:p w14:paraId="68192C71" w14:textId="77777777" w:rsidR="0059027A" w:rsidRDefault="00194FA1">
      <w:pPr>
        <w:pStyle w:val="CommentText"/>
      </w:pPr>
      <w:r>
        <w:t>HTLFIRSTWAVEOFTIME</w:t>
      </w:r>
    </w:p>
    <w:p w14:paraId="28CAE6C2" w14:textId="77777777" w:rsidR="0059027A" w:rsidRDefault="00194FA1">
      <w:pPr>
        <w:pStyle w:val="CommentText"/>
      </w:pPr>
      <w:r>
        <w:t>ModelAmShort2</w:t>
      </w:r>
    </w:p>
    <w:p w14:paraId="0B03760C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3</w:t>
      </w:r>
    </w:p>
    <w:p w14:paraId="1ED46E79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71" w:author="x y" w:initials="xy">
    <w:p w14:paraId="569ECFB4" w14:textId="77777777" w:rsidR="0059027A" w:rsidRDefault="00194FA1">
      <w:pPr>
        <w:pStyle w:val="CommentText"/>
      </w:pPr>
      <w:r>
        <w:t>HTLFIRSTWAVETIDELEVEL</w:t>
      </w:r>
    </w:p>
    <w:p w14:paraId="25930BA0" w14:textId="77777777" w:rsidR="0059027A" w:rsidRDefault="00194FA1">
      <w:pPr>
        <w:pStyle w:val="CommentText"/>
      </w:pPr>
      <w:r>
        <w:t>ModelAmShort2</w:t>
      </w:r>
    </w:p>
    <w:p w14:paraId="1531CDCC" w14:textId="77777777" w:rsidR="0059027A" w:rsidRDefault="00194FA1">
      <w:pPr>
        <w:pStyle w:val="CommentText"/>
      </w:pPr>
      <w:r>
        <w:rPr>
          <w:rFonts w:hint="eastAsia"/>
        </w:rPr>
        <w:t>DAY3</w:t>
      </w:r>
    </w:p>
    <w:p w14:paraId="32B0C854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73" w:author="x y" w:initials="xy">
    <w:p w14:paraId="4302015A" w14:textId="77777777" w:rsidR="0059027A" w:rsidRDefault="00194FA1">
      <w:pPr>
        <w:pStyle w:val="CommentText"/>
      </w:pPr>
      <w:r>
        <w:t>HTLFIRSTTIMELOWTIDE</w:t>
      </w:r>
    </w:p>
    <w:p w14:paraId="3EFAB46F" w14:textId="77777777" w:rsidR="0059027A" w:rsidRDefault="00194FA1">
      <w:pPr>
        <w:pStyle w:val="CommentText"/>
      </w:pPr>
      <w:r>
        <w:t>ModelAmShort2</w:t>
      </w:r>
    </w:p>
    <w:p w14:paraId="32E8DEE4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3</w:t>
      </w:r>
    </w:p>
    <w:p w14:paraId="2ABB9F21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75" w:author="x y" w:initials="xy">
    <w:p w14:paraId="7AD487B5" w14:textId="77777777" w:rsidR="0059027A" w:rsidRDefault="00194FA1">
      <w:pPr>
        <w:pStyle w:val="CommentText"/>
      </w:pPr>
      <w:r>
        <w:t>HTLLOWTIDELEVELFORTHEFIRSTTIME</w:t>
      </w:r>
    </w:p>
    <w:p w14:paraId="466718F9" w14:textId="77777777" w:rsidR="0059027A" w:rsidRDefault="00194FA1">
      <w:pPr>
        <w:pStyle w:val="CommentText"/>
      </w:pPr>
      <w:r>
        <w:t>ModelAmShort2</w:t>
      </w:r>
    </w:p>
    <w:p w14:paraId="7C35E9C9" w14:textId="77777777" w:rsidR="0059027A" w:rsidRDefault="00194FA1">
      <w:pPr>
        <w:pStyle w:val="CommentText"/>
      </w:pPr>
      <w:r>
        <w:rPr>
          <w:rFonts w:hint="eastAsia"/>
        </w:rPr>
        <w:t>DAY3</w:t>
      </w:r>
    </w:p>
    <w:p w14:paraId="3B56C259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77" w:author="x y" w:initials="xy">
    <w:p w14:paraId="0A6AB3C4" w14:textId="77777777" w:rsidR="0059027A" w:rsidRDefault="00194FA1">
      <w:pPr>
        <w:pStyle w:val="CommentText"/>
      </w:pPr>
      <w:r>
        <w:t>HTLSECONDWAVEOFTIME</w:t>
      </w:r>
    </w:p>
    <w:p w14:paraId="3A7F1B1A" w14:textId="77777777" w:rsidR="0059027A" w:rsidRDefault="00194FA1">
      <w:pPr>
        <w:pStyle w:val="CommentText"/>
      </w:pPr>
      <w:r>
        <w:t>ModelAmShort2</w:t>
      </w:r>
    </w:p>
    <w:p w14:paraId="393F976D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3</w:t>
      </w:r>
    </w:p>
    <w:p w14:paraId="57A1086A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79" w:author="x y" w:initials="xy">
    <w:p w14:paraId="57CC9FDA" w14:textId="77777777" w:rsidR="0059027A" w:rsidRDefault="00194FA1">
      <w:pPr>
        <w:pStyle w:val="CommentText"/>
      </w:pPr>
      <w:r>
        <w:t>HTLSECONDWAVETIDELEVEL</w:t>
      </w:r>
    </w:p>
    <w:p w14:paraId="601D43C3" w14:textId="77777777" w:rsidR="0059027A" w:rsidRDefault="00194FA1">
      <w:pPr>
        <w:pStyle w:val="CommentText"/>
      </w:pPr>
      <w:r>
        <w:t>ModelAmShort2</w:t>
      </w:r>
    </w:p>
    <w:p w14:paraId="5DBD7A50" w14:textId="77777777" w:rsidR="0059027A" w:rsidRDefault="00194FA1">
      <w:pPr>
        <w:pStyle w:val="CommentText"/>
      </w:pPr>
      <w:r>
        <w:rPr>
          <w:rFonts w:hint="eastAsia"/>
        </w:rPr>
        <w:t>DAY</w:t>
      </w:r>
      <w:r>
        <w:t>3</w:t>
      </w:r>
    </w:p>
    <w:p w14:paraId="490A2D2C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81" w:author="x y" w:initials="xy">
    <w:p w14:paraId="2673D038" w14:textId="77777777" w:rsidR="0059027A" w:rsidRDefault="00194FA1">
      <w:pPr>
        <w:pStyle w:val="CommentText"/>
      </w:pPr>
      <w:r>
        <w:t>HTLSECONDTIMELOWTIDE</w:t>
      </w:r>
    </w:p>
    <w:p w14:paraId="4407C903" w14:textId="77777777" w:rsidR="0059027A" w:rsidRDefault="00194FA1">
      <w:pPr>
        <w:pStyle w:val="CommentText"/>
      </w:pPr>
      <w:r>
        <w:t>ModelAmShort2</w:t>
      </w:r>
    </w:p>
    <w:p w14:paraId="79B75BAB" w14:textId="77777777" w:rsidR="0059027A" w:rsidRDefault="00194FA1">
      <w:pPr>
        <w:pStyle w:val="CommentText"/>
      </w:pPr>
      <w:r>
        <w:t>DAY3</w:t>
      </w:r>
    </w:p>
    <w:p w14:paraId="0A449853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83" w:author="x y" w:initials="xy">
    <w:p w14:paraId="04945C88" w14:textId="77777777" w:rsidR="0059027A" w:rsidRDefault="00194FA1">
      <w:pPr>
        <w:pStyle w:val="CommentText"/>
      </w:pPr>
      <w:r>
        <w:t>HTLLOWTIDELEVELFORTHESECONDTIM</w:t>
      </w:r>
    </w:p>
    <w:p w14:paraId="4AAE7F9C" w14:textId="77777777" w:rsidR="0059027A" w:rsidRDefault="00194FA1">
      <w:pPr>
        <w:pStyle w:val="CommentText"/>
      </w:pPr>
      <w:r>
        <w:t>ModelAmShort2</w:t>
      </w:r>
    </w:p>
    <w:p w14:paraId="236251F9" w14:textId="77777777" w:rsidR="0059027A" w:rsidRDefault="00194FA1">
      <w:pPr>
        <w:pStyle w:val="CommentText"/>
      </w:pPr>
      <w:r>
        <w:t>DAY3</w:t>
      </w:r>
    </w:p>
    <w:p w14:paraId="0DEF902E" w14:textId="77777777" w:rsidR="0059027A" w:rsidRDefault="00194FA1">
      <w:pPr>
        <w:pStyle w:val="CommentText"/>
      </w:pPr>
      <w:r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84" w:author="x y" w:initials="xy">
    <w:p w14:paraId="3A7AFC91" w14:textId="77777777" w:rsidR="0059027A" w:rsidRDefault="00194FA1">
      <w:pPr>
        <w:pStyle w:val="CommentText"/>
      </w:pPr>
      <w:r>
        <w:t>FWAVEFORECASTER</w:t>
      </w:r>
    </w:p>
    <w:p w14:paraId="1B3827EF" w14:textId="77777777" w:rsidR="0059027A" w:rsidRDefault="00194FA1">
      <w:pPr>
        <w:pStyle w:val="CommentText"/>
      </w:pPr>
      <w:proofErr w:type="spellStart"/>
      <w:r>
        <w:t>ModelPublishMetaInfo</w:t>
      </w:r>
      <w:proofErr w:type="spellEnd"/>
    </w:p>
    <w:p w14:paraId="5460CCD2" w14:textId="77777777" w:rsidR="0059027A" w:rsidRDefault="0059027A">
      <w:pPr>
        <w:pStyle w:val="CommentText"/>
      </w:pPr>
    </w:p>
    <w:p w14:paraId="209E7BB1" w14:textId="77777777" w:rsidR="0059027A" w:rsidRDefault="0059027A">
      <w:pPr>
        <w:pStyle w:val="CommentText"/>
      </w:pPr>
    </w:p>
  </w:comment>
  <w:comment w:id="185" w:author="x y" w:initials="xy">
    <w:p w14:paraId="7AFC0240" w14:textId="77777777" w:rsidR="0059027A" w:rsidRDefault="00194FA1">
      <w:pPr>
        <w:pStyle w:val="CommentText"/>
      </w:pPr>
      <w:r>
        <w:t>FTIDALFORECASTER</w:t>
      </w:r>
    </w:p>
    <w:p w14:paraId="30EF3FFF" w14:textId="77777777" w:rsidR="0059027A" w:rsidRDefault="00194FA1">
      <w:pPr>
        <w:pStyle w:val="CommentText"/>
      </w:pPr>
      <w:proofErr w:type="spellStart"/>
      <w:r>
        <w:t>ModelPublishMetaInfo</w:t>
      </w:r>
      <w:proofErr w:type="spellEnd"/>
    </w:p>
    <w:p w14:paraId="6576DF18" w14:textId="77777777" w:rsidR="0059027A" w:rsidRDefault="0059027A">
      <w:pPr>
        <w:pStyle w:val="CommentText"/>
      </w:pPr>
    </w:p>
    <w:p w14:paraId="1C59842C" w14:textId="77777777" w:rsidR="0059027A" w:rsidRDefault="0059027A">
      <w:pPr>
        <w:pStyle w:val="CommentText"/>
      </w:pPr>
    </w:p>
  </w:comment>
  <w:comment w:id="186" w:author="x y" w:initials="xy">
    <w:p w14:paraId="31304767" w14:textId="77777777" w:rsidR="0059027A" w:rsidRDefault="00194FA1">
      <w:pPr>
        <w:pStyle w:val="CommentText"/>
      </w:pPr>
      <w:r>
        <w:t>FWATERTEMPERATUREFORECASTER</w:t>
      </w:r>
    </w:p>
    <w:p w14:paraId="243015D5" w14:textId="77777777" w:rsidR="0059027A" w:rsidRDefault="00194FA1">
      <w:pPr>
        <w:pStyle w:val="CommentText"/>
      </w:pPr>
      <w:proofErr w:type="spellStart"/>
      <w:r>
        <w:t>ModelPublishMetaInfo</w:t>
      </w:r>
      <w:proofErr w:type="spellEnd"/>
    </w:p>
    <w:p w14:paraId="63C256EE" w14:textId="77777777" w:rsidR="0059027A" w:rsidRDefault="0059027A">
      <w:pPr>
        <w:pStyle w:val="CommentText"/>
      </w:pPr>
    </w:p>
    <w:p w14:paraId="318DDE66" w14:textId="77777777" w:rsidR="0059027A" w:rsidRDefault="0059027A">
      <w:pPr>
        <w:pStyle w:val="CommentText"/>
      </w:pPr>
    </w:p>
  </w:comment>
  <w:comment w:id="187" w:author="x y" w:initials="xy">
    <w:p w14:paraId="2A99C526" w14:textId="77777777" w:rsidR="0059027A" w:rsidRDefault="00194FA1">
      <w:pPr>
        <w:pStyle w:val="CommentText"/>
      </w:pPr>
      <w:r>
        <w:t>FWAVEFORECASTERTEL</w:t>
      </w:r>
    </w:p>
    <w:p w14:paraId="682D1154" w14:textId="77777777" w:rsidR="0059027A" w:rsidRDefault="00194FA1">
      <w:pPr>
        <w:pStyle w:val="CommentText"/>
      </w:pPr>
      <w:proofErr w:type="spellStart"/>
      <w:r>
        <w:t>ModelPublishMetaInfo</w:t>
      </w:r>
      <w:proofErr w:type="spellEnd"/>
    </w:p>
    <w:p w14:paraId="23FEAB25" w14:textId="77777777" w:rsidR="0059027A" w:rsidRDefault="0059027A">
      <w:pPr>
        <w:pStyle w:val="CommentText"/>
      </w:pPr>
    </w:p>
    <w:p w14:paraId="7BF865EE" w14:textId="77777777" w:rsidR="0059027A" w:rsidRDefault="0059027A">
      <w:pPr>
        <w:pStyle w:val="CommentText"/>
      </w:pPr>
    </w:p>
  </w:comment>
  <w:comment w:id="188" w:author="x y" w:initials="xy">
    <w:p w14:paraId="036B6436" w14:textId="77777777" w:rsidR="0059027A" w:rsidRDefault="00194FA1">
      <w:pPr>
        <w:pStyle w:val="CommentText"/>
      </w:pPr>
      <w:r>
        <w:t>FTIDALFORECASTERTEL</w:t>
      </w:r>
    </w:p>
    <w:p w14:paraId="49F00BC3" w14:textId="77777777" w:rsidR="0059027A" w:rsidRDefault="00194FA1">
      <w:pPr>
        <w:pStyle w:val="CommentText"/>
      </w:pPr>
      <w:proofErr w:type="spellStart"/>
      <w:r>
        <w:t>ModelPublishMetaInfo</w:t>
      </w:r>
      <w:proofErr w:type="spellEnd"/>
    </w:p>
    <w:p w14:paraId="19000EC2" w14:textId="77777777" w:rsidR="0059027A" w:rsidRDefault="0059027A">
      <w:pPr>
        <w:pStyle w:val="CommentText"/>
      </w:pPr>
    </w:p>
    <w:p w14:paraId="3242F6ED" w14:textId="77777777" w:rsidR="0059027A" w:rsidRDefault="0059027A">
      <w:pPr>
        <w:pStyle w:val="CommentText"/>
      </w:pPr>
    </w:p>
  </w:comment>
  <w:comment w:id="189" w:author="x y" w:initials="xy">
    <w:p w14:paraId="4E07C2C1" w14:textId="77777777" w:rsidR="0059027A" w:rsidRDefault="00194FA1">
      <w:pPr>
        <w:pStyle w:val="CommentText"/>
      </w:pPr>
      <w:r>
        <w:t>FWATERTEMPERATUREFORECASTERTEL</w:t>
      </w:r>
    </w:p>
    <w:p w14:paraId="1AC74C18" w14:textId="77777777" w:rsidR="0059027A" w:rsidRDefault="00194FA1">
      <w:pPr>
        <w:pStyle w:val="CommentText"/>
      </w:pPr>
      <w:proofErr w:type="spellStart"/>
      <w:r>
        <w:t>ModelPublishMetaInfo</w:t>
      </w:r>
      <w:proofErr w:type="spellEnd"/>
    </w:p>
    <w:p w14:paraId="6ABEF05C" w14:textId="77777777" w:rsidR="0059027A" w:rsidRDefault="0059027A">
      <w:pPr>
        <w:pStyle w:val="CommentText"/>
      </w:pPr>
    </w:p>
    <w:p w14:paraId="3A17E9BD" w14:textId="77777777" w:rsidR="0059027A" w:rsidRDefault="0059027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3DA2FC" w15:done="0"/>
  <w15:commentEx w15:paraId="24B549B7" w15:done="0"/>
  <w15:commentEx w15:paraId="2F943CE3" w15:done="0"/>
  <w15:commentEx w15:paraId="04CDCB42" w15:done="0"/>
  <w15:commentEx w15:paraId="4076CA4C" w15:done="0"/>
  <w15:commentEx w15:paraId="25EDC2B1" w15:done="0"/>
  <w15:commentEx w15:paraId="7EEC3012" w15:done="0"/>
  <w15:commentEx w15:paraId="0D5D95C9" w15:done="0"/>
  <w15:commentEx w15:paraId="4FCA1A5F" w15:done="0"/>
  <w15:commentEx w15:paraId="55E944C0" w15:done="0"/>
  <w15:commentEx w15:paraId="62ECFBE3" w15:done="0"/>
  <w15:commentEx w15:paraId="64B32550" w15:done="0"/>
  <w15:commentEx w15:paraId="3288CBBD" w15:done="0"/>
  <w15:commentEx w15:paraId="13B2C00D" w15:done="0"/>
  <w15:commentEx w15:paraId="24AA78C1" w15:done="0"/>
  <w15:commentEx w15:paraId="448803FC" w15:done="0"/>
  <w15:commentEx w15:paraId="48DE9992" w15:done="0"/>
  <w15:commentEx w15:paraId="5D7AF43F" w15:done="0"/>
  <w15:commentEx w15:paraId="3115F154" w15:done="0"/>
  <w15:commentEx w15:paraId="4B144179" w15:done="0"/>
  <w15:commentEx w15:paraId="7B321AF0" w15:done="0"/>
  <w15:commentEx w15:paraId="0498DDEA" w15:done="0"/>
  <w15:commentEx w15:paraId="6B3EC86C" w15:done="0"/>
  <w15:commentEx w15:paraId="151D3081" w15:done="0"/>
  <w15:commentEx w15:paraId="2E8CA9BE" w15:done="0"/>
  <w15:commentEx w15:paraId="32948D8E" w15:done="0"/>
  <w15:commentEx w15:paraId="4D78BBC0" w15:done="0"/>
  <w15:commentEx w15:paraId="622D612E" w15:done="0"/>
  <w15:commentEx w15:paraId="33BDD76B" w15:done="0"/>
  <w15:commentEx w15:paraId="49E2182D" w15:done="0"/>
  <w15:commentEx w15:paraId="2155DB6F" w15:done="0"/>
  <w15:commentEx w15:paraId="3265B293" w15:done="0"/>
  <w15:commentEx w15:paraId="72A43370" w15:done="0"/>
  <w15:commentEx w15:paraId="6055109F" w15:done="0"/>
  <w15:commentEx w15:paraId="5FB5F1E0" w15:done="0"/>
  <w15:commentEx w15:paraId="54DD290B" w15:done="0"/>
  <w15:commentEx w15:paraId="3622076E" w15:done="0"/>
  <w15:commentEx w15:paraId="3E5CA594" w15:done="0"/>
  <w15:commentEx w15:paraId="1E0436FF" w15:done="0"/>
  <w15:commentEx w15:paraId="46F15117" w15:done="0"/>
  <w15:commentEx w15:paraId="3A0D97B7" w15:done="0"/>
  <w15:commentEx w15:paraId="20ABFE5A" w15:done="0"/>
  <w15:commentEx w15:paraId="3707BD69" w15:done="0"/>
  <w15:commentEx w15:paraId="27B1E44B" w15:done="0"/>
  <w15:commentEx w15:paraId="5E3D8DCB" w15:done="0"/>
  <w15:commentEx w15:paraId="067BE631" w15:done="0"/>
  <w15:commentEx w15:paraId="24CDFAF3" w15:done="0"/>
  <w15:commentEx w15:paraId="12EA1BB3" w15:done="0"/>
  <w15:commentEx w15:paraId="648A1A1B" w15:done="0"/>
  <w15:commentEx w15:paraId="282E33B0" w15:done="0"/>
  <w15:commentEx w15:paraId="4A5F0955" w15:done="0"/>
  <w15:commentEx w15:paraId="193D3BA2" w15:done="0"/>
  <w15:commentEx w15:paraId="79E37E92" w15:done="0"/>
  <w15:commentEx w15:paraId="59EFF885" w15:done="0"/>
  <w15:commentEx w15:paraId="591473F5" w15:done="0"/>
  <w15:commentEx w15:paraId="6F2D660B" w15:done="0"/>
  <w15:commentEx w15:paraId="216C1777" w15:done="0"/>
  <w15:commentEx w15:paraId="02937439" w15:done="0"/>
  <w15:commentEx w15:paraId="1E627ABE" w15:done="0"/>
  <w15:commentEx w15:paraId="143CBDE9" w15:done="0"/>
  <w15:commentEx w15:paraId="603AADA8" w15:done="0"/>
  <w15:commentEx w15:paraId="6376C126" w15:done="0"/>
  <w15:commentEx w15:paraId="28D5A465" w15:done="0"/>
  <w15:commentEx w15:paraId="7FB35F28" w15:done="0"/>
  <w15:commentEx w15:paraId="0FBB0769" w15:done="0"/>
  <w15:commentEx w15:paraId="5CABE5B8" w15:done="0"/>
  <w15:commentEx w15:paraId="5956C261" w15:done="0"/>
  <w15:commentEx w15:paraId="71D014C5" w15:done="0"/>
  <w15:commentEx w15:paraId="3689B896" w15:done="0"/>
  <w15:commentEx w15:paraId="59F5E852" w15:done="0"/>
  <w15:commentEx w15:paraId="69660E6D" w15:done="0"/>
  <w15:commentEx w15:paraId="2E6E2B16" w15:done="0"/>
  <w15:commentEx w15:paraId="7BED58D3" w15:done="0"/>
  <w15:commentEx w15:paraId="20829C1D" w15:done="0"/>
  <w15:commentEx w15:paraId="4CAB6AE2" w15:done="0"/>
  <w15:commentEx w15:paraId="5ABD38CF" w15:done="0"/>
  <w15:commentEx w15:paraId="3DD3DFA5" w15:done="0"/>
  <w15:commentEx w15:paraId="6D8934C4" w15:done="0"/>
  <w15:commentEx w15:paraId="6ED54515" w15:done="0"/>
  <w15:commentEx w15:paraId="5F62497C" w15:done="0"/>
  <w15:commentEx w15:paraId="34BB219E" w15:done="0"/>
  <w15:commentEx w15:paraId="718015E0" w15:done="0"/>
  <w15:commentEx w15:paraId="765CFB14" w15:done="0"/>
  <w15:commentEx w15:paraId="1ED46E79" w15:done="0"/>
  <w15:commentEx w15:paraId="32B0C854" w15:done="0"/>
  <w15:commentEx w15:paraId="2ABB9F21" w15:done="0"/>
  <w15:commentEx w15:paraId="3B56C259" w15:done="0"/>
  <w15:commentEx w15:paraId="57A1086A" w15:done="0"/>
  <w15:commentEx w15:paraId="490A2D2C" w15:done="0"/>
  <w15:commentEx w15:paraId="0A449853" w15:done="0"/>
  <w15:commentEx w15:paraId="0DEF902E" w15:done="0"/>
  <w15:commentEx w15:paraId="209E7BB1" w15:done="0"/>
  <w15:commentEx w15:paraId="1C59842C" w15:done="0"/>
  <w15:commentEx w15:paraId="318DDE66" w15:done="0"/>
  <w15:commentEx w15:paraId="7BF865EE" w15:done="0"/>
  <w15:commentEx w15:paraId="3242F6ED" w15:done="0"/>
  <w15:commentEx w15:paraId="3A17E9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3DA2FC" w16cid:durableId="1FBE3957"/>
  <w16cid:commentId w16cid:paraId="24B549B7" w16cid:durableId="1FBE3958"/>
  <w16cid:commentId w16cid:paraId="2F943CE3" w16cid:durableId="1FBE3959"/>
  <w16cid:commentId w16cid:paraId="04CDCB42" w16cid:durableId="1FBE395A"/>
  <w16cid:commentId w16cid:paraId="4076CA4C" w16cid:durableId="1FBE395D"/>
  <w16cid:commentId w16cid:paraId="25EDC2B1" w16cid:durableId="1FBE395E"/>
  <w16cid:commentId w16cid:paraId="7EEC3012" w16cid:durableId="1FBE395F"/>
  <w16cid:commentId w16cid:paraId="0D5D95C9" w16cid:durableId="1FBE3960"/>
  <w16cid:commentId w16cid:paraId="4FCA1A5F" w16cid:durableId="1FBE3961"/>
  <w16cid:commentId w16cid:paraId="55E944C0" w16cid:durableId="1FBE3962"/>
  <w16cid:commentId w16cid:paraId="62ECFBE3" w16cid:durableId="1FBE3963"/>
  <w16cid:commentId w16cid:paraId="64B32550" w16cid:durableId="1FBE3964"/>
  <w16cid:commentId w16cid:paraId="3288CBBD" w16cid:durableId="1FBE3965"/>
  <w16cid:commentId w16cid:paraId="13B2C00D" w16cid:durableId="1FBE3966"/>
  <w16cid:commentId w16cid:paraId="24AA78C1" w16cid:durableId="1FBE3967"/>
  <w16cid:commentId w16cid:paraId="448803FC" w16cid:durableId="1FBE3968"/>
  <w16cid:commentId w16cid:paraId="48DE9992" w16cid:durableId="1FBE3969"/>
  <w16cid:commentId w16cid:paraId="5D7AF43F" w16cid:durableId="1FBE396A"/>
  <w16cid:commentId w16cid:paraId="3115F154" w16cid:durableId="1FBE396B"/>
  <w16cid:commentId w16cid:paraId="4B144179" w16cid:durableId="1FBE396C"/>
  <w16cid:commentId w16cid:paraId="7B321AF0" w16cid:durableId="1FBE396D"/>
  <w16cid:commentId w16cid:paraId="0498DDEA" w16cid:durableId="1FBE396E"/>
  <w16cid:commentId w16cid:paraId="6B3EC86C" w16cid:durableId="1FBE396F"/>
  <w16cid:commentId w16cid:paraId="151D3081" w16cid:durableId="1FBE3970"/>
  <w16cid:commentId w16cid:paraId="2E8CA9BE" w16cid:durableId="1FBE3971"/>
  <w16cid:commentId w16cid:paraId="32948D8E" w16cid:durableId="1FBE3972"/>
  <w16cid:commentId w16cid:paraId="4D78BBC0" w16cid:durableId="1FBE3973"/>
  <w16cid:commentId w16cid:paraId="622D612E" w16cid:durableId="1FBE3974"/>
  <w16cid:commentId w16cid:paraId="33BDD76B" w16cid:durableId="1FBE3975"/>
  <w16cid:commentId w16cid:paraId="49E2182D" w16cid:durableId="1FBE3976"/>
  <w16cid:commentId w16cid:paraId="2155DB6F" w16cid:durableId="1FBE3977"/>
  <w16cid:commentId w16cid:paraId="3265B293" w16cid:durableId="1FBE3978"/>
  <w16cid:commentId w16cid:paraId="72A43370" w16cid:durableId="1FBE3979"/>
  <w16cid:commentId w16cid:paraId="6055109F" w16cid:durableId="1FBE397A"/>
  <w16cid:commentId w16cid:paraId="5FB5F1E0" w16cid:durableId="1FBE397B"/>
  <w16cid:commentId w16cid:paraId="54DD290B" w16cid:durableId="1FBE397C"/>
  <w16cid:commentId w16cid:paraId="3622076E" w16cid:durableId="1FBE397D"/>
  <w16cid:commentId w16cid:paraId="3E5CA594" w16cid:durableId="1FBE397E"/>
  <w16cid:commentId w16cid:paraId="1E0436FF" w16cid:durableId="1FBE397F"/>
  <w16cid:commentId w16cid:paraId="46F15117" w16cid:durableId="1FBE3980"/>
  <w16cid:commentId w16cid:paraId="3A0D97B7" w16cid:durableId="1FBE3981"/>
  <w16cid:commentId w16cid:paraId="20ABFE5A" w16cid:durableId="1FBE3982"/>
  <w16cid:commentId w16cid:paraId="3707BD69" w16cid:durableId="1FBE3983"/>
  <w16cid:commentId w16cid:paraId="27B1E44B" w16cid:durableId="1FBE3984"/>
  <w16cid:commentId w16cid:paraId="5E3D8DCB" w16cid:durableId="1FBE3985"/>
  <w16cid:commentId w16cid:paraId="067BE631" w16cid:durableId="1FBE3986"/>
  <w16cid:commentId w16cid:paraId="24CDFAF3" w16cid:durableId="1FBE3987"/>
  <w16cid:commentId w16cid:paraId="12EA1BB3" w16cid:durableId="1FBE3988"/>
  <w16cid:commentId w16cid:paraId="648A1A1B" w16cid:durableId="1FBE3989"/>
  <w16cid:commentId w16cid:paraId="282E33B0" w16cid:durableId="1FBE398A"/>
  <w16cid:commentId w16cid:paraId="4A5F0955" w16cid:durableId="1FBE398B"/>
  <w16cid:commentId w16cid:paraId="193D3BA2" w16cid:durableId="1FBE398C"/>
  <w16cid:commentId w16cid:paraId="79E37E92" w16cid:durableId="1FBE398D"/>
  <w16cid:commentId w16cid:paraId="59EFF885" w16cid:durableId="1FBE398E"/>
  <w16cid:commentId w16cid:paraId="591473F5" w16cid:durableId="1FBE398F"/>
  <w16cid:commentId w16cid:paraId="6F2D660B" w16cid:durableId="1FBE3990"/>
  <w16cid:commentId w16cid:paraId="216C1777" w16cid:durableId="1FBE3991"/>
  <w16cid:commentId w16cid:paraId="02937439" w16cid:durableId="1FBE3992"/>
  <w16cid:commentId w16cid:paraId="1E627ABE" w16cid:durableId="1FBE3993"/>
  <w16cid:commentId w16cid:paraId="143CBDE9" w16cid:durableId="1FBE3994"/>
  <w16cid:commentId w16cid:paraId="603AADA8" w16cid:durableId="1FBE3995"/>
  <w16cid:commentId w16cid:paraId="6376C126" w16cid:durableId="1FBE3996"/>
  <w16cid:commentId w16cid:paraId="28D5A465" w16cid:durableId="1FBE3997"/>
  <w16cid:commentId w16cid:paraId="7FB35F28" w16cid:durableId="1FBE3998"/>
  <w16cid:commentId w16cid:paraId="0FBB0769" w16cid:durableId="1FBE3999"/>
  <w16cid:commentId w16cid:paraId="5CABE5B8" w16cid:durableId="1FBE399A"/>
  <w16cid:commentId w16cid:paraId="5956C261" w16cid:durableId="1FBE399B"/>
  <w16cid:commentId w16cid:paraId="71D014C5" w16cid:durableId="1FBE399C"/>
  <w16cid:commentId w16cid:paraId="3689B896" w16cid:durableId="1FBE399D"/>
  <w16cid:commentId w16cid:paraId="59F5E852" w16cid:durableId="1FBE399E"/>
  <w16cid:commentId w16cid:paraId="69660E6D" w16cid:durableId="1FBE399F"/>
  <w16cid:commentId w16cid:paraId="2E6E2B16" w16cid:durableId="1FBE39A0"/>
  <w16cid:commentId w16cid:paraId="7BED58D3" w16cid:durableId="1FBE39A1"/>
  <w16cid:commentId w16cid:paraId="20829C1D" w16cid:durableId="1FBE39A2"/>
  <w16cid:commentId w16cid:paraId="4CAB6AE2" w16cid:durableId="1FBE39A3"/>
  <w16cid:commentId w16cid:paraId="5ABD38CF" w16cid:durableId="1FBE39A4"/>
  <w16cid:commentId w16cid:paraId="3DD3DFA5" w16cid:durableId="1FBE39A5"/>
  <w16cid:commentId w16cid:paraId="6D8934C4" w16cid:durableId="1FBE39A6"/>
  <w16cid:commentId w16cid:paraId="6ED54515" w16cid:durableId="1FBE39A7"/>
  <w16cid:commentId w16cid:paraId="5F62497C" w16cid:durableId="1FBE39A8"/>
  <w16cid:commentId w16cid:paraId="34BB219E" w16cid:durableId="1FBE39A9"/>
  <w16cid:commentId w16cid:paraId="718015E0" w16cid:durableId="1FBE39AA"/>
  <w16cid:commentId w16cid:paraId="765CFB14" w16cid:durableId="1FBE39AB"/>
  <w16cid:commentId w16cid:paraId="1ED46E79" w16cid:durableId="1FBE39AC"/>
  <w16cid:commentId w16cid:paraId="32B0C854" w16cid:durableId="1FBE39AD"/>
  <w16cid:commentId w16cid:paraId="2ABB9F21" w16cid:durableId="1FBE39AE"/>
  <w16cid:commentId w16cid:paraId="3B56C259" w16cid:durableId="1FBE39AF"/>
  <w16cid:commentId w16cid:paraId="57A1086A" w16cid:durableId="1FBE39B0"/>
  <w16cid:commentId w16cid:paraId="490A2D2C" w16cid:durableId="1FBE39B1"/>
  <w16cid:commentId w16cid:paraId="0A449853" w16cid:durableId="1FBE39B2"/>
  <w16cid:commentId w16cid:paraId="0DEF902E" w16cid:durableId="1FBE39B3"/>
  <w16cid:commentId w16cid:paraId="209E7BB1" w16cid:durableId="1FBE39B4"/>
  <w16cid:commentId w16cid:paraId="1C59842C" w16cid:durableId="1FBE39B5"/>
  <w16cid:commentId w16cid:paraId="318DDE66" w16cid:durableId="1FBE39B6"/>
  <w16cid:commentId w16cid:paraId="7BF865EE" w16cid:durableId="1FBE39B7"/>
  <w16cid:commentId w16cid:paraId="3242F6ED" w16cid:durableId="1FBE39B8"/>
  <w16cid:commentId w16cid:paraId="3A17E9BD" w16cid:durableId="1FBE39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9CB08" w14:textId="77777777" w:rsidR="0095772C" w:rsidRDefault="0095772C" w:rsidP="00435374">
      <w:r>
        <w:separator/>
      </w:r>
    </w:p>
  </w:endnote>
  <w:endnote w:type="continuationSeparator" w:id="0">
    <w:p w14:paraId="0D1C5A7B" w14:textId="77777777" w:rsidR="0095772C" w:rsidRDefault="0095772C" w:rsidP="00435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A4418" w14:textId="77777777" w:rsidR="0095772C" w:rsidRDefault="0095772C" w:rsidP="00435374">
      <w:r>
        <w:separator/>
      </w:r>
    </w:p>
  </w:footnote>
  <w:footnote w:type="continuationSeparator" w:id="0">
    <w:p w14:paraId="4270A801" w14:textId="77777777" w:rsidR="0095772C" w:rsidRDefault="0095772C" w:rsidP="00435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35AD5"/>
    <w:multiLevelType w:val="multilevel"/>
    <w:tmpl w:val="F0AC762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84C4635"/>
    <w:multiLevelType w:val="multilevel"/>
    <w:tmpl w:val="47E2F62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 y">
    <w15:presenceInfo w15:providerId="Windows Live" w15:userId="7e51dc6ccfdac4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27A"/>
    <w:rsid w:val="00193A03"/>
    <w:rsid w:val="00194FA1"/>
    <w:rsid w:val="00435374"/>
    <w:rsid w:val="00492D9B"/>
    <w:rsid w:val="0049617B"/>
    <w:rsid w:val="0059027A"/>
    <w:rsid w:val="0095772C"/>
    <w:rsid w:val="00CB317D"/>
    <w:rsid w:val="00DB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ED4821"/>
  <w15:chartTrackingRefBased/>
  <w15:docId w15:val="{628F528E-035B-49A3-9FC3-E6CFCBFF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Pr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Pr>
      <w:sz w:val="18"/>
      <w:szCs w:val="1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Pr>
      <w:sz w:val="21"/>
      <w:szCs w:val="21"/>
    </w:rPr>
  </w:style>
  <w:style w:type="paragraph" w:styleId="CommentText">
    <w:name w:val="annotation text"/>
    <w:basedOn w:val="Normal"/>
    <w:next w:val="Normal"/>
    <w:link w:val="CommentTextChar"/>
    <w:pPr>
      <w:jc w:val="left"/>
    </w:pPr>
  </w:style>
  <w:style w:type="character" w:customStyle="1" w:styleId="CommentTextChar">
    <w:name w:val="Comment Text Char"/>
    <w:link w:val="CommentText"/>
    <w:rPr>
      <w:sz w:val="21"/>
    </w:rPr>
  </w:style>
  <w:style w:type="paragraph" w:styleId="CommentSubject">
    <w:name w:val="annotation subject"/>
    <w:basedOn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b/>
      <w:bCs/>
      <w:sz w:val="21"/>
    </w:rPr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character" w:customStyle="1" w:styleId="BalloonTextChar">
    <w:name w:val="Balloon Text Char"/>
    <w:link w:val="BalloonText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ITENGDEV\source\repos\yubaodan\PredicTable\WebServiceClass\WordTemplates\AMShort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40</TotalTime>
  <Pages>1</Pages>
  <Words>129</Words>
  <Characters>737</Characters>
  <Application>Microsoft Office Word</Application>
  <DocSecurity>0</DocSecurity>
  <Lines>6</Lines>
  <Paragraphs>1</Paragraphs>
  <ScaleCrop>false</ScaleCrop>
  <Manager/>
  <Company> 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海洋、气象预报（1—3天）</dc:title>
  <dc:subject/>
  <dc:creator>computer group</dc:creator>
  <cp:keywords/>
  <dc:description/>
  <cp:lastModifiedBy>x y</cp:lastModifiedBy>
  <cp:revision>19</cp:revision>
  <cp:lastPrinted>2013-02-26T02:00:00Z</cp:lastPrinted>
  <dcterms:created xsi:type="dcterms:W3CDTF">2018-12-12T07:02:00Z</dcterms:created>
  <dcterms:modified xsi:type="dcterms:W3CDTF">2018-12-14T07:25:00Z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2052-6.6.0.2671</vt:lpwstr>
  </property>
</Properties>
</file>